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9D4F60" w14:textId="77777777" w:rsidR="00D70A6E" w:rsidRPr="002F101A" w:rsidRDefault="00D70A6E" w:rsidP="00D70A6E">
      <w:pPr>
        <w:pStyle w:val="NormalnyBezOdseku"/>
        <w:jc w:val="center"/>
        <w:rPr>
          <w:i/>
          <w:sz w:val="36"/>
        </w:rPr>
      </w:pPr>
      <w:bookmarkStart w:id="0" w:name="_Hlk480399130"/>
      <w:bookmarkEnd w:id="0"/>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300FBE28" w14:textId="77777777" w:rsidR="00D70A6E" w:rsidRPr="00593F0E" w:rsidRDefault="00D70A6E" w:rsidP="00D70A6E">
      <w:pPr>
        <w:pStyle w:val="NormalnyBezOdseku"/>
        <w:jc w:val="center"/>
        <w:rPr>
          <w:sz w:val="48"/>
          <w:szCs w:val="48"/>
        </w:rPr>
      </w:pPr>
      <w:r w:rsidRPr="69712AFE">
        <w:rPr>
          <w:sz w:val="48"/>
          <w:szCs w:val="48"/>
        </w:rPr>
        <w:t xml:space="preserve">BAKALÁRSKA </w:t>
      </w:r>
    </w:p>
    <w:p w14:paraId="66FEDEAB" w14:textId="77777777" w:rsidR="00D70A6E" w:rsidRPr="00593F0E" w:rsidRDefault="00D70A6E" w:rsidP="00D70A6E">
      <w:pPr>
        <w:pStyle w:val="NormalnyBezOdseku"/>
        <w:jc w:val="center"/>
        <w:rPr>
          <w:sz w:val="48"/>
          <w:szCs w:val="48"/>
        </w:rPr>
      </w:pPr>
      <w:r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77777777" w:rsidR="00D70A6E" w:rsidRPr="00593F0E" w:rsidRDefault="00D70A6E" w:rsidP="00D70A6E">
      <w:pPr>
        <w:pStyle w:val="NormalnyBezOdseku"/>
        <w:spacing w:line="240" w:lineRule="auto"/>
        <w:jc w:val="center"/>
        <w:rPr>
          <w:sz w:val="36"/>
          <w:szCs w:val="36"/>
        </w:rPr>
      </w:pPr>
      <w:r w:rsidRPr="69712AFE">
        <w:rPr>
          <w:sz w:val="36"/>
          <w:szCs w:val="36"/>
        </w:rPr>
        <w:t>Tomáš Klein</w:t>
      </w:r>
    </w:p>
    <w:p w14:paraId="06366FE5" w14:textId="77777777" w:rsidR="00D70A6E" w:rsidRPr="004C4A4D" w:rsidRDefault="00D70A6E" w:rsidP="00D70A6E">
      <w:pPr>
        <w:pStyle w:val="NormalnyBezOdseku"/>
        <w:spacing w:before="240"/>
        <w:jc w:val="center"/>
        <w:rPr>
          <w:b/>
          <w:bCs/>
          <w:sz w:val="36"/>
          <w:szCs w:val="36"/>
        </w:rPr>
      </w:pPr>
      <w:r w:rsidRPr="69712AFE">
        <w:rPr>
          <w:b/>
          <w:bCs/>
          <w:sz w:val="36"/>
          <w:szCs w:val="36"/>
        </w:rPr>
        <w:t>Webové služby pre vstavané systémy</w:t>
      </w:r>
    </w:p>
    <w:p w14:paraId="716F5D5C" w14:textId="77777777" w:rsidR="00D70A6E" w:rsidRDefault="00D70A6E" w:rsidP="00D70A6E">
      <w:pPr>
        <w:pStyle w:val="NormalnyBezOdseku"/>
        <w:spacing w:line="240" w:lineRule="auto"/>
        <w:jc w:val="center"/>
      </w:pPr>
      <w:r>
        <w:t>Vedúci práce: Ing. Samuel Žák</w:t>
      </w:r>
    </w:p>
    <w:p w14:paraId="585D82F7" w14:textId="77777777" w:rsidR="00D70A6E" w:rsidRPr="008507D4" w:rsidRDefault="00D70A6E" w:rsidP="00D70A6E">
      <w:pPr>
        <w:spacing w:after="0" w:line="240" w:lineRule="auto"/>
        <w:ind w:firstLine="0"/>
        <w:jc w:val="center"/>
      </w:pPr>
      <w:r>
        <w:t>Registračné číslo:  28360820171179</w:t>
      </w:r>
    </w:p>
    <w:p w14:paraId="167610FB" w14:textId="77777777" w:rsidR="00D70A6E" w:rsidRDefault="00D70A6E" w:rsidP="00D70A6E">
      <w:pPr>
        <w:pStyle w:val="NormalnyBezOdseku"/>
        <w:spacing w:line="240" w:lineRule="auto"/>
        <w:jc w:val="center"/>
      </w:pPr>
    </w:p>
    <w:p w14:paraId="4A761917" w14:textId="7777777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Žilina, 2017</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77777777" w:rsidR="00D70A6E" w:rsidRDefault="005860F6" w:rsidP="00D70A6E">
      <w:pPr>
        <w:pStyle w:val="Nadpis4"/>
      </w:pPr>
      <w:hyperlink r:id="rId10" w:anchor="Čestné_vyhlásenie" w:history="1">
        <w:r w:rsidR="00D70A6E" w:rsidRPr="001E5D87">
          <w:t>Čestné vyhlásenie</w:t>
        </w:r>
      </w:hyperlink>
    </w:p>
    <w:p w14:paraId="70969715" w14:textId="77777777"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bakalárskej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77777777"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77777777" w:rsidR="00D70A6E" w:rsidRPr="00FC6FC4" w:rsidRDefault="005860F6" w:rsidP="00D70A6E">
      <w:pPr>
        <w:pStyle w:val="Nadpis4"/>
      </w:pPr>
      <w:hyperlink r:id="rId11" w:anchor="Poďakovanie" w:history="1">
        <w:r w:rsidR="00D70A6E" w:rsidRPr="001E5D87">
          <w:t>Poďakovanie</w:t>
        </w:r>
      </w:hyperlink>
    </w:p>
    <w:p w14:paraId="615ECFC1" w14:textId="77777777" w:rsidR="00D70A6E" w:rsidRPr="00224494" w:rsidRDefault="00D70A6E" w:rsidP="00D70A6E">
      <w:r>
        <w:t>Chcem sa poďakovať vedúcemu práce Ing. Samuelovi Žákovi za cenné rady, pripomienky a odborné vedenie pri vypracovaní bakalárskej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p w14:paraId="01845CD1" w14:textId="77777777" w:rsidR="00D70A6E" w:rsidRDefault="005860F6" w:rsidP="00D70A6E">
      <w:pPr>
        <w:pStyle w:val="Abstrakt"/>
        <w:rPr>
          <w:b w:val="0"/>
        </w:rPr>
      </w:pPr>
      <w:hyperlink r:id="rId12" w:anchor="Abstrakt" w:history="1">
        <w:r w:rsidR="00D70A6E" w:rsidRPr="00492D1B">
          <w:t>ABSTRAKT</w:t>
        </w:r>
      </w:hyperlink>
    </w:p>
    <w:p w14:paraId="4DE96B68" w14:textId="77777777" w:rsidR="00D70A6E" w:rsidRPr="00C1596B" w:rsidRDefault="00D70A6E" w:rsidP="00D70A6E">
      <w:pPr>
        <w:pStyle w:val="Abstrakt"/>
        <w:rPr>
          <w:b w:val="0"/>
        </w:rPr>
      </w:pPr>
      <w:r>
        <w:rPr>
          <w:b w:val="0"/>
        </w:rPr>
        <w:t>KLEIN Tomáš: Webové služby pre vstavané systémy. [Bakalárska práca] – Žilinská Univerzita v Žiline. Fakulta riadenia a informatiky; Katedra technickej kybernetiky. – Vedúci práce: Ing. Samuel Žák  –   Stupeň odbornej kvalifikácie: Bakalár – Žilina: FRI UNIZA, 2017. Počet strán: 37.</w:t>
      </w:r>
    </w:p>
    <w:p w14:paraId="0ECA5871" w14:textId="77777777" w:rsidR="00D70A6E" w:rsidRDefault="00D70A6E" w:rsidP="00D70A6E"/>
    <w:p w14:paraId="03AF95F6" w14:textId="77777777" w:rsidR="00D70A6E" w:rsidRDefault="00D70A6E" w:rsidP="00D70A6E">
      <w:r>
        <w:t>Bakalárska práca sa zaoberá riešením problému komunikácie medzi režisérom a kameramanmi pri vytváraní kamerového záznamu za pomoci video strižne, ktorá spracováva obrazy z kamier v reálnom čase. V úvode práce autor opisuje spôsoby a využívanú metodiku pre spracovanie obrazových výstupov z kamier a ich záznamu. Ďalej práca opisuje samotnú internú komunikáciu a zameriava sa hlavne na dorozumievanie pomocou Tally svetelnej signalizácie, kde autor opisuje už existujúce možnosti riešenia danej problematiky a taktiež navrhuje vlastné riešenie. To pozostáva z využitia počítača Raspberry Pi a webových služieb, ktoré budú poskytovať komunikáciu pomocou Tally signalizácie a krátkych textových správ. Autor pokračuje popisovaním zvoleného riešenia a návrhom hardvérovej časti pre jeho realizáciu. Analytická časť vysvetľuje základné pojmy a technológie, ktoré sa využívajú pri realizácii webového rozhrania. Posledná časť práce sa venuje prepojeniu jednotlivých čiastkových komponentov medzi sebou a implementovaním systému do prevádzky.</w:t>
      </w:r>
    </w:p>
    <w:p w14:paraId="0218A69C" w14:textId="77777777" w:rsidR="00D70A6E" w:rsidRDefault="00D70A6E" w:rsidP="00D70A6E"/>
    <w:p w14:paraId="06BC508B" w14:textId="77777777" w:rsidR="00D70A6E" w:rsidRDefault="005860F6" w:rsidP="00D70A6E">
      <w:pPr>
        <w:ind w:firstLine="0"/>
      </w:pPr>
      <w:hyperlink r:id="rId13">
        <w:r w:rsidR="00D70A6E" w:rsidRPr="69712AFE">
          <w:rPr>
            <w:b/>
            <w:bCs/>
          </w:rPr>
          <w:t>Kľúčové slová</w:t>
        </w:r>
      </w:hyperlink>
      <w:r w:rsidR="00D70A6E" w:rsidRPr="69712AFE">
        <w:rPr>
          <w:b/>
          <w:bCs/>
        </w:rPr>
        <w:t xml:space="preserve">: </w:t>
      </w:r>
      <w:r w:rsidR="00D70A6E">
        <w:t xml:space="preserve"> Flask, Framework, Raspberry Pi, Tally svetelný systém, WebSocket</w:t>
      </w:r>
    </w:p>
    <w:p w14:paraId="016A9BE0" w14:textId="77777777" w:rsidR="00D70A6E" w:rsidRDefault="00D70A6E" w:rsidP="00D70A6E">
      <w:pPr>
        <w:spacing w:after="0" w:line="240" w:lineRule="auto"/>
        <w:ind w:firstLine="0"/>
        <w:jc w:val="left"/>
        <w:rPr>
          <w:b/>
        </w:rPr>
      </w:pPr>
      <w:r>
        <w:br w:type="page"/>
      </w:r>
    </w:p>
    <w:p w14:paraId="71EA8D65" w14:textId="77777777" w:rsidR="00D70A6E" w:rsidRPr="00B8693B" w:rsidRDefault="005860F6" w:rsidP="00D70A6E">
      <w:pPr>
        <w:pStyle w:val="Abstrakt"/>
        <w:rPr>
          <w:b w:val="0"/>
          <w:lang w:val="en-US"/>
        </w:rPr>
      </w:pPr>
      <w:hyperlink r:id="rId14" w:anchor="Abstrakt" w:history="1">
        <w:r w:rsidR="00D70A6E" w:rsidRPr="00B8693B">
          <w:rPr>
            <w:lang w:val="en-US"/>
          </w:rPr>
          <w:t>ABSTRACT</w:t>
        </w:r>
      </w:hyperlink>
    </w:p>
    <w:p w14:paraId="4E3F5302" w14:textId="77777777" w:rsidR="00D70A6E" w:rsidRPr="00B8693B" w:rsidRDefault="00D70A6E" w:rsidP="00D70A6E">
      <w:pPr>
        <w:pStyle w:val="Abstrakt"/>
        <w:rPr>
          <w:b w:val="0"/>
          <w:lang w:val="en-US"/>
        </w:rPr>
      </w:pPr>
      <w:r w:rsidRPr="69712AFE">
        <w:rPr>
          <w:b w:val="0"/>
          <w:lang w:val="en-US"/>
        </w:rPr>
        <w:t xml:space="preserve">KLEIN Tomáš: Web services for embedded systems. [Bachelor Thesis] – University of </w:t>
      </w:r>
      <w:proofErr w:type="spellStart"/>
      <w:r w:rsidRPr="69712AFE">
        <w:rPr>
          <w:b w:val="0"/>
          <w:lang w:val="en-US"/>
        </w:rPr>
        <w:t>Žilina</w:t>
      </w:r>
      <w:proofErr w:type="spellEnd"/>
      <w:r w:rsidRPr="69712AFE">
        <w:rPr>
          <w:b w:val="0"/>
          <w:lang w:val="en-US"/>
        </w:rPr>
        <w:t xml:space="preserve">. Faculty of Management Science and Informatics; Department of Technical Cybernetics. – Supervisor: </w:t>
      </w:r>
      <w:proofErr w:type="spellStart"/>
      <w:r w:rsidRPr="69712AFE">
        <w:rPr>
          <w:b w:val="0"/>
          <w:lang w:val="en-US"/>
        </w:rPr>
        <w:t>Ing</w:t>
      </w:r>
      <w:proofErr w:type="spellEnd"/>
      <w:r w:rsidRPr="69712AFE">
        <w:rPr>
          <w:b w:val="0"/>
          <w:lang w:val="en-US"/>
        </w:rPr>
        <w:t xml:space="preserve">. Samuel </w:t>
      </w:r>
      <w:proofErr w:type="spellStart"/>
      <w:r w:rsidRPr="69712AFE">
        <w:rPr>
          <w:b w:val="0"/>
          <w:lang w:val="en-US"/>
        </w:rPr>
        <w:t>Žák</w:t>
      </w:r>
      <w:proofErr w:type="spellEnd"/>
      <w:r w:rsidRPr="69712AFE">
        <w:rPr>
          <w:b w:val="0"/>
          <w:lang w:val="en-US"/>
        </w:rPr>
        <w:t xml:space="preserve"> – Degree of professional qualifications: Bachelor – </w:t>
      </w:r>
      <w:proofErr w:type="spellStart"/>
      <w:r w:rsidRPr="69712AFE">
        <w:rPr>
          <w:b w:val="0"/>
          <w:lang w:val="en-US"/>
        </w:rPr>
        <w:t>Žilina</w:t>
      </w:r>
      <w:proofErr w:type="spellEnd"/>
      <w:r w:rsidRPr="69712AFE">
        <w:rPr>
          <w:b w:val="0"/>
          <w:lang w:val="en-US"/>
        </w:rPr>
        <w:t>: FRI UNIZA, 2017. Number of pages: 37.</w:t>
      </w:r>
    </w:p>
    <w:p w14:paraId="6E6040D3" w14:textId="77777777" w:rsidR="00D70A6E" w:rsidRPr="00B8693B" w:rsidRDefault="00D70A6E" w:rsidP="00D70A6E">
      <w:pPr>
        <w:rPr>
          <w:lang w:val="en-US"/>
        </w:rPr>
      </w:pPr>
    </w:p>
    <w:p w14:paraId="7DA3DB54" w14:textId="77777777" w:rsidR="00D70A6E" w:rsidRPr="00B8693B" w:rsidRDefault="00D70A6E" w:rsidP="00D70A6E">
      <w:pPr>
        <w:rPr>
          <w:lang w:val="en-US"/>
        </w:rPr>
      </w:pPr>
      <w:r w:rsidRPr="69712AFE">
        <w:rPr>
          <w:lang w:val="en-US"/>
        </w:rPr>
        <w:t xml:space="preserve">Bachelor Thesis deals with the solution of communication problem between director and cameramen in creating camera recording with the help of live switcher, which processes images from cameras in real time. In the introduction, the author describes methods and methodology used for processing video outputs from cameras and their recording. Further, the Thesis describes internal communication itself and it focuses mainly on communication with the help of Tally light signalization, where the author describes existing possible solutions of given issues and he also suggests his own solution. It consists of the use of  Raspberry Pi computer and web services, which will provide communication with the help of Tally light signalization and short text messages. The author continues with describing selected solution and with suggesting hardware part for its implementation. Analytical section explains basic concepts and technologies which are used for implementation of web interface. The last section of Thesis is devoted to the linking of the various sub-components among themselves and implementing the system into operation. </w:t>
      </w:r>
    </w:p>
    <w:p w14:paraId="12222F50" w14:textId="77777777" w:rsidR="00D70A6E" w:rsidRPr="00B8693B" w:rsidRDefault="00D70A6E" w:rsidP="00D70A6E">
      <w:pPr>
        <w:rPr>
          <w:lang w:val="en-US"/>
        </w:rPr>
      </w:pPr>
    </w:p>
    <w:p w14:paraId="447DC509" w14:textId="77777777" w:rsidR="00D70A6E" w:rsidRPr="00B8693B" w:rsidRDefault="00D70A6E" w:rsidP="00D70A6E">
      <w:pPr>
        <w:ind w:firstLine="0"/>
        <w:rPr>
          <w:lang w:val="en-US"/>
        </w:rPr>
      </w:pPr>
      <w:r w:rsidRPr="69712AFE">
        <w:rPr>
          <w:b/>
          <w:bCs/>
          <w:lang w:val="en-US"/>
        </w:rPr>
        <w:t xml:space="preserve">Key words: </w:t>
      </w:r>
      <w:r w:rsidRPr="69712AFE">
        <w:rPr>
          <w:lang w:val="en-US"/>
        </w:rPr>
        <w:t xml:space="preserve"> Flask, Framework, Raspberry Pi, Tally light system, WebSocket</w:t>
      </w:r>
    </w:p>
    <w:p w14:paraId="27FCD438" w14:textId="77777777" w:rsidR="00D70A6E" w:rsidRDefault="005860F6" w:rsidP="00D70A6E">
      <w:pPr>
        <w:pStyle w:val="Hlavikaobsahu"/>
      </w:pPr>
      <w:hyperlink r:id="rId15" w:anchor="Obsah" w:history="1">
        <w:r w:rsidR="00D70A6E" w:rsidRPr="003210F0">
          <w:t>Obsah</w:t>
        </w:r>
      </w:hyperlink>
    </w:p>
    <w:p w14:paraId="0D78EC1C" w14:textId="7CE50114" w:rsidR="00836499" w:rsidRDefault="00D70A6E">
      <w:pPr>
        <w:pStyle w:val="Obsah1"/>
        <w:rPr>
          <w:rFonts w:asciiTheme="minorHAnsi" w:eastAsiaTheme="minorEastAsia" w:hAnsiTheme="minorHAnsi" w:cstheme="minorBidi"/>
          <w:b w:val="0"/>
          <w:sz w:val="22"/>
          <w:lang w:eastAsia="sk-SK"/>
        </w:rPr>
      </w:pPr>
      <w:r>
        <w:rPr>
          <w:lang w:eastAsia="sk-SK"/>
        </w:rPr>
        <w:fldChar w:fldCharType="begin"/>
      </w:r>
      <w:r>
        <w:rPr>
          <w:lang w:eastAsia="sk-SK"/>
        </w:rPr>
        <w:instrText xml:space="preserve"> TOC \o "1-3" \h \z \u </w:instrText>
      </w:r>
      <w:r>
        <w:rPr>
          <w:lang w:eastAsia="sk-SK"/>
        </w:rPr>
        <w:fldChar w:fldCharType="separate"/>
      </w:r>
      <w:hyperlink w:anchor="_Toc480399709" w:history="1">
        <w:r w:rsidR="00836499" w:rsidRPr="0078408E">
          <w:rPr>
            <w:rStyle w:val="Hypertextovprepojenie"/>
          </w:rPr>
          <w:t>Zoznam obrázkov</w:t>
        </w:r>
        <w:r w:rsidR="00836499">
          <w:rPr>
            <w:rStyle w:val="Hypertextovprepojenie"/>
          </w:rPr>
          <w:t>, tabuliek a grafov</w:t>
        </w:r>
        <w:r w:rsidR="00836499">
          <w:rPr>
            <w:webHidden/>
          </w:rPr>
          <w:tab/>
        </w:r>
        <w:r w:rsidR="00836499">
          <w:rPr>
            <w:webHidden/>
          </w:rPr>
          <w:fldChar w:fldCharType="begin"/>
        </w:r>
        <w:r w:rsidR="00836499">
          <w:rPr>
            <w:webHidden/>
          </w:rPr>
          <w:instrText xml:space="preserve"> PAGEREF _Toc480399709 \h </w:instrText>
        </w:r>
        <w:r w:rsidR="00836499">
          <w:rPr>
            <w:webHidden/>
          </w:rPr>
        </w:r>
        <w:r w:rsidR="00836499">
          <w:rPr>
            <w:webHidden/>
          </w:rPr>
          <w:fldChar w:fldCharType="separate"/>
        </w:r>
        <w:r w:rsidR="005860F6">
          <w:rPr>
            <w:webHidden/>
          </w:rPr>
          <w:t>8</w:t>
        </w:r>
        <w:r w:rsidR="00836499">
          <w:rPr>
            <w:webHidden/>
          </w:rPr>
          <w:fldChar w:fldCharType="end"/>
        </w:r>
      </w:hyperlink>
    </w:p>
    <w:p w14:paraId="7306A9BD" w14:textId="55348165" w:rsidR="00836499" w:rsidRDefault="005860F6">
      <w:pPr>
        <w:pStyle w:val="Obsah1"/>
        <w:rPr>
          <w:rFonts w:asciiTheme="minorHAnsi" w:eastAsiaTheme="minorEastAsia" w:hAnsiTheme="minorHAnsi" w:cstheme="minorBidi"/>
          <w:b w:val="0"/>
          <w:sz w:val="22"/>
          <w:lang w:eastAsia="sk-SK"/>
        </w:rPr>
      </w:pPr>
      <w:hyperlink w:anchor="_Toc480399710" w:history="1">
        <w:r w:rsidR="00836499" w:rsidRPr="0078408E">
          <w:rPr>
            <w:rStyle w:val="Hypertextovprepojenie"/>
          </w:rPr>
          <w:t>Zoznam skratiek</w:t>
        </w:r>
        <w:r w:rsidR="00836499">
          <w:rPr>
            <w:webHidden/>
          </w:rPr>
          <w:tab/>
        </w:r>
        <w:r w:rsidR="00836499">
          <w:rPr>
            <w:webHidden/>
          </w:rPr>
          <w:fldChar w:fldCharType="begin"/>
        </w:r>
        <w:r w:rsidR="00836499">
          <w:rPr>
            <w:webHidden/>
          </w:rPr>
          <w:instrText xml:space="preserve"> PAGEREF _Toc480399710 \h </w:instrText>
        </w:r>
        <w:r w:rsidR="00836499">
          <w:rPr>
            <w:webHidden/>
          </w:rPr>
        </w:r>
        <w:r w:rsidR="00836499">
          <w:rPr>
            <w:webHidden/>
          </w:rPr>
          <w:fldChar w:fldCharType="separate"/>
        </w:r>
        <w:r>
          <w:rPr>
            <w:webHidden/>
          </w:rPr>
          <w:t>9</w:t>
        </w:r>
        <w:r w:rsidR="00836499">
          <w:rPr>
            <w:webHidden/>
          </w:rPr>
          <w:fldChar w:fldCharType="end"/>
        </w:r>
      </w:hyperlink>
    </w:p>
    <w:p w14:paraId="61AAA102" w14:textId="6B3A4AB6" w:rsidR="00836499" w:rsidRDefault="005860F6">
      <w:pPr>
        <w:pStyle w:val="Obsah1"/>
        <w:rPr>
          <w:rFonts w:asciiTheme="minorHAnsi" w:eastAsiaTheme="minorEastAsia" w:hAnsiTheme="minorHAnsi" w:cstheme="minorBidi"/>
          <w:b w:val="0"/>
          <w:sz w:val="22"/>
          <w:lang w:eastAsia="sk-SK"/>
        </w:rPr>
      </w:pPr>
      <w:hyperlink w:anchor="_Toc480399711" w:history="1">
        <w:r w:rsidR="00836499" w:rsidRPr="0078408E">
          <w:rPr>
            <w:rStyle w:val="Hypertextovprepojenie"/>
          </w:rPr>
          <w:t>1</w:t>
        </w:r>
        <w:r w:rsidR="00836499">
          <w:rPr>
            <w:rFonts w:asciiTheme="minorHAnsi" w:eastAsiaTheme="minorEastAsia" w:hAnsiTheme="minorHAnsi" w:cstheme="minorBidi"/>
            <w:b w:val="0"/>
            <w:sz w:val="22"/>
            <w:lang w:eastAsia="sk-SK"/>
          </w:rPr>
          <w:tab/>
        </w:r>
        <w:r w:rsidR="00836499" w:rsidRPr="0078408E">
          <w:rPr>
            <w:rStyle w:val="Hypertextovprepojenie"/>
          </w:rPr>
          <w:t>Úvod</w:t>
        </w:r>
        <w:r w:rsidR="00836499">
          <w:rPr>
            <w:webHidden/>
          </w:rPr>
          <w:tab/>
        </w:r>
        <w:r w:rsidR="00836499">
          <w:rPr>
            <w:webHidden/>
          </w:rPr>
          <w:fldChar w:fldCharType="begin"/>
        </w:r>
        <w:r w:rsidR="00836499">
          <w:rPr>
            <w:webHidden/>
          </w:rPr>
          <w:instrText xml:space="preserve"> PAGEREF _Toc480399711 \h </w:instrText>
        </w:r>
        <w:r w:rsidR="00836499">
          <w:rPr>
            <w:webHidden/>
          </w:rPr>
        </w:r>
        <w:r w:rsidR="00836499">
          <w:rPr>
            <w:webHidden/>
          </w:rPr>
          <w:fldChar w:fldCharType="separate"/>
        </w:r>
        <w:r>
          <w:rPr>
            <w:webHidden/>
          </w:rPr>
          <w:t>10</w:t>
        </w:r>
        <w:r w:rsidR="00836499">
          <w:rPr>
            <w:webHidden/>
          </w:rPr>
          <w:fldChar w:fldCharType="end"/>
        </w:r>
      </w:hyperlink>
    </w:p>
    <w:p w14:paraId="69EFB28D" w14:textId="08A24C3B" w:rsidR="00836499" w:rsidRDefault="005860F6">
      <w:pPr>
        <w:pStyle w:val="Obsah2"/>
        <w:rPr>
          <w:rFonts w:asciiTheme="minorHAnsi" w:eastAsiaTheme="minorEastAsia" w:hAnsiTheme="minorHAnsi" w:cstheme="minorBidi"/>
          <w:sz w:val="22"/>
          <w:lang w:eastAsia="sk-SK"/>
        </w:rPr>
      </w:pPr>
      <w:hyperlink w:anchor="_Toc480399712" w:history="1">
        <w:r w:rsidR="00836499" w:rsidRPr="0078408E">
          <w:rPr>
            <w:rStyle w:val="Hypertextovprepojenie"/>
          </w:rPr>
          <w:t>1.1</w:t>
        </w:r>
        <w:r w:rsidR="00836499">
          <w:rPr>
            <w:rFonts w:asciiTheme="minorHAnsi" w:eastAsiaTheme="minorEastAsia" w:hAnsiTheme="minorHAnsi" w:cstheme="minorBidi"/>
            <w:sz w:val="22"/>
            <w:lang w:eastAsia="sk-SK"/>
          </w:rPr>
          <w:tab/>
        </w:r>
        <w:r w:rsidR="00836499" w:rsidRPr="0078408E">
          <w:rPr>
            <w:rStyle w:val="Hypertextovprepojenie"/>
          </w:rPr>
          <w:t>Tally svetelný systém</w:t>
        </w:r>
        <w:r w:rsidR="00836499">
          <w:rPr>
            <w:webHidden/>
          </w:rPr>
          <w:tab/>
        </w:r>
        <w:r w:rsidR="00836499">
          <w:rPr>
            <w:webHidden/>
          </w:rPr>
          <w:fldChar w:fldCharType="begin"/>
        </w:r>
        <w:r w:rsidR="00836499">
          <w:rPr>
            <w:webHidden/>
          </w:rPr>
          <w:instrText xml:space="preserve"> PAGEREF _Toc480399712 \h </w:instrText>
        </w:r>
        <w:r w:rsidR="00836499">
          <w:rPr>
            <w:webHidden/>
          </w:rPr>
        </w:r>
        <w:r w:rsidR="00836499">
          <w:rPr>
            <w:webHidden/>
          </w:rPr>
          <w:fldChar w:fldCharType="separate"/>
        </w:r>
        <w:r>
          <w:rPr>
            <w:webHidden/>
          </w:rPr>
          <w:t>12</w:t>
        </w:r>
        <w:r w:rsidR="00836499">
          <w:rPr>
            <w:webHidden/>
          </w:rPr>
          <w:fldChar w:fldCharType="end"/>
        </w:r>
      </w:hyperlink>
    </w:p>
    <w:p w14:paraId="2BA1A97C" w14:textId="3A6B508B" w:rsidR="00836499" w:rsidRDefault="005860F6">
      <w:pPr>
        <w:pStyle w:val="Obsah2"/>
        <w:rPr>
          <w:rFonts w:asciiTheme="minorHAnsi" w:eastAsiaTheme="minorEastAsia" w:hAnsiTheme="minorHAnsi" w:cstheme="minorBidi"/>
          <w:sz w:val="22"/>
          <w:lang w:eastAsia="sk-SK"/>
        </w:rPr>
      </w:pPr>
      <w:hyperlink w:anchor="_Toc480399713" w:history="1">
        <w:r w:rsidR="00836499" w:rsidRPr="0078408E">
          <w:rPr>
            <w:rStyle w:val="Hypertextovprepojenie"/>
          </w:rPr>
          <w:t>1.2</w:t>
        </w:r>
        <w:r w:rsidR="00836499">
          <w:rPr>
            <w:rFonts w:asciiTheme="minorHAnsi" w:eastAsiaTheme="minorEastAsia" w:hAnsiTheme="minorHAnsi" w:cstheme="minorBidi"/>
            <w:sz w:val="22"/>
            <w:lang w:eastAsia="sk-SK"/>
          </w:rPr>
          <w:tab/>
        </w:r>
        <w:r w:rsidR="00836499" w:rsidRPr="0078408E">
          <w:rPr>
            <w:rStyle w:val="Hypertextovprepojenie"/>
          </w:rPr>
          <w:t>Princíp a existujúce riešenia</w:t>
        </w:r>
        <w:r w:rsidR="00836499">
          <w:rPr>
            <w:webHidden/>
          </w:rPr>
          <w:tab/>
        </w:r>
        <w:r w:rsidR="00836499">
          <w:rPr>
            <w:webHidden/>
          </w:rPr>
          <w:fldChar w:fldCharType="begin"/>
        </w:r>
        <w:r w:rsidR="00836499">
          <w:rPr>
            <w:webHidden/>
          </w:rPr>
          <w:instrText xml:space="preserve"> PAGEREF _Toc480399713 \h </w:instrText>
        </w:r>
        <w:r w:rsidR="00836499">
          <w:rPr>
            <w:webHidden/>
          </w:rPr>
        </w:r>
        <w:r w:rsidR="00836499">
          <w:rPr>
            <w:webHidden/>
          </w:rPr>
          <w:fldChar w:fldCharType="separate"/>
        </w:r>
        <w:r>
          <w:rPr>
            <w:webHidden/>
          </w:rPr>
          <w:t>13</w:t>
        </w:r>
        <w:r w:rsidR="00836499">
          <w:rPr>
            <w:webHidden/>
          </w:rPr>
          <w:fldChar w:fldCharType="end"/>
        </w:r>
      </w:hyperlink>
    </w:p>
    <w:p w14:paraId="73EFC0DA" w14:textId="56F80FD6" w:rsidR="00836499" w:rsidRDefault="005860F6">
      <w:pPr>
        <w:pStyle w:val="Obsah3"/>
        <w:rPr>
          <w:rFonts w:asciiTheme="minorHAnsi" w:eastAsiaTheme="minorEastAsia" w:hAnsiTheme="minorHAnsi" w:cstheme="minorBidi"/>
          <w:sz w:val="22"/>
          <w:lang w:eastAsia="sk-SK"/>
        </w:rPr>
      </w:pPr>
      <w:hyperlink w:anchor="_Toc480399714" w:history="1">
        <w:r w:rsidR="00836499" w:rsidRPr="0078408E">
          <w:rPr>
            <w:rStyle w:val="Hypertextovprepojenie"/>
          </w:rPr>
          <w:t>1.2.1</w:t>
        </w:r>
        <w:r w:rsidR="00836499">
          <w:rPr>
            <w:rFonts w:asciiTheme="minorHAnsi" w:eastAsiaTheme="minorEastAsia" w:hAnsiTheme="minorHAnsi" w:cstheme="minorBidi"/>
            <w:sz w:val="22"/>
            <w:lang w:eastAsia="sk-SK"/>
          </w:rPr>
          <w:tab/>
        </w:r>
        <w:r w:rsidR="00836499" w:rsidRPr="0078408E">
          <w:rPr>
            <w:rStyle w:val="Hypertextovprepojenie"/>
          </w:rPr>
          <w:t>Základné riešenia</w:t>
        </w:r>
        <w:r w:rsidR="00836499">
          <w:rPr>
            <w:webHidden/>
          </w:rPr>
          <w:tab/>
        </w:r>
        <w:r w:rsidR="00836499">
          <w:rPr>
            <w:webHidden/>
          </w:rPr>
          <w:fldChar w:fldCharType="begin"/>
        </w:r>
        <w:r w:rsidR="00836499">
          <w:rPr>
            <w:webHidden/>
          </w:rPr>
          <w:instrText xml:space="preserve"> PAGEREF _Toc480399714 \h </w:instrText>
        </w:r>
        <w:r w:rsidR="00836499">
          <w:rPr>
            <w:webHidden/>
          </w:rPr>
        </w:r>
        <w:r w:rsidR="00836499">
          <w:rPr>
            <w:webHidden/>
          </w:rPr>
          <w:fldChar w:fldCharType="separate"/>
        </w:r>
        <w:r>
          <w:rPr>
            <w:webHidden/>
          </w:rPr>
          <w:t>14</w:t>
        </w:r>
        <w:r w:rsidR="00836499">
          <w:rPr>
            <w:webHidden/>
          </w:rPr>
          <w:fldChar w:fldCharType="end"/>
        </w:r>
      </w:hyperlink>
    </w:p>
    <w:p w14:paraId="4FC65DFC" w14:textId="70775E67" w:rsidR="00836499" w:rsidRDefault="005860F6">
      <w:pPr>
        <w:pStyle w:val="Obsah3"/>
        <w:rPr>
          <w:rFonts w:asciiTheme="minorHAnsi" w:eastAsiaTheme="minorEastAsia" w:hAnsiTheme="minorHAnsi" w:cstheme="minorBidi"/>
          <w:sz w:val="22"/>
          <w:lang w:eastAsia="sk-SK"/>
        </w:rPr>
      </w:pPr>
      <w:hyperlink w:anchor="_Toc480399715" w:history="1">
        <w:r w:rsidR="00836499" w:rsidRPr="0078408E">
          <w:rPr>
            <w:rStyle w:val="Hypertextovprepojenie"/>
          </w:rPr>
          <w:t>1.2.2</w:t>
        </w:r>
        <w:r w:rsidR="00836499">
          <w:rPr>
            <w:rFonts w:asciiTheme="minorHAnsi" w:eastAsiaTheme="minorEastAsia" w:hAnsiTheme="minorHAnsi" w:cstheme="minorBidi"/>
            <w:sz w:val="22"/>
            <w:lang w:eastAsia="sk-SK"/>
          </w:rPr>
          <w:tab/>
        </w:r>
        <w:r w:rsidR="00836499" w:rsidRPr="0078408E">
          <w:rPr>
            <w:rStyle w:val="Hypertextovprepojenie"/>
          </w:rPr>
          <w:t>Pokročilejšie riešenia</w:t>
        </w:r>
        <w:r w:rsidR="00836499">
          <w:rPr>
            <w:webHidden/>
          </w:rPr>
          <w:tab/>
        </w:r>
        <w:r w:rsidR="00836499">
          <w:rPr>
            <w:webHidden/>
          </w:rPr>
          <w:fldChar w:fldCharType="begin"/>
        </w:r>
        <w:r w:rsidR="00836499">
          <w:rPr>
            <w:webHidden/>
          </w:rPr>
          <w:instrText xml:space="preserve"> PAGEREF _Toc480399715 \h </w:instrText>
        </w:r>
        <w:r w:rsidR="00836499">
          <w:rPr>
            <w:webHidden/>
          </w:rPr>
        </w:r>
        <w:r w:rsidR="00836499">
          <w:rPr>
            <w:webHidden/>
          </w:rPr>
          <w:fldChar w:fldCharType="separate"/>
        </w:r>
        <w:r>
          <w:rPr>
            <w:webHidden/>
          </w:rPr>
          <w:t>15</w:t>
        </w:r>
        <w:r w:rsidR="00836499">
          <w:rPr>
            <w:webHidden/>
          </w:rPr>
          <w:fldChar w:fldCharType="end"/>
        </w:r>
      </w:hyperlink>
    </w:p>
    <w:p w14:paraId="081070E1" w14:textId="15EACEAB" w:rsidR="00836499" w:rsidRDefault="005860F6">
      <w:pPr>
        <w:pStyle w:val="Obsah3"/>
        <w:rPr>
          <w:rFonts w:asciiTheme="minorHAnsi" w:eastAsiaTheme="minorEastAsia" w:hAnsiTheme="minorHAnsi" w:cstheme="minorBidi"/>
          <w:sz w:val="22"/>
          <w:lang w:eastAsia="sk-SK"/>
        </w:rPr>
      </w:pPr>
      <w:hyperlink w:anchor="_Toc480399716" w:history="1">
        <w:r w:rsidR="00836499" w:rsidRPr="0078408E">
          <w:rPr>
            <w:rStyle w:val="Hypertextovprepojenie"/>
          </w:rPr>
          <w:t>1.2.3</w:t>
        </w:r>
        <w:r w:rsidR="00836499">
          <w:rPr>
            <w:rFonts w:asciiTheme="minorHAnsi" w:eastAsiaTheme="minorEastAsia" w:hAnsiTheme="minorHAnsi" w:cstheme="minorBidi"/>
            <w:sz w:val="22"/>
            <w:lang w:eastAsia="sk-SK"/>
          </w:rPr>
          <w:tab/>
        </w:r>
        <w:r w:rsidR="00836499" w:rsidRPr="0078408E">
          <w:rPr>
            <w:rStyle w:val="Hypertextovprepojenie"/>
          </w:rPr>
          <w:t>Profesionálne riešenie</w:t>
        </w:r>
        <w:r w:rsidR="00836499">
          <w:rPr>
            <w:webHidden/>
          </w:rPr>
          <w:tab/>
        </w:r>
        <w:r w:rsidR="00836499">
          <w:rPr>
            <w:webHidden/>
          </w:rPr>
          <w:fldChar w:fldCharType="begin"/>
        </w:r>
        <w:r w:rsidR="00836499">
          <w:rPr>
            <w:webHidden/>
          </w:rPr>
          <w:instrText xml:space="preserve"> PAGEREF _Toc480399716 \h </w:instrText>
        </w:r>
        <w:r w:rsidR="00836499">
          <w:rPr>
            <w:webHidden/>
          </w:rPr>
        </w:r>
        <w:r w:rsidR="00836499">
          <w:rPr>
            <w:webHidden/>
          </w:rPr>
          <w:fldChar w:fldCharType="separate"/>
        </w:r>
        <w:r>
          <w:rPr>
            <w:webHidden/>
          </w:rPr>
          <w:t>16</w:t>
        </w:r>
        <w:r w:rsidR="00836499">
          <w:rPr>
            <w:webHidden/>
          </w:rPr>
          <w:fldChar w:fldCharType="end"/>
        </w:r>
      </w:hyperlink>
    </w:p>
    <w:p w14:paraId="79C72387" w14:textId="4637B0B5" w:rsidR="00836499" w:rsidRDefault="005860F6">
      <w:pPr>
        <w:pStyle w:val="Obsah2"/>
        <w:rPr>
          <w:rFonts w:asciiTheme="minorHAnsi" w:eastAsiaTheme="minorEastAsia" w:hAnsiTheme="minorHAnsi" w:cstheme="minorBidi"/>
          <w:sz w:val="22"/>
          <w:lang w:eastAsia="sk-SK"/>
        </w:rPr>
      </w:pPr>
      <w:hyperlink w:anchor="_Toc480399717" w:history="1">
        <w:r w:rsidR="00836499" w:rsidRPr="0078408E">
          <w:rPr>
            <w:rStyle w:val="Hypertextovprepojenie"/>
          </w:rPr>
          <w:t>1.3</w:t>
        </w:r>
        <w:r w:rsidR="00836499">
          <w:rPr>
            <w:rFonts w:asciiTheme="minorHAnsi" w:eastAsiaTheme="minorEastAsia" w:hAnsiTheme="minorHAnsi" w:cstheme="minorBidi"/>
            <w:sz w:val="22"/>
            <w:lang w:eastAsia="sk-SK"/>
          </w:rPr>
          <w:tab/>
        </w:r>
        <w:r w:rsidR="00836499" w:rsidRPr="0078408E">
          <w:rPr>
            <w:rStyle w:val="Hypertextovprepojenie"/>
          </w:rPr>
          <w:t>Návrh štruktúry systému</w:t>
        </w:r>
        <w:r w:rsidR="00836499">
          <w:rPr>
            <w:webHidden/>
          </w:rPr>
          <w:tab/>
        </w:r>
        <w:r w:rsidR="00836499">
          <w:rPr>
            <w:webHidden/>
          </w:rPr>
          <w:fldChar w:fldCharType="begin"/>
        </w:r>
        <w:r w:rsidR="00836499">
          <w:rPr>
            <w:webHidden/>
          </w:rPr>
          <w:instrText xml:space="preserve"> PAGEREF _Toc480399717 \h </w:instrText>
        </w:r>
        <w:r w:rsidR="00836499">
          <w:rPr>
            <w:webHidden/>
          </w:rPr>
        </w:r>
        <w:r w:rsidR="00836499">
          <w:rPr>
            <w:webHidden/>
          </w:rPr>
          <w:fldChar w:fldCharType="separate"/>
        </w:r>
        <w:r>
          <w:rPr>
            <w:webHidden/>
          </w:rPr>
          <w:t>17</w:t>
        </w:r>
        <w:r w:rsidR="00836499">
          <w:rPr>
            <w:webHidden/>
          </w:rPr>
          <w:fldChar w:fldCharType="end"/>
        </w:r>
      </w:hyperlink>
    </w:p>
    <w:p w14:paraId="67AAF04C" w14:textId="714BB9E7" w:rsidR="00836499" w:rsidRDefault="005860F6">
      <w:pPr>
        <w:pStyle w:val="Obsah3"/>
        <w:rPr>
          <w:rFonts w:asciiTheme="minorHAnsi" w:eastAsiaTheme="minorEastAsia" w:hAnsiTheme="minorHAnsi" w:cstheme="minorBidi"/>
          <w:sz w:val="22"/>
          <w:lang w:eastAsia="sk-SK"/>
        </w:rPr>
      </w:pPr>
      <w:hyperlink w:anchor="_Toc480399718" w:history="1">
        <w:r w:rsidR="00836499" w:rsidRPr="0078408E">
          <w:rPr>
            <w:rStyle w:val="Hypertextovprepojenie"/>
          </w:rPr>
          <w:t>1.3.1</w:t>
        </w:r>
        <w:r w:rsidR="00836499">
          <w:rPr>
            <w:rFonts w:asciiTheme="minorHAnsi" w:eastAsiaTheme="minorEastAsia" w:hAnsiTheme="minorHAnsi" w:cstheme="minorBidi"/>
            <w:sz w:val="22"/>
            <w:lang w:eastAsia="sk-SK"/>
          </w:rPr>
          <w:tab/>
        </w:r>
        <w:r w:rsidR="00836499" w:rsidRPr="0078408E">
          <w:rPr>
            <w:rStyle w:val="Hypertextovprepojenie"/>
          </w:rPr>
          <w:t>Aktuálne riešenie</w:t>
        </w:r>
        <w:r w:rsidR="00836499">
          <w:rPr>
            <w:webHidden/>
          </w:rPr>
          <w:tab/>
        </w:r>
        <w:r w:rsidR="00836499">
          <w:rPr>
            <w:webHidden/>
          </w:rPr>
          <w:fldChar w:fldCharType="begin"/>
        </w:r>
        <w:r w:rsidR="00836499">
          <w:rPr>
            <w:webHidden/>
          </w:rPr>
          <w:instrText xml:space="preserve"> PAGEREF _Toc480399718 \h </w:instrText>
        </w:r>
        <w:r w:rsidR="00836499">
          <w:rPr>
            <w:webHidden/>
          </w:rPr>
        </w:r>
        <w:r w:rsidR="00836499">
          <w:rPr>
            <w:webHidden/>
          </w:rPr>
          <w:fldChar w:fldCharType="separate"/>
        </w:r>
        <w:r>
          <w:rPr>
            <w:webHidden/>
          </w:rPr>
          <w:t>17</w:t>
        </w:r>
        <w:r w:rsidR="00836499">
          <w:rPr>
            <w:webHidden/>
          </w:rPr>
          <w:fldChar w:fldCharType="end"/>
        </w:r>
      </w:hyperlink>
    </w:p>
    <w:p w14:paraId="23D16FFF" w14:textId="3AE95563" w:rsidR="00836499" w:rsidRDefault="005860F6">
      <w:pPr>
        <w:pStyle w:val="Obsah3"/>
        <w:rPr>
          <w:rFonts w:asciiTheme="minorHAnsi" w:eastAsiaTheme="minorEastAsia" w:hAnsiTheme="minorHAnsi" w:cstheme="minorBidi"/>
          <w:sz w:val="22"/>
          <w:lang w:eastAsia="sk-SK"/>
        </w:rPr>
      </w:pPr>
      <w:hyperlink w:anchor="_Toc480399719" w:history="1">
        <w:r w:rsidR="00836499" w:rsidRPr="0078408E">
          <w:rPr>
            <w:rStyle w:val="Hypertextovprepojenie"/>
          </w:rPr>
          <w:t>1.3.2</w:t>
        </w:r>
        <w:r w:rsidR="00836499">
          <w:rPr>
            <w:rFonts w:asciiTheme="minorHAnsi" w:eastAsiaTheme="minorEastAsia" w:hAnsiTheme="minorHAnsi" w:cstheme="minorBidi"/>
            <w:sz w:val="22"/>
            <w:lang w:eastAsia="sk-SK"/>
          </w:rPr>
          <w:tab/>
        </w:r>
        <w:r w:rsidR="00836499" w:rsidRPr="0078408E">
          <w:rPr>
            <w:rStyle w:val="Hypertextovprepojenie"/>
          </w:rPr>
          <w:t>Navrhované riešenia</w:t>
        </w:r>
        <w:r w:rsidR="00836499">
          <w:rPr>
            <w:webHidden/>
          </w:rPr>
          <w:tab/>
        </w:r>
        <w:r w:rsidR="00836499">
          <w:rPr>
            <w:webHidden/>
          </w:rPr>
          <w:fldChar w:fldCharType="begin"/>
        </w:r>
        <w:r w:rsidR="00836499">
          <w:rPr>
            <w:webHidden/>
          </w:rPr>
          <w:instrText xml:space="preserve"> PAGEREF _Toc480399719 \h </w:instrText>
        </w:r>
        <w:r w:rsidR="00836499">
          <w:rPr>
            <w:webHidden/>
          </w:rPr>
        </w:r>
        <w:r w:rsidR="00836499">
          <w:rPr>
            <w:webHidden/>
          </w:rPr>
          <w:fldChar w:fldCharType="separate"/>
        </w:r>
        <w:r>
          <w:rPr>
            <w:webHidden/>
          </w:rPr>
          <w:t>17</w:t>
        </w:r>
        <w:r w:rsidR="00836499">
          <w:rPr>
            <w:webHidden/>
          </w:rPr>
          <w:fldChar w:fldCharType="end"/>
        </w:r>
      </w:hyperlink>
    </w:p>
    <w:p w14:paraId="34C2620E" w14:textId="5DBD8098" w:rsidR="00836499" w:rsidRDefault="005860F6">
      <w:pPr>
        <w:pStyle w:val="Obsah3"/>
        <w:rPr>
          <w:rFonts w:asciiTheme="minorHAnsi" w:eastAsiaTheme="minorEastAsia" w:hAnsiTheme="minorHAnsi" w:cstheme="minorBidi"/>
          <w:sz w:val="22"/>
          <w:lang w:eastAsia="sk-SK"/>
        </w:rPr>
      </w:pPr>
      <w:hyperlink w:anchor="_Toc480399720" w:history="1">
        <w:r w:rsidR="00836499" w:rsidRPr="0078408E">
          <w:rPr>
            <w:rStyle w:val="Hypertextovprepojenie"/>
          </w:rPr>
          <w:t>1.3.3</w:t>
        </w:r>
        <w:r w:rsidR="00836499">
          <w:rPr>
            <w:rFonts w:asciiTheme="minorHAnsi" w:eastAsiaTheme="minorEastAsia" w:hAnsiTheme="minorHAnsi" w:cstheme="minorBidi"/>
            <w:sz w:val="22"/>
            <w:lang w:eastAsia="sk-SK"/>
          </w:rPr>
          <w:tab/>
        </w:r>
        <w:r w:rsidR="00836499" w:rsidRPr="0078408E">
          <w:rPr>
            <w:rStyle w:val="Hypertextovprepojenie"/>
          </w:rPr>
          <w:t>Výber riešenia a nastavenie cieľov práce</w:t>
        </w:r>
        <w:r w:rsidR="00836499">
          <w:rPr>
            <w:webHidden/>
          </w:rPr>
          <w:tab/>
        </w:r>
        <w:r w:rsidR="00836499">
          <w:rPr>
            <w:webHidden/>
          </w:rPr>
          <w:fldChar w:fldCharType="begin"/>
        </w:r>
        <w:r w:rsidR="00836499">
          <w:rPr>
            <w:webHidden/>
          </w:rPr>
          <w:instrText xml:space="preserve"> PAGEREF _Toc480399720 \h </w:instrText>
        </w:r>
        <w:r w:rsidR="00836499">
          <w:rPr>
            <w:webHidden/>
          </w:rPr>
        </w:r>
        <w:r w:rsidR="00836499">
          <w:rPr>
            <w:webHidden/>
          </w:rPr>
          <w:fldChar w:fldCharType="separate"/>
        </w:r>
        <w:r>
          <w:rPr>
            <w:webHidden/>
          </w:rPr>
          <w:t>18</w:t>
        </w:r>
        <w:r w:rsidR="00836499">
          <w:rPr>
            <w:webHidden/>
          </w:rPr>
          <w:fldChar w:fldCharType="end"/>
        </w:r>
      </w:hyperlink>
    </w:p>
    <w:p w14:paraId="20387374" w14:textId="7774A2F4" w:rsidR="00836499" w:rsidRDefault="005860F6">
      <w:pPr>
        <w:pStyle w:val="Obsah1"/>
        <w:rPr>
          <w:rFonts w:asciiTheme="minorHAnsi" w:eastAsiaTheme="minorEastAsia" w:hAnsiTheme="minorHAnsi" w:cstheme="minorBidi"/>
          <w:b w:val="0"/>
          <w:sz w:val="22"/>
          <w:lang w:eastAsia="sk-SK"/>
        </w:rPr>
      </w:pPr>
      <w:hyperlink w:anchor="_Toc480399721" w:history="1">
        <w:r w:rsidR="00836499" w:rsidRPr="0078408E">
          <w:rPr>
            <w:rStyle w:val="Hypertextovprepojenie"/>
          </w:rPr>
          <w:t>2</w:t>
        </w:r>
        <w:r w:rsidR="00836499">
          <w:rPr>
            <w:rFonts w:asciiTheme="minorHAnsi" w:eastAsiaTheme="minorEastAsia" w:hAnsiTheme="minorHAnsi" w:cstheme="minorBidi"/>
            <w:b w:val="0"/>
            <w:sz w:val="22"/>
            <w:lang w:eastAsia="sk-SK"/>
          </w:rPr>
          <w:tab/>
        </w:r>
        <w:r w:rsidR="00836499" w:rsidRPr="0078408E">
          <w:rPr>
            <w:rStyle w:val="Hypertextovprepojenie"/>
          </w:rPr>
          <w:t>Technické zabezpečenie</w:t>
        </w:r>
        <w:r w:rsidR="00836499">
          <w:rPr>
            <w:webHidden/>
          </w:rPr>
          <w:tab/>
        </w:r>
        <w:r w:rsidR="00836499">
          <w:rPr>
            <w:webHidden/>
          </w:rPr>
          <w:fldChar w:fldCharType="begin"/>
        </w:r>
        <w:r w:rsidR="00836499">
          <w:rPr>
            <w:webHidden/>
          </w:rPr>
          <w:instrText xml:space="preserve"> PAGEREF _Toc480399721 \h </w:instrText>
        </w:r>
        <w:r w:rsidR="00836499">
          <w:rPr>
            <w:webHidden/>
          </w:rPr>
        </w:r>
        <w:r w:rsidR="00836499">
          <w:rPr>
            <w:webHidden/>
          </w:rPr>
          <w:fldChar w:fldCharType="separate"/>
        </w:r>
        <w:r>
          <w:rPr>
            <w:webHidden/>
          </w:rPr>
          <w:t>19</w:t>
        </w:r>
        <w:r w:rsidR="00836499">
          <w:rPr>
            <w:webHidden/>
          </w:rPr>
          <w:fldChar w:fldCharType="end"/>
        </w:r>
      </w:hyperlink>
    </w:p>
    <w:p w14:paraId="30B1DDBE" w14:textId="5221EAEF" w:rsidR="00836499" w:rsidRDefault="005860F6">
      <w:pPr>
        <w:pStyle w:val="Obsah2"/>
        <w:rPr>
          <w:rFonts w:asciiTheme="minorHAnsi" w:eastAsiaTheme="minorEastAsia" w:hAnsiTheme="minorHAnsi" w:cstheme="minorBidi"/>
          <w:sz w:val="22"/>
          <w:lang w:eastAsia="sk-SK"/>
        </w:rPr>
      </w:pPr>
      <w:hyperlink w:anchor="_Toc480399722" w:history="1">
        <w:r w:rsidR="00836499" w:rsidRPr="0078408E">
          <w:rPr>
            <w:rStyle w:val="Hypertextovprepojenie"/>
          </w:rPr>
          <w:t>2.1</w:t>
        </w:r>
        <w:r w:rsidR="00836499">
          <w:rPr>
            <w:rFonts w:asciiTheme="minorHAnsi" w:eastAsiaTheme="minorEastAsia" w:hAnsiTheme="minorHAnsi" w:cstheme="minorBidi"/>
            <w:sz w:val="22"/>
            <w:lang w:eastAsia="sk-SK"/>
          </w:rPr>
          <w:tab/>
        </w:r>
        <w:r w:rsidR="00836499" w:rsidRPr="0078408E">
          <w:rPr>
            <w:rStyle w:val="Hypertextovprepojenie"/>
          </w:rPr>
          <w:t>Raspberry Pi</w:t>
        </w:r>
        <w:r w:rsidR="00836499">
          <w:rPr>
            <w:webHidden/>
          </w:rPr>
          <w:tab/>
        </w:r>
        <w:r w:rsidR="00836499">
          <w:rPr>
            <w:webHidden/>
          </w:rPr>
          <w:fldChar w:fldCharType="begin"/>
        </w:r>
        <w:r w:rsidR="00836499">
          <w:rPr>
            <w:webHidden/>
          </w:rPr>
          <w:instrText xml:space="preserve"> PAGEREF _Toc480399722 \h </w:instrText>
        </w:r>
        <w:r w:rsidR="00836499">
          <w:rPr>
            <w:webHidden/>
          </w:rPr>
        </w:r>
        <w:r w:rsidR="00836499">
          <w:rPr>
            <w:webHidden/>
          </w:rPr>
          <w:fldChar w:fldCharType="separate"/>
        </w:r>
        <w:r>
          <w:rPr>
            <w:webHidden/>
          </w:rPr>
          <w:t>19</w:t>
        </w:r>
        <w:r w:rsidR="00836499">
          <w:rPr>
            <w:webHidden/>
          </w:rPr>
          <w:fldChar w:fldCharType="end"/>
        </w:r>
      </w:hyperlink>
    </w:p>
    <w:p w14:paraId="32948922" w14:textId="2C302E80" w:rsidR="00836499" w:rsidRDefault="005860F6">
      <w:pPr>
        <w:pStyle w:val="Obsah2"/>
        <w:rPr>
          <w:rFonts w:asciiTheme="minorHAnsi" w:eastAsiaTheme="minorEastAsia" w:hAnsiTheme="minorHAnsi" w:cstheme="minorBidi"/>
          <w:sz w:val="22"/>
          <w:lang w:eastAsia="sk-SK"/>
        </w:rPr>
      </w:pPr>
      <w:hyperlink w:anchor="_Toc480399723" w:history="1">
        <w:r w:rsidR="00836499" w:rsidRPr="0078408E">
          <w:rPr>
            <w:rStyle w:val="Hypertextovprepojenie"/>
          </w:rPr>
          <w:t>2.2</w:t>
        </w:r>
        <w:r w:rsidR="00836499">
          <w:rPr>
            <w:rFonts w:asciiTheme="minorHAnsi" w:eastAsiaTheme="minorEastAsia" w:hAnsiTheme="minorHAnsi" w:cstheme="minorBidi"/>
            <w:sz w:val="22"/>
            <w:lang w:eastAsia="sk-SK"/>
          </w:rPr>
          <w:tab/>
        </w:r>
        <w:r w:rsidR="00836499" w:rsidRPr="0078408E">
          <w:rPr>
            <w:rStyle w:val="Hypertextovprepojenie"/>
          </w:rPr>
          <w:t>Podporné dosky</w:t>
        </w:r>
        <w:r w:rsidR="00836499">
          <w:rPr>
            <w:webHidden/>
          </w:rPr>
          <w:tab/>
        </w:r>
        <w:r w:rsidR="00836499">
          <w:rPr>
            <w:webHidden/>
          </w:rPr>
          <w:fldChar w:fldCharType="begin"/>
        </w:r>
        <w:r w:rsidR="00836499">
          <w:rPr>
            <w:webHidden/>
          </w:rPr>
          <w:instrText xml:space="preserve"> PAGEREF _Toc480399723 \h </w:instrText>
        </w:r>
        <w:r w:rsidR="00836499">
          <w:rPr>
            <w:webHidden/>
          </w:rPr>
        </w:r>
        <w:r w:rsidR="00836499">
          <w:rPr>
            <w:webHidden/>
          </w:rPr>
          <w:fldChar w:fldCharType="separate"/>
        </w:r>
        <w:r>
          <w:rPr>
            <w:webHidden/>
          </w:rPr>
          <w:t>21</w:t>
        </w:r>
        <w:r w:rsidR="00836499">
          <w:rPr>
            <w:webHidden/>
          </w:rPr>
          <w:fldChar w:fldCharType="end"/>
        </w:r>
      </w:hyperlink>
    </w:p>
    <w:p w14:paraId="075D9F4B" w14:textId="5E112A61" w:rsidR="00836499" w:rsidRDefault="005860F6">
      <w:pPr>
        <w:pStyle w:val="Obsah3"/>
        <w:rPr>
          <w:rFonts w:asciiTheme="minorHAnsi" w:eastAsiaTheme="minorEastAsia" w:hAnsiTheme="minorHAnsi" w:cstheme="minorBidi"/>
          <w:sz w:val="22"/>
          <w:lang w:eastAsia="sk-SK"/>
        </w:rPr>
      </w:pPr>
      <w:hyperlink w:anchor="_Toc480399724" w:history="1">
        <w:r w:rsidR="00836499" w:rsidRPr="0078408E">
          <w:rPr>
            <w:rStyle w:val="Hypertextovprepojenie"/>
          </w:rPr>
          <w:t>2.2.1</w:t>
        </w:r>
        <w:r w:rsidR="00836499">
          <w:rPr>
            <w:rFonts w:asciiTheme="minorHAnsi" w:eastAsiaTheme="minorEastAsia" w:hAnsiTheme="minorHAnsi" w:cstheme="minorBidi"/>
            <w:sz w:val="22"/>
            <w:lang w:eastAsia="sk-SK"/>
          </w:rPr>
          <w:tab/>
        </w:r>
        <w:r w:rsidR="00836499" w:rsidRPr="0078408E">
          <w:rPr>
            <w:rStyle w:val="Hypertextovprepojenie"/>
          </w:rPr>
          <w:t>Tally - GPIO</w:t>
        </w:r>
        <w:r w:rsidR="00836499">
          <w:rPr>
            <w:webHidden/>
          </w:rPr>
          <w:tab/>
        </w:r>
        <w:r w:rsidR="00836499">
          <w:rPr>
            <w:webHidden/>
          </w:rPr>
          <w:fldChar w:fldCharType="begin"/>
        </w:r>
        <w:r w:rsidR="00836499">
          <w:rPr>
            <w:webHidden/>
          </w:rPr>
          <w:instrText xml:space="preserve"> PAGEREF _Toc480399724 \h </w:instrText>
        </w:r>
        <w:r w:rsidR="00836499">
          <w:rPr>
            <w:webHidden/>
          </w:rPr>
        </w:r>
        <w:r w:rsidR="00836499">
          <w:rPr>
            <w:webHidden/>
          </w:rPr>
          <w:fldChar w:fldCharType="separate"/>
        </w:r>
        <w:r>
          <w:rPr>
            <w:webHidden/>
          </w:rPr>
          <w:t>21</w:t>
        </w:r>
        <w:r w:rsidR="00836499">
          <w:rPr>
            <w:webHidden/>
          </w:rPr>
          <w:fldChar w:fldCharType="end"/>
        </w:r>
      </w:hyperlink>
    </w:p>
    <w:p w14:paraId="2DB4ADBB" w14:textId="03C562D1" w:rsidR="00836499" w:rsidRDefault="005860F6">
      <w:pPr>
        <w:pStyle w:val="Obsah3"/>
        <w:rPr>
          <w:rFonts w:asciiTheme="minorHAnsi" w:eastAsiaTheme="minorEastAsia" w:hAnsiTheme="minorHAnsi" w:cstheme="minorBidi"/>
          <w:sz w:val="22"/>
          <w:lang w:eastAsia="sk-SK"/>
        </w:rPr>
      </w:pPr>
      <w:hyperlink w:anchor="_Toc480399725" w:history="1">
        <w:r w:rsidR="00836499" w:rsidRPr="0078408E">
          <w:rPr>
            <w:rStyle w:val="Hypertextovprepojenie"/>
          </w:rPr>
          <w:t>2.2.2</w:t>
        </w:r>
        <w:r w:rsidR="00836499">
          <w:rPr>
            <w:rFonts w:asciiTheme="minorHAnsi" w:eastAsiaTheme="minorEastAsia" w:hAnsiTheme="minorHAnsi" w:cstheme="minorBidi"/>
            <w:sz w:val="22"/>
            <w:lang w:eastAsia="sk-SK"/>
          </w:rPr>
          <w:tab/>
        </w:r>
        <w:r w:rsidR="00836499" w:rsidRPr="0078408E">
          <w:rPr>
            <w:rStyle w:val="Hypertextovprepojenie"/>
          </w:rPr>
          <w:t>Doska pre bezpečné vypnutie systému</w:t>
        </w:r>
        <w:r w:rsidR="00836499">
          <w:rPr>
            <w:webHidden/>
          </w:rPr>
          <w:tab/>
        </w:r>
        <w:r w:rsidR="00836499">
          <w:rPr>
            <w:webHidden/>
          </w:rPr>
          <w:fldChar w:fldCharType="begin"/>
        </w:r>
        <w:r w:rsidR="00836499">
          <w:rPr>
            <w:webHidden/>
          </w:rPr>
          <w:instrText xml:space="preserve"> PAGEREF _Toc480399725 \h </w:instrText>
        </w:r>
        <w:r w:rsidR="00836499">
          <w:rPr>
            <w:webHidden/>
          </w:rPr>
        </w:r>
        <w:r w:rsidR="00836499">
          <w:rPr>
            <w:webHidden/>
          </w:rPr>
          <w:fldChar w:fldCharType="separate"/>
        </w:r>
        <w:r>
          <w:rPr>
            <w:webHidden/>
          </w:rPr>
          <w:t>23</w:t>
        </w:r>
        <w:r w:rsidR="00836499">
          <w:rPr>
            <w:webHidden/>
          </w:rPr>
          <w:fldChar w:fldCharType="end"/>
        </w:r>
      </w:hyperlink>
    </w:p>
    <w:p w14:paraId="07799C3B" w14:textId="522AD654" w:rsidR="00836499" w:rsidRDefault="005860F6">
      <w:pPr>
        <w:pStyle w:val="Obsah2"/>
        <w:rPr>
          <w:rFonts w:asciiTheme="minorHAnsi" w:eastAsiaTheme="minorEastAsia" w:hAnsiTheme="minorHAnsi" w:cstheme="minorBidi"/>
          <w:sz w:val="22"/>
          <w:lang w:eastAsia="sk-SK"/>
        </w:rPr>
      </w:pPr>
      <w:hyperlink w:anchor="_Toc480399726" w:history="1">
        <w:r w:rsidR="00836499" w:rsidRPr="0078408E">
          <w:rPr>
            <w:rStyle w:val="Hypertextovprepojenie"/>
          </w:rPr>
          <w:t>2.3</w:t>
        </w:r>
        <w:r w:rsidR="00836499">
          <w:rPr>
            <w:rFonts w:asciiTheme="minorHAnsi" w:eastAsiaTheme="minorEastAsia" w:hAnsiTheme="minorHAnsi" w:cstheme="minorBidi"/>
            <w:sz w:val="22"/>
            <w:lang w:eastAsia="sk-SK"/>
          </w:rPr>
          <w:tab/>
        </w:r>
        <w:r w:rsidR="00836499" w:rsidRPr="0078408E">
          <w:rPr>
            <w:rStyle w:val="Hypertextovprepojenie"/>
          </w:rPr>
          <w:t>Ochranný obal</w:t>
        </w:r>
        <w:r w:rsidR="00836499">
          <w:rPr>
            <w:webHidden/>
          </w:rPr>
          <w:tab/>
        </w:r>
        <w:r w:rsidR="00836499">
          <w:rPr>
            <w:webHidden/>
          </w:rPr>
          <w:fldChar w:fldCharType="begin"/>
        </w:r>
        <w:r w:rsidR="00836499">
          <w:rPr>
            <w:webHidden/>
          </w:rPr>
          <w:instrText xml:space="preserve"> PAGEREF _Toc480399726 \h </w:instrText>
        </w:r>
        <w:r w:rsidR="00836499">
          <w:rPr>
            <w:webHidden/>
          </w:rPr>
        </w:r>
        <w:r w:rsidR="00836499">
          <w:rPr>
            <w:webHidden/>
          </w:rPr>
          <w:fldChar w:fldCharType="separate"/>
        </w:r>
        <w:r>
          <w:rPr>
            <w:webHidden/>
          </w:rPr>
          <w:t>24</w:t>
        </w:r>
        <w:r w:rsidR="00836499">
          <w:rPr>
            <w:webHidden/>
          </w:rPr>
          <w:fldChar w:fldCharType="end"/>
        </w:r>
      </w:hyperlink>
    </w:p>
    <w:p w14:paraId="5F6B26E0" w14:textId="3B3C352B" w:rsidR="00836499" w:rsidRDefault="005860F6">
      <w:pPr>
        <w:pStyle w:val="Obsah1"/>
        <w:rPr>
          <w:rFonts w:asciiTheme="minorHAnsi" w:eastAsiaTheme="minorEastAsia" w:hAnsiTheme="minorHAnsi" w:cstheme="minorBidi"/>
          <w:b w:val="0"/>
          <w:sz w:val="22"/>
          <w:lang w:eastAsia="sk-SK"/>
        </w:rPr>
      </w:pPr>
      <w:hyperlink w:anchor="_Toc480399727" w:history="1">
        <w:r w:rsidR="00836499" w:rsidRPr="0078408E">
          <w:rPr>
            <w:rStyle w:val="Hypertextovprepojenie"/>
          </w:rPr>
          <w:t>3</w:t>
        </w:r>
        <w:r w:rsidR="00836499">
          <w:rPr>
            <w:rFonts w:asciiTheme="minorHAnsi" w:eastAsiaTheme="minorEastAsia" w:hAnsiTheme="minorHAnsi" w:cstheme="minorBidi"/>
            <w:b w:val="0"/>
            <w:sz w:val="22"/>
            <w:lang w:eastAsia="sk-SK"/>
          </w:rPr>
          <w:tab/>
        </w:r>
        <w:r w:rsidR="00836499" w:rsidRPr="0078408E">
          <w:rPr>
            <w:rStyle w:val="Hypertextovprepojenie"/>
          </w:rPr>
          <w:t>Webové služby</w:t>
        </w:r>
        <w:r w:rsidR="00836499">
          <w:rPr>
            <w:webHidden/>
          </w:rPr>
          <w:tab/>
        </w:r>
        <w:r w:rsidR="00836499">
          <w:rPr>
            <w:webHidden/>
          </w:rPr>
          <w:fldChar w:fldCharType="begin"/>
        </w:r>
        <w:r w:rsidR="00836499">
          <w:rPr>
            <w:webHidden/>
          </w:rPr>
          <w:instrText xml:space="preserve"> PAGEREF _Toc480399727 \h </w:instrText>
        </w:r>
        <w:r w:rsidR="00836499">
          <w:rPr>
            <w:webHidden/>
          </w:rPr>
        </w:r>
        <w:r w:rsidR="00836499">
          <w:rPr>
            <w:webHidden/>
          </w:rPr>
          <w:fldChar w:fldCharType="separate"/>
        </w:r>
        <w:r>
          <w:rPr>
            <w:webHidden/>
          </w:rPr>
          <w:t>25</w:t>
        </w:r>
        <w:r w:rsidR="00836499">
          <w:rPr>
            <w:webHidden/>
          </w:rPr>
          <w:fldChar w:fldCharType="end"/>
        </w:r>
      </w:hyperlink>
    </w:p>
    <w:p w14:paraId="2CBF35FE" w14:textId="39E3FDE6" w:rsidR="00836499" w:rsidRDefault="005860F6">
      <w:pPr>
        <w:pStyle w:val="Obsah2"/>
        <w:rPr>
          <w:rFonts w:asciiTheme="minorHAnsi" w:eastAsiaTheme="minorEastAsia" w:hAnsiTheme="minorHAnsi" w:cstheme="minorBidi"/>
          <w:sz w:val="22"/>
          <w:lang w:eastAsia="sk-SK"/>
        </w:rPr>
      </w:pPr>
      <w:hyperlink w:anchor="_Toc480399728" w:history="1">
        <w:r w:rsidR="00836499" w:rsidRPr="0078408E">
          <w:rPr>
            <w:rStyle w:val="Hypertextovprepojenie"/>
          </w:rPr>
          <w:t>3.1</w:t>
        </w:r>
        <w:r w:rsidR="00836499">
          <w:rPr>
            <w:rFonts w:asciiTheme="minorHAnsi" w:eastAsiaTheme="minorEastAsia" w:hAnsiTheme="minorHAnsi" w:cstheme="minorBidi"/>
            <w:sz w:val="22"/>
            <w:lang w:eastAsia="sk-SK"/>
          </w:rPr>
          <w:tab/>
        </w:r>
        <w:r w:rsidR="00836499" w:rsidRPr="0078408E">
          <w:rPr>
            <w:rStyle w:val="Hypertextovprepojenie"/>
          </w:rPr>
          <w:t>Framework  - pracovná sada</w:t>
        </w:r>
        <w:r w:rsidR="00836499">
          <w:rPr>
            <w:webHidden/>
          </w:rPr>
          <w:tab/>
        </w:r>
        <w:r w:rsidR="00836499">
          <w:rPr>
            <w:webHidden/>
          </w:rPr>
          <w:fldChar w:fldCharType="begin"/>
        </w:r>
        <w:r w:rsidR="00836499">
          <w:rPr>
            <w:webHidden/>
          </w:rPr>
          <w:instrText xml:space="preserve"> PAGEREF _Toc480399728 \h </w:instrText>
        </w:r>
        <w:r w:rsidR="00836499">
          <w:rPr>
            <w:webHidden/>
          </w:rPr>
        </w:r>
        <w:r w:rsidR="00836499">
          <w:rPr>
            <w:webHidden/>
          </w:rPr>
          <w:fldChar w:fldCharType="separate"/>
        </w:r>
        <w:r>
          <w:rPr>
            <w:webHidden/>
          </w:rPr>
          <w:t>25</w:t>
        </w:r>
        <w:r w:rsidR="00836499">
          <w:rPr>
            <w:webHidden/>
          </w:rPr>
          <w:fldChar w:fldCharType="end"/>
        </w:r>
      </w:hyperlink>
    </w:p>
    <w:p w14:paraId="3E872A37" w14:textId="61466CB6" w:rsidR="00836499" w:rsidRDefault="005860F6">
      <w:pPr>
        <w:pStyle w:val="Obsah2"/>
        <w:rPr>
          <w:rFonts w:asciiTheme="minorHAnsi" w:eastAsiaTheme="minorEastAsia" w:hAnsiTheme="minorHAnsi" w:cstheme="minorBidi"/>
          <w:sz w:val="22"/>
          <w:lang w:eastAsia="sk-SK"/>
        </w:rPr>
      </w:pPr>
      <w:hyperlink w:anchor="_Toc480399729" w:history="1">
        <w:r w:rsidR="00836499" w:rsidRPr="0078408E">
          <w:rPr>
            <w:rStyle w:val="Hypertextovprepojenie"/>
          </w:rPr>
          <w:t>3.2</w:t>
        </w:r>
        <w:r w:rsidR="00836499">
          <w:rPr>
            <w:rFonts w:asciiTheme="minorHAnsi" w:eastAsiaTheme="minorEastAsia" w:hAnsiTheme="minorHAnsi" w:cstheme="minorBidi"/>
            <w:sz w:val="22"/>
            <w:lang w:eastAsia="sk-SK"/>
          </w:rPr>
          <w:tab/>
        </w:r>
        <w:r w:rsidR="00836499" w:rsidRPr="0078408E">
          <w:rPr>
            <w:rStyle w:val="Hypertextovprepojenie"/>
          </w:rPr>
          <w:t>Webové protokoly</w:t>
        </w:r>
        <w:r w:rsidR="00836499">
          <w:rPr>
            <w:webHidden/>
          </w:rPr>
          <w:tab/>
        </w:r>
        <w:r w:rsidR="00836499">
          <w:rPr>
            <w:webHidden/>
          </w:rPr>
          <w:fldChar w:fldCharType="begin"/>
        </w:r>
        <w:r w:rsidR="00836499">
          <w:rPr>
            <w:webHidden/>
          </w:rPr>
          <w:instrText xml:space="preserve"> PAGEREF _Toc480399729 \h </w:instrText>
        </w:r>
        <w:r w:rsidR="00836499">
          <w:rPr>
            <w:webHidden/>
          </w:rPr>
        </w:r>
        <w:r w:rsidR="00836499">
          <w:rPr>
            <w:webHidden/>
          </w:rPr>
          <w:fldChar w:fldCharType="separate"/>
        </w:r>
        <w:r>
          <w:rPr>
            <w:webHidden/>
          </w:rPr>
          <w:t>27</w:t>
        </w:r>
        <w:r w:rsidR="00836499">
          <w:rPr>
            <w:webHidden/>
          </w:rPr>
          <w:fldChar w:fldCharType="end"/>
        </w:r>
      </w:hyperlink>
    </w:p>
    <w:p w14:paraId="626B4AC2" w14:textId="1AE994A3" w:rsidR="00836499" w:rsidRDefault="005860F6">
      <w:pPr>
        <w:pStyle w:val="Obsah2"/>
        <w:rPr>
          <w:rFonts w:asciiTheme="minorHAnsi" w:eastAsiaTheme="minorEastAsia" w:hAnsiTheme="minorHAnsi" w:cstheme="minorBidi"/>
          <w:sz w:val="22"/>
          <w:lang w:eastAsia="sk-SK"/>
        </w:rPr>
      </w:pPr>
      <w:hyperlink w:anchor="_Toc480399730" w:history="1">
        <w:r w:rsidR="00836499" w:rsidRPr="0078408E">
          <w:rPr>
            <w:rStyle w:val="Hypertextovprepojenie"/>
          </w:rPr>
          <w:t>3.3</w:t>
        </w:r>
        <w:r w:rsidR="00836499">
          <w:rPr>
            <w:rFonts w:asciiTheme="minorHAnsi" w:eastAsiaTheme="minorEastAsia" w:hAnsiTheme="minorHAnsi" w:cstheme="minorBidi"/>
            <w:sz w:val="22"/>
            <w:lang w:eastAsia="sk-SK"/>
          </w:rPr>
          <w:tab/>
        </w:r>
        <w:r w:rsidR="00836499" w:rsidRPr="0078408E">
          <w:rPr>
            <w:rStyle w:val="Hypertextovprepojenie"/>
          </w:rPr>
          <w:t xml:space="preserve">Webový server </w:t>
        </w:r>
        <w:r w:rsidR="00836499">
          <w:rPr>
            <w:webHidden/>
          </w:rPr>
          <w:tab/>
        </w:r>
        <w:r w:rsidR="00836499">
          <w:rPr>
            <w:webHidden/>
          </w:rPr>
          <w:fldChar w:fldCharType="begin"/>
        </w:r>
        <w:r w:rsidR="00836499">
          <w:rPr>
            <w:webHidden/>
          </w:rPr>
          <w:instrText xml:space="preserve"> PAGEREF _Toc480399730 \h </w:instrText>
        </w:r>
        <w:r w:rsidR="00836499">
          <w:rPr>
            <w:webHidden/>
          </w:rPr>
        </w:r>
        <w:r w:rsidR="00836499">
          <w:rPr>
            <w:webHidden/>
          </w:rPr>
          <w:fldChar w:fldCharType="separate"/>
        </w:r>
        <w:r>
          <w:rPr>
            <w:webHidden/>
          </w:rPr>
          <w:t>28</w:t>
        </w:r>
        <w:r w:rsidR="00836499">
          <w:rPr>
            <w:webHidden/>
          </w:rPr>
          <w:fldChar w:fldCharType="end"/>
        </w:r>
      </w:hyperlink>
    </w:p>
    <w:p w14:paraId="491FD8F5" w14:textId="507ECE01" w:rsidR="00836499" w:rsidRDefault="005860F6">
      <w:pPr>
        <w:pStyle w:val="Obsah2"/>
        <w:rPr>
          <w:rFonts w:asciiTheme="minorHAnsi" w:eastAsiaTheme="minorEastAsia" w:hAnsiTheme="minorHAnsi" w:cstheme="minorBidi"/>
          <w:sz w:val="22"/>
          <w:lang w:eastAsia="sk-SK"/>
        </w:rPr>
      </w:pPr>
      <w:hyperlink w:anchor="_Toc480399731" w:history="1">
        <w:r w:rsidR="00836499" w:rsidRPr="0078408E">
          <w:rPr>
            <w:rStyle w:val="Hypertextovprepojenie"/>
          </w:rPr>
          <w:t>3.4</w:t>
        </w:r>
        <w:r w:rsidR="00836499">
          <w:rPr>
            <w:rFonts w:asciiTheme="minorHAnsi" w:eastAsiaTheme="minorEastAsia" w:hAnsiTheme="minorHAnsi" w:cstheme="minorBidi"/>
            <w:sz w:val="22"/>
            <w:lang w:eastAsia="sk-SK"/>
          </w:rPr>
          <w:tab/>
        </w:r>
        <w:r w:rsidR="00836499" w:rsidRPr="0078408E">
          <w:rPr>
            <w:rStyle w:val="Hypertextovprepojenie"/>
          </w:rPr>
          <w:t>Informatické pojmy</w:t>
        </w:r>
        <w:r w:rsidR="00836499">
          <w:rPr>
            <w:webHidden/>
          </w:rPr>
          <w:tab/>
        </w:r>
        <w:r w:rsidR="00836499">
          <w:rPr>
            <w:webHidden/>
          </w:rPr>
          <w:fldChar w:fldCharType="begin"/>
        </w:r>
        <w:r w:rsidR="00836499">
          <w:rPr>
            <w:webHidden/>
          </w:rPr>
          <w:instrText xml:space="preserve"> PAGEREF _Toc480399731 \h </w:instrText>
        </w:r>
        <w:r w:rsidR="00836499">
          <w:rPr>
            <w:webHidden/>
          </w:rPr>
        </w:r>
        <w:r w:rsidR="00836499">
          <w:rPr>
            <w:webHidden/>
          </w:rPr>
          <w:fldChar w:fldCharType="separate"/>
        </w:r>
        <w:r>
          <w:rPr>
            <w:webHidden/>
          </w:rPr>
          <w:t>29</w:t>
        </w:r>
        <w:r w:rsidR="00836499">
          <w:rPr>
            <w:webHidden/>
          </w:rPr>
          <w:fldChar w:fldCharType="end"/>
        </w:r>
      </w:hyperlink>
    </w:p>
    <w:p w14:paraId="65D2F8BB" w14:textId="26933316" w:rsidR="00836499" w:rsidRDefault="005860F6">
      <w:pPr>
        <w:pStyle w:val="Obsah3"/>
        <w:rPr>
          <w:rFonts w:asciiTheme="minorHAnsi" w:eastAsiaTheme="minorEastAsia" w:hAnsiTheme="minorHAnsi" w:cstheme="minorBidi"/>
          <w:sz w:val="22"/>
          <w:lang w:eastAsia="sk-SK"/>
        </w:rPr>
      </w:pPr>
      <w:hyperlink w:anchor="_Toc480399732" w:history="1">
        <w:r w:rsidR="00836499" w:rsidRPr="0078408E">
          <w:rPr>
            <w:rStyle w:val="Hypertextovprepojenie"/>
          </w:rPr>
          <w:t>3.4.1</w:t>
        </w:r>
        <w:r w:rsidR="00836499">
          <w:rPr>
            <w:rFonts w:asciiTheme="minorHAnsi" w:eastAsiaTheme="minorEastAsia" w:hAnsiTheme="minorHAnsi" w:cstheme="minorBidi"/>
            <w:sz w:val="22"/>
            <w:lang w:eastAsia="sk-SK"/>
          </w:rPr>
          <w:tab/>
        </w:r>
        <w:r w:rsidR="00836499" w:rsidRPr="0078408E">
          <w:rPr>
            <w:rStyle w:val="Hypertextovprepojenie"/>
          </w:rPr>
          <w:t>HTML</w:t>
        </w:r>
        <w:r w:rsidR="00836499">
          <w:rPr>
            <w:webHidden/>
          </w:rPr>
          <w:tab/>
        </w:r>
        <w:r w:rsidR="00836499">
          <w:rPr>
            <w:webHidden/>
          </w:rPr>
          <w:fldChar w:fldCharType="begin"/>
        </w:r>
        <w:r w:rsidR="00836499">
          <w:rPr>
            <w:webHidden/>
          </w:rPr>
          <w:instrText xml:space="preserve"> PAGEREF _Toc480399732 \h </w:instrText>
        </w:r>
        <w:r w:rsidR="00836499">
          <w:rPr>
            <w:webHidden/>
          </w:rPr>
        </w:r>
        <w:r w:rsidR="00836499">
          <w:rPr>
            <w:webHidden/>
          </w:rPr>
          <w:fldChar w:fldCharType="separate"/>
        </w:r>
        <w:r>
          <w:rPr>
            <w:webHidden/>
          </w:rPr>
          <w:t>29</w:t>
        </w:r>
        <w:r w:rsidR="00836499">
          <w:rPr>
            <w:webHidden/>
          </w:rPr>
          <w:fldChar w:fldCharType="end"/>
        </w:r>
      </w:hyperlink>
    </w:p>
    <w:p w14:paraId="699D13F2" w14:textId="00C427C4" w:rsidR="00836499" w:rsidRDefault="005860F6">
      <w:pPr>
        <w:pStyle w:val="Obsah3"/>
        <w:rPr>
          <w:rFonts w:asciiTheme="minorHAnsi" w:eastAsiaTheme="minorEastAsia" w:hAnsiTheme="minorHAnsi" w:cstheme="minorBidi"/>
          <w:sz w:val="22"/>
          <w:lang w:eastAsia="sk-SK"/>
        </w:rPr>
      </w:pPr>
      <w:hyperlink w:anchor="_Toc480399733" w:history="1">
        <w:r w:rsidR="00836499" w:rsidRPr="0078408E">
          <w:rPr>
            <w:rStyle w:val="Hypertextovprepojenie"/>
          </w:rPr>
          <w:t>3.4.2</w:t>
        </w:r>
        <w:r w:rsidR="00836499">
          <w:rPr>
            <w:rFonts w:asciiTheme="minorHAnsi" w:eastAsiaTheme="minorEastAsia" w:hAnsiTheme="minorHAnsi" w:cstheme="minorBidi"/>
            <w:sz w:val="22"/>
            <w:lang w:eastAsia="sk-SK"/>
          </w:rPr>
          <w:tab/>
        </w:r>
        <w:r w:rsidR="00836499" w:rsidRPr="0078408E">
          <w:rPr>
            <w:rStyle w:val="Hypertextovprepojenie"/>
          </w:rPr>
          <w:t xml:space="preserve">CSS </w:t>
        </w:r>
        <w:r w:rsidR="00836499">
          <w:rPr>
            <w:webHidden/>
          </w:rPr>
          <w:tab/>
        </w:r>
        <w:r w:rsidR="00836499">
          <w:rPr>
            <w:webHidden/>
          </w:rPr>
          <w:fldChar w:fldCharType="begin"/>
        </w:r>
        <w:r w:rsidR="00836499">
          <w:rPr>
            <w:webHidden/>
          </w:rPr>
          <w:instrText xml:space="preserve"> PAGEREF _Toc480399733 \h </w:instrText>
        </w:r>
        <w:r w:rsidR="00836499">
          <w:rPr>
            <w:webHidden/>
          </w:rPr>
        </w:r>
        <w:r w:rsidR="00836499">
          <w:rPr>
            <w:webHidden/>
          </w:rPr>
          <w:fldChar w:fldCharType="separate"/>
        </w:r>
        <w:r>
          <w:rPr>
            <w:webHidden/>
          </w:rPr>
          <w:t>31</w:t>
        </w:r>
        <w:r w:rsidR="00836499">
          <w:rPr>
            <w:webHidden/>
          </w:rPr>
          <w:fldChar w:fldCharType="end"/>
        </w:r>
      </w:hyperlink>
    </w:p>
    <w:p w14:paraId="4A1307FA" w14:textId="40E50AB1" w:rsidR="00836499" w:rsidRDefault="005860F6">
      <w:pPr>
        <w:pStyle w:val="Obsah3"/>
        <w:rPr>
          <w:rFonts w:asciiTheme="minorHAnsi" w:eastAsiaTheme="minorEastAsia" w:hAnsiTheme="minorHAnsi" w:cstheme="minorBidi"/>
          <w:sz w:val="22"/>
          <w:lang w:eastAsia="sk-SK"/>
        </w:rPr>
      </w:pPr>
      <w:hyperlink w:anchor="_Toc480399734" w:history="1">
        <w:r w:rsidR="00836499" w:rsidRPr="0078408E">
          <w:rPr>
            <w:rStyle w:val="Hypertextovprepojenie"/>
          </w:rPr>
          <w:t>3.4.3</w:t>
        </w:r>
        <w:r w:rsidR="00836499">
          <w:rPr>
            <w:rFonts w:asciiTheme="minorHAnsi" w:eastAsiaTheme="minorEastAsia" w:hAnsiTheme="minorHAnsi" w:cstheme="minorBidi"/>
            <w:sz w:val="22"/>
            <w:lang w:eastAsia="sk-SK"/>
          </w:rPr>
          <w:tab/>
        </w:r>
        <w:r w:rsidR="00836499" w:rsidRPr="0078408E">
          <w:rPr>
            <w:rStyle w:val="Hypertextovprepojenie"/>
          </w:rPr>
          <w:t xml:space="preserve">JavaScript </w:t>
        </w:r>
        <w:r w:rsidR="00836499">
          <w:rPr>
            <w:webHidden/>
          </w:rPr>
          <w:tab/>
        </w:r>
        <w:r w:rsidR="00836499">
          <w:rPr>
            <w:webHidden/>
          </w:rPr>
          <w:fldChar w:fldCharType="begin"/>
        </w:r>
        <w:r w:rsidR="00836499">
          <w:rPr>
            <w:webHidden/>
          </w:rPr>
          <w:instrText xml:space="preserve"> PAGEREF _Toc480399734 \h </w:instrText>
        </w:r>
        <w:r w:rsidR="00836499">
          <w:rPr>
            <w:webHidden/>
          </w:rPr>
        </w:r>
        <w:r w:rsidR="00836499">
          <w:rPr>
            <w:webHidden/>
          </w:rPr>
          <w:fldChar w:fldCharType="separate"/>
        </w:r>
        <w:r>
          <w:rPr>
            <w:webHidden/>
          </w:rPr>
          <w:t>31</w:t>
        </w:r>
        <w:r w:rsidR="00836499">
          <w:rPr>
            <w:webHidden/>
          </w:rPr>
          <w:fldChar w:fldCharType="end"/>
        </w:r>
      </w:hyperlink>
    </w:p>
    <w:p w14:paraId="5725CC39" w14:textId="1D480C09" w:rsidR="00836499" w:rsidRDefault="005860F6">
      <w:pPr>
        <w:pStyle w:val="Obsah2"/>
        <w:rPr>
          <w:rFonts w:asciiTheme="minorHAnsi" w:eastAsiaTheme="minorEastAsia" w:hAnsiTheme="minorHAnsi" w:cstheme="minorBidi"/>
          <w:sz w:val="22"/>
          <w:lang w:eastAsia="sk-SK"/>
        </w:rPr>
      </w:pPr>
      <w:hyperlink w:anchor="_Toc480399735" w:history="1">
        <w:r w:rsidR="00836499" w:rsidRPr="0078408E">
          <w:rPr>
            <w:rStyle w:val="Hypertextovprepojenie"/>
          </w:rPr>
          <w:t>3.5</w:t>
        </w:r>
        <w:r w:rsidR="00836499">
          <w:rPr>
            <w:rFonts w:asciiTheme="minorHAnsi" w:eastAsiaTheme="minorEastAsia" w:hAnsiTheme="minorHAnsi" w:cstheme="minorBidi"/>
            <w:sz w:val="22"/>
            <w:lang w:eastAsia="sk-SK"/>
          </w:rPr>
          <w:tab/>
        </w:r>
        <w:r w:rsidR="00836499" w:rsidRPr="0078408E">
          <w:rPr>
            <w:rStyle w:val="Hypertextovprepojenie"/>
          </w:rPr>
          <w:t>Webový aplikačný framework</w:t>
        </w:r>
        <w:r w:rsidR="00836499">
          <w:rPr>
            <w:webHidden/>
          </w:rPr>
          <w:tab/>
        </w:r>
        <w:r w:rsidR="00836499">
          <w:rPr>
            <w:webHidden/>
          </w:rPr>
          <w:fldChar w:fldCharType="begin"/>
        </w:r>
        <w:r w:rsidR="00836499">
          <w:rPr>
            <w:webHidden/>
          </w:rPr>
          <w:instrText xml:space="preserve"> PAGEREF _Toc480399735 \h </w:instrText>
        </w:r>
        <w:r w:rsidR="00836499">
          <w:rPr>
            <w:webHidden/>
          </w:rPr>
        </w:r>
        <w:r w:rsidR="00836499">
          <w:rPr>
            <w:webHidden/>
          </w:rPr>
          <w:fldChar w:fldCharType="separate"/>
        </w:r>
        <w:r>
          <w:rPr>
            <w:webHidden/>
          </w:rPr>
          <w:t>33</w:t>
        </w:r>
        <w:r w:rsidR="00836499">
          <w:rPr>
            <w:webHidden/>
          </w:rPr>
          <w:fldChar w:fldCharType="end"/>
        </w:r>
      </w:hyperlink>
    </w:p>
    <w:p w14:paraId="60188EB5" w14:textId="00E1AD90" w:rsidR="00836499" w:rsidRDefault="005860F6">
      <w:pPr>
        <w:pStyle w:val="Obsah3"/>
        <w:rPr>
          <w:rFonts w:asciiTheme="minorHAnsi" w:eastAsiaTheme="minorEastAsia" w:hAnsiTheme="minorHAnsi" w:cstheme="minorBidi"/>
          <w:sz w:val="22"/>
          <w:lang w:eastAsia="sk-SK"/>
        </w:rPr>
      </w:pPr>
      <w:hyperlink w:anchor="_Toc480399736" w:history="1">
        <w:r w:rsidR="00836499" w:rsidRPr="0078408E">
          <w:rPr>
            <w:rStyle w:val="Hypertextovprepojenie"/>
          </w:rPr>
          <w:t>3.5.1</w:t>
        </w:r>
        <w:r w:rsidR="00836499">
          <w:rPr>
            <w:rFonts w:asciiTheme="minorHAnsi" w:eastAsiaTheme="minorEastAsia" w:hAnsiTheme="minorHAnsi" w:cstheme="minorBidi"/>
            <w:sz w:val="22"/>
            <w:lang w:eastAsia="sk-SK"/>
          </w:rPr>
          <w:tab/>
        </w:r>
        <w:r w:rsidR="00836499" w:rsidRPr="0078408E">
          <w:rPr>
            <w:rStyle w:val="Hypertextovprepojenie"/>
          </w:rPr>
          <w:t>Django</w:t>
        </w:r>
        <w:r w:rsidR="00836499">
          <w:rPr>
            <w:webHidden/>
          </w:rPr>
          <w:tab/>
        </w:r>
        <w:r w:rsidR="00836499">
          <w:rPr>
            <w:webHidden/>
          </w:rPr>
          <w:fldChar w:fldCharType="begin"/>
        </w:r>
        <w:r w:rsidR="00836499">
          <w:rPr>
            <w:webHidden/>
          </w:rPr>
          <w:instrText xml:space="preserve"> PAGEREF _Toc480399736 \h </w:instrText>
        </w:r>
        <w:r w:rsidR="00836499">
          <w:rPr>
            <w:webHidden/>
          </w:rPr>
        </w:r>
        <w:r w:rsidR="00836499">
          <w:rPr>
            <w:webHidden/>
          </w:rPr>
          <w:fldChar w:fldCharType="separate"/>
        </w:r>
        <w:r>
          <w:rPr>
            <w:webHidden/>
          </w:rPr>
          <w:t>34</w:t>
        </w:r>
        <w:r w:rsidR="00836499">
          <w:rPr>
            <w:webHidden/>
          </w:rPr>
          <w:fldChar w:fldCharType="end"/>
        </w:r>
      </w:hyperlink>
    </w:p>
    <w:p w14:paraId="29279417" w14:textId="52B3CCAF" w:rsidR="00836499" w:rsidRDefault="005860F6">
      <w:pPr>
        <w:pStyle w:val="Obsah3"/>
        <w:rPr>
          <w:rFonts w:asciiTheme="minorHAnsi" w:eastAsiaTheme="minorEastAsia" w:hAnsiTheme="minorHAnsi" w:cstheme="minorBidi"/>
          <w:sz w:val="22"/>
          <w:lang w:eastAsia="sk-SK"/>
        </w:rPr>
      </w:pPr>
      <w:hyperlink w:anchor="_Toc480399737" w:history="1">
        <w:r w:rsidR="00836499" w:rsidRPr="0078408E">
          <w:rPr>
            <w:rStyle w:val="Hypertextovprepojenie"/>
          </w:rPr>
          <w:t>3.5.2</w:t>
        </w:r>
        <w:r w:rsidR="00836499">
          <w:rPr>
            <w:rFonts w:asciiTheme="minorHAnsi" w:eastAsiaTheme="minorEastAsia" w:hAnsiTheme="minorHAnsi" w:cstheme="minorBidi"/>
            <w:sz w:val="22"/>
            <w:lang w:eastAsia="sk-SK"/>
          </w:rPr>
          <w:tab/>
        </w:r>
        <w:r w:rsidR="00836499" w:rsidRPr="0078408E">
          <w:rPr>
            <w:rStyle w:val="Hypertextovprepojenie"/>
          </w:rPr>
          <w:t>Flask</w:t>
        </w:r>
        <w:r w:rsidR="00836499">
          <w:rPr>
            <w:webHidden/>
          </w:rPr>
          <w:tab/>
        </w:r>
        <w:r w:rsidR="00836499">
          <w:rPr>
            <w:webHidden/>
          </w:rPr>
          <w:fldChar w:fldCharType="begin"/>
        </w:r>
        <w:r w:rsidR="00836499">
          <w:rPr>
            <w:webHidden/>
          </w:rPr>
          <w:instrText xml:space="preserve"> PAGEREF _Toc480399737 \h </w:instrText>
        </w:r>
        <w:r w:rsidR="00836499">
          <w:rPr>
            <w:webHidden/>
          </w:rPr>
        </w:r>
        <w:r w:rsidR="00836499">
          <w:rPr>
            <w:webHidden/>
          </w:rPr>
          <w:fldChar w:fldCharType="separate"/>
        </w:r>
        <w:r>
          <w:rPr>
            <w:webHidden/>
          </w:rPr>
          <w:t>34</w:t>
        </w:r>
        <w:r w:rsidR="00836499">
          <w:rPr>
            <w:webHidden/>
          </w:rPr>
          <w:fldChar w:fldCharType="end"/>
        </w:r>
      </w:hyperlink>
    </w:p>
    <w:p w14:paraId="6E690421" w14:textId="071882D8" w:rsidR="00836499" w:rsidRDefault="005860F6">
      <w:pPr>
        <w:pStyle w:val="Obsah3"/>
        <w:rPr>
          <w:rFonts w:asciiTheme="minorHAnsi" w:eastAsiaTheme="minorEastAsia" w:hAnsiTheme="minorHAnsi" w:cstheme="minorBidi"/>
          <w:sz w:val="22"/>
          <w:lang w:eastAsia="sk-SK"/>
        </w:rPr>
      </w:pPr>
      <w:hyperlink w:anchor="_Toc480399738" w:history="1">
        <w:r w:rsidR="00836499" w:rsidRPr="0078408E">
          <w:rPr>
            <w:rStyle w:val="Hypertextovprepojenie"/>
          </w:rPr>
          <w:t>3.5.3</w:t>
        </w:r>
        <w:r w:rsidR="00836499">
          <w:rPr>
            <w:rFonts w:asciiTheme="minorHAnsi" w:eastAsiaTheme="minorEastAsia" w:hAnsiTheme="minorHAnsi" w:cstheme="minorBidi"/>
            <w:sz w:val="22"/>
            <w:lang w:eastAsia="sk-SK"/>
          </w:rPr>
          <w:tab/>
        </w:r>
        <w:r w:rsidR="00836499" w:rsidRPr="0078408E">
          <w:rPr>
            <w:rStyle w:val="Hypertextovprepojenie"/>
          </w:rPr>
          <w:t>Výber webového aplikačného framework-u</w:t>
        </w:r>
        <w:r w:rsidR="00836499">
          <w:rPr>
            <w:webHidden/>
          </w:rPr>
          <w:tab/>
        </w:r>
        <w:r w:rsidR="00836499">
          <w:rPr>
            <w:webHidden/>
          </w:rPr>
          <w:fldChar w:fldCharType="begin"/>
        </w:r>
        <w:r w:rsidR="00836499">
          <w:rPr>
            <w:webHidden/>
          </w:rPr>
          <w:instrText xml:space="preserve"> PAGEREF _Toc480399738 \h </w:instrText>
        </w:r>
        <w:r w:rsidR="00836499">
          <w:rPr>
            <w:webHidden/>
          </w:rPr>
        </w:r>
        <w:r w:rsidR="00836499">
          <w:rPr>
            <w:webHidden/>
          </w:rPr>
          <w:fldChar w:fldCharType="separate"/>
        </w:r>
        <w:r>
          <w:rPr>
            <w:webHidden/>
          </w:rPr>
          <w:t>35</w:t>
        </w:r>
        <w:r w:rsidR="00836499">
          <w:rPr>
            <w:webHidden/>
          </w:rPr>
          <w:fldChar w:fldCharType="end"/>
        </w:r>
      </w:hyperlink>
    </w:p>
    <w:p w14:paraId="4DD054A8" w14:textId="1C7AD1AA" w:rsidR="00836499" w:rsidRDefault="005860F6">
      <w:pPr>
        <w:pStyle w:val="Obsah2"/>
        <w:rPr>
          <w:rFonts w:asciiTheme="minorHAnsi" w:eastAsiaTheme="minorEastAsia" w:hAnsiTheme="minorHAnsi" w:cstheme="minorBidi"/>
          <w:sz w:val="22"/>
          <w:lang w:eastAsia="sk-SK"/>
        </w:rPr>
      </w:pPr>
      <w:hyperlink w:anchor="_Toc480399739" w:history="1">
        <w:r w:rsidR="00836499" w:rsidRPr="0078408E">
          <w:rPr>
            <w:rStyle w:val="Hypertextovprepojenie"/>
          </w:rPr>
          <w:t>3.6</w:t>
        </w:r>
        <w:r w:rsidR="00836499">
          <w:rPr>
            <w:rFonts w:asciiTheme="minorHAnsi" w:eastAsiaTheme="minorEastAsia" w:hAnsiTheme="minorHAnsi" w:cstheme="minorBidi"/>
            <w:sz w:val="22"/>
            <w:lang w:eastAsia="sk-SK"/>
          </w:rPr>
          <w:tab/>
        </w:r>
        <w:r w:rsidR="00836499" w:rsidRPr="0078408E">
          <w:rPr>
            <w:rStyle w:val="Hypertextovprepojenie"/>
          </w:rPr>
          <w:t>Komunikácia klient-server v reálnom čase</w:t>
        </w:r>
        <w:r w:rsidR="00836499">
          <w:rPr>
            <w:webHidden/>
          </w:rPr>
          <w:tab/>
        </w:r>
        <w:r w:rsidR="00836499">
          <w:rPr>
            <w:webHidden/>
          </w:rPr>
          <w:fldChar w:fldCharType="begin"/>
        </w:r>
        <w:r w:rsidR="00836499">
          <w:rPr>
            <w:webHidden/>
          </w:rPr>
          <w:instrText xml:space="preserve"> PAGEREF _Toc480399739 \h </w:instrText>
        </w:r>
        <w:r w:rsidR="00836499">
          <w:rPr>
            <w:webHidden/>
          </w:rPr>
        </w:r>
        <w:r w:rsidR="00836499">
          <w:rPr>
            <w:webHidden/>
          </w:rPr>
          <w:fldChar w:fldCharType="separate"/>
        </w:r>
        <w:r>
          <w:rPr>
            <w:webHidden/>
          </w:rPr>
          <w:t>36</w:t>
        </w:r>
        <w:r w:rsidR="00836499">
          <w:rPr>
            <w:webHidden/>
          </w:rPr>
          <w:fldChar w:fldCharType="end"/>
        </w:r>
      </w:hyperlink>
    </w:p>
    <w:p w14:paraId="4C4C95CF" w14:textId="617E2872" w:rsidR="00836499" w:rsidRDefault="005860F6">
      <w:pPr>
        <w:pStyle w:val="Obsah3"/>
        <w:rPr>
          <w:rFonts w:asciiTheme="minorHAnsi" w:eastAsiaTheme="minorEastAsia" w:hAnsiTheme="minorHAnsi" w:cstheme="minorBidi"/>
          <w:sz w:val="22"/>
          <w:lang w:eastAsia="sk-SK"/>
        </w:rPr>
      </w:pPr>
      <w:hyperlink w:anchor="_Toc480399740" w:history="1">
        <w:r w:rsidR="00836499" w:rsidRPr="0078408E">
          <w:rPr>
            <w:rStyle w:val="Hypertextovprepojenie"/>
          </w:rPr>
          <w:t>3.6.1</w:t>
        </w:r>
        <w:r w:rsidR="00836499">
          <w:rPr>
            <w:rFonts w:asciiTheme="minorHAnsi" w:eastAsiaTheme="minorEastAsia" w:hAnsiTheme="minorHAnsi" w:cstheme="minorBidi"/>
            <w:sz w:val="22"/>
            <w:lang w:eastAsia="sk-SK"/>
          </w:rPr>
          <w:tab/>
        </w:r>
        <w:r w:rsidR="00836499" w:rsidRPr="0078408E">
          <w:rPr>
            <w:rStyle w:val="Hypertextovprepojenie"/>
          </w:rPr>
          <w:t>WebSocket</w:t>
        </w:r>
        <w:r w:rsidR="00836499">
          <w:rPr>
            <w:webHidden/>
          </w:rPr>
          <w:tab/>
        </w:r>
        <w:r w:rsidR="00836499">
          <w:rPr>
            <w:webHidden/>
          </w:rPr>
          <w:fldChar w:fldCharType="begin"/>
        </w:r>
        <w:r w:rsidR="00836499">
          <w:rPr>
            <w:webHidden/>
          </w:rPr>
          <w:instrText xml:space="preserve"> PAGEREF _Toc480399740 \h </w:instrText>
        </w:r>
        <w:r w:rsidR="00836499">
          <w:rPr>
            <w:webHidden/>
          </w:rPr>
        </w:r>
        <w:r w:rsidR="00836499">
          <w:rPr>
            <w:webHidden/>
          </w:rPr>
          <w:fldChar w:fldCharType="separate"/>
        </w:r>
        <w:r>
          <w:rPr>
            <w:webHidden/>
          </w:rPr>
          <w:t>36</w:t>
        </w:r>
        <w:r w:rsidR="00836499">
          <w:rPr>
            <w:webHidden/>
          </w:rPr>
          <w:fldChar w:fldCharType="end"/>
        </w:r>
      </w:hyperlink>
    </w:p>
    <w:p w14:paraId="311C0BCE" w14:textId="2D6F3089" w:rsidR="00836499" w:rsidRDefault="005860F6">
      <w:pPr>
        <w:pStyle w:val="Obsah3"/>
        <w:rPr>
          <w:rFonts w:asciiTheme="minorHAnsi" w:eastAsiaTheme="minorEastAsia" w:hAnsiTheme="minorHAnsi" w:cstheme="minorBidi"/>
          <w:sz w:val="22"/>
          <w:lang w:eastAsia="sk-SK"/>
        </w:rPr>
      </w:pPr>
      <w:hyperlink w:anchor="_Toc480399741" w:history="1">
        <w:r w:rsidR="00836499" w:rsidRPr="0078408E">
          <w:rPr>
            <w:rStyle w:val="Hypertextovprepojenie"/>
          </w:rPr>
          <w:t>3.6.2</w:t>
        </w:r>
        <w:r w:rsidR="00836499">
          <w:rPr>
            <w:rFonts w:asciiTheme="minorHAnsi" w:eastAsiaTheme="minorEastAsia" w:hAnsiTheme="minorHAnsi" w:cstheme="minorBidi"/>
            <w:sz w:val="22"/>
            <w:lang w:eastAsia="sk-SK"/>
          </w:rPr>
          <w:tab/>
        </w:r>
        <w:r w:rsidR="00836499" w:rsidRPr="0078408E">
          <w:rPr>
            <w:rStyle w:val="Hypertextovprepojenie"/>
          </w:rPr>
          <w:t>Socket.io</w:t>
        </w:r>
        <w:r w:rsidR="00836499">
          <w:rPr>
            <w:webHidden/>
          </w:rPr>
          <w:tab/>
        </w:r>
        <w:r w:rsidR="00836499">
          <w:rPr>
            <w:webHidden/>
          </w:rPr>
          <w:fldChar w:fldCharType="begin"/>
        </w:r>
        <w:r w:rsidR="00836499">
          <w:rPr>
            <w:webHidden/>
          </w:rPr>
          <w:instrText xml:space="preserve"> PAGEREF _Toc480399741 \h </w:instrText>
        </w:r>
        <w:r w:rsidR="00836499">
          <w:rPr>
            <w:webHidden/>
          </w:rPr>
        </w:r>
        <w:r w:rsidR="00836499">
          <w:rPr>
            <w:webHidden/>
          </w:rPr>
          <w:fldChar w:fldCharType="separate"/>
        </w:r>
        <w:r>
          <w:rPr>
            <w:webHidden/>
          </w:rPr>
          <w:t>37</w:t>
        </w:r>
        <w:r w:rsidR="00836499">
          <w:rPr>
            <w:webHidden/>
          </w:rPr>
          <w:fldChar w:fldCharType="end"/>
        </w:r>
      </w:hyperlink>
    </w:p>
    <w:p w14:paraId="1BFD9D01" w14:textId="164826A1" w:rsidR="00836499" w:rsidRDefault="005860F6">
      <w:pPr>
        <w:pStyle w:val="Obsah3"/>
        <w:rPr>
          <w:rFonts w:asciiTheme="minorHAnsi" w:eastAsiaTheme="minorEastAsia" w:hAnsiTheme="minorHAnsi" w:cstheme="minorBidi"/>
          <w:sz w:val="22"/>
          <w:lang w:eastAsia="sk-SK"/>
        </w:rPr>
      </w:pPr>
      <w:hyperlink w:anchor="_Toc480399742" w:history="1">
        <w:r w:rsidR="00836499" w:rsidRPr="0078408E">
          <w:rPr>
            <w:rStyle w:val="Hypertextovprepojenie"/>
          </w:rPr>
          <w:t>3.6.3</w:t>
        </w:r>
        <w:r w:rsidR="00836499">
          <w:rPr>
            <w:rFonts w:asciiTheme="minorHAnsi" w:eastAsiaTheme="minorEastAsia" w:hAnsiTheme="minorHAnsi" w:cstheme="minorBidi"/>
            <w:sz w:val="22"/>
            <w:lang w:eastAsia="sk-SK"/>
          </w:rPr>
          <w:tab/>
        </w:r>
        <w:r w:rsidR="00836499" w:rsidRPr="0078408E">
          <w:rPr>
            <w:rStyle w:val="Hypertextovprepojenie"/>
          </w:rPr>
          <w:t>Flask-SocketIO</w:t>
        </w:r>
        <w:r w:rsidR="00836499">
          <w:rPr>
            <w:webHidden/>
          </w:rPr>
          <w:tab/>
        </w:r>
        <w:r w:rsidR="00836499">
          <w:rPr>
            <w:webHidden/>
          </w:rPr>
          <w:fldChar w:fldCharType="begin"/>
        </w:r>
        <w:r w:rsidR="00836499">
          <w:rPr>
            <w:webHidden/>
          </w:rPr>
          <w:instrText xml:space="preserve"> PAGEREF _Toc480399742 \h </w:instrText>
        </w:r>
        <w:r w:rsidR="00836499">
          <w:rPr>
            <w:webHidden/>
          </w:rPr>
        </w:r>
        <w:r w:rsidR="00836499">
          <w:rPr>
            <w:webHidden/>
          </w:rPr>
          <w:fldChar w:fldCharType="separate"/>
        </w:r>
        <w:r>
          <w:rPr>
            <w:webHidden/>
          </w:rPr>
          <w:t>38</w:t>
        </w:r>
        <w:r w:rsidR="00836499">
          <w:rPr>
            <w:webHidden/>
          </w:rPr>
          <w:fldChar w:fldCharType="end"/>
        </w:r>
      </w:hyperlink>
    </w:p>
    <w:p w14:paraId="60D0D151" w14:textId="77777777" w:rsidR="00836499" w:rsidRDefault="00836499">
      <w:pPr>
        <w:pStyle w:val="Obsah2"/>
        <w:rPr>
          <w:rStyle w:val="Hypertextovprepojenie"/>
        </w:rPr>
      </w:pPr>
    </w:p>
    <w:p w14:paraId="6B7CE78F" w14:textId="098C276A" w:rsidR="00836499" w:rsidRDefault="005860F6">
      <w:pPr>
        <w:pStyle w:val="Obsah2"/>
        <w:rPr>
          <w:rFonts w:asciiTheme="minorHAnsi" w:eastAsiaTheme="minorEastAsia" w:hAnsiTheme="minorHAnsi" w:cstheme="minorBidi"/>
          <w:sz w:val="22"/>
          <w:lang w:eastAsia="sk-SK"/>
        </w:rPr>
      </w:pPr>
      <w:hyperlink w:anchor="_Toc480399743" w:history="1">
        <w:r w:rsidR="00836499" w:rsidRPr="0078408E">
          <w:rPr>
            <w:rStyle w:val="Hypertextovprepojenie"/>
          </w:rPr>
          <w:t>3.7</w:t>
        </w:r>
        <w:r w:rsidR="00836499">
          <w:rPr>
            <w:rFonts w:asciiTheme="minorHAnsi" w:eastAsiaTheme="minorEastAsia" w:hAnsiTheme="minorHAnsi" w:cstheme="minorBidi"/>
            <w:sz w:val="22"/>
            <w:lang w:eastAsia="sk-SK"/>
          </w:rPr>
          <w:tab/>
        </w:r>
        <w:r w:rsidR="00836499" w:rsidRPr="0078408E">
          <w:rPr>
            <w:rStyle w:val="Hypertextovprepojenie"/>
          </w:rPr>
          <w:t>Webová stránka</w:t>
        </w:r>
        <w:r w:rsidR="00836499">
          <w:rPr>
            <w:webHidden/>
          </w:rPr>
          <w:tab/>
        </w:r>
        <w:r w:rsidR="00836499">
          <w:rPr>
            <w:webHidden/>
          </w:rPr>
          <w:fldChar w:fldCharType="begin"/>
        </w:r>
        <w:r w:rsidR="00836499">
          <w:rPr>
            <w:webHidden/>
          </w:rPr>
          <w:instrText xml:space="preserve"> PAGEREF _Toc480399743 \h </w:instrText>
        </w:r>
        <w:r w:rsidR="00836499">
          <w:rPr>
            <w:webHidden/>
          </w:rPr>
        </w:r>
        <w:r w:rsidR="00836499">
          <w:rPr>
            <w:webHidden/>
          </w:rPr>
          <w:fldChar w:fldCharType="separate"/>
        </w:r>
        <w:r>
          <w:rPr>
            <w:webHidden/>
          </w:rPr>
          <w:t>39</w:t>
        </w:r>
        <w:r w:rsidR="00836499">
          <w:rPr>
            <w:webHidden/>
          </w:rPr>
          <w:fldChar w:fldCharType="end"/>
        </w:r>
      </w:hyperlink>
    </w:p>
    <w:p w14:paraId="31CC3BA2" w14:textId="5A7CA0CD" w:rsidR="00836499" w:rsidRDefault="005860F6">
      <w:pPr>
        <w:pStyle w:val="Obsah3"/>
        <w:rPr>
          <w:rFonts w:asciiTheme="minorHAnsi" w:eastAsiaTheme="minorEastAsia" w:hAnsiTheme="minorHAnsi" w:cstheme="minorBidi"/>
          <w:sz w:val="22"/>
          <w:lang w:eastAsia="sk-SK"/>
        </w:rPr>
      </w:pPr>
      <w:hyperlink w:anchor="_Toc480399744" w:history="1">
        <w:r w:rsidR="00836499" w:rsidRPr="0078408E">
          <w:rPr>
            <w:rStyle w:val="Hypertextovprepojenie"/>
          </w:rPr>
          <w:t>3.7.1</w:t>
        </w:r>
        <w:r w:rsidR="00836499">
          <w:rPr>
            <w:rFonts w:asciiTheme="minorHAnsi" w:eastAsiaTheme="minorEastAsia" w:hAnsiTheme="minorHAnsi" w:cstheme="minorBidi"/>
            <w:sz w:val="22"/>
            <w:lang w:eastAsia="sk-SK"/>
          </w:rPr>
          <w:tab/>
        </w:r>
        <w:r w:rsidR="00836499" w:rsidRPr="0078408E">
          <w:rPr>
            <w:rStyle w:val="Hypertextovprepojenie"/>
          </w:rPr>
          <w:t>Bootstrap</w:t>
        </w:r>
        <w:r w:rsidR="00836499">
          <w:rPr>
            <w:webHidden/>
          </w:rPr>
          <w:tab/>
        </w:r>
        <w:r w:rsidR="00836499">
          <w:rPr>
            <w:webHidden/>
          </w:rPr>
          <w:fldChar w:fldCharType="begin"/>
        </w:r>
        <w:r w:rsidR="00836499">
          <w:rPr>
            <w:webHidden/>
          </w:rPr>
          <w:instrText xml:space="preserve"> PAGEREF _Toc480399744 \h </w:instrText>
        </w:r>
        <w:r w:rsidR="00836499">
          <w:rPr>
            <w:webHidden/>
          </w:rPr>
        </w:r>
        <w:r w:rsidR="00836499">
          <w:rPr>
            <w:webHidden/>
          </w:rPr>
          <w:fldChar w:fldCharType="separate"/>
        </w:r>
        <w:r>
          <w:rPr>
            <w:webHidden/>
          </w:rPr>
          <w:t>40</w:t>
        </w:r>
        <w:r w:rsidR="00836499">
          <w:rPr>
            <w:webHidden/>
          </w:rPr>
          <w:fldChar w:fldCharType="end"/>
        </w:r>
      </w:hyperlink>
    </w:p>
    <w:p w14:paraId="031871E0" w14:textId="79023AD7" w:rsidR="00836499" w:rsidRDefault="005860F6">
      <w:pPr>
        <w:pStyle w:val="Obsah1"/>
        <w:rPr>
          <w:rFonts w:asciiTheme="minorHAnsi" w:eastAsiaTheme="minorEastAsia" w:hAnsiTheme="minorHAnsi" w:cstheme="minorBidi"/>
          <w:b w:val="0"/>
          <w:sz w:val="22"/>
          <w:lang w:eastAsia="sk-SK"/>
        </w:rPr>
      </w:pPr>
      <w:hyperlink w:anchor="_Toc480399745" w:history="1">
        <w:r w:rsidR="00836499" w:rsidRPr="0078408E">
          <w:rPr>
            <w:rStyle w:val="Hypertextovprepojenie"/>
          </w:rPr>
          <w:t>4</w:t>
        </w:r>
        <w:r w:rsidR="00836499">
          <w:rPr>
            <w:rFonts w:asciiTheme="minorHAnsi" w:eastAsiaTheme="minorEastAsia" w:hAnsiTheme="minorHAnsi" w:cstheme="minorBidi"/>
            <w:b w:val="0"/>
            <w:sz w:val="22"/>
            <w:lang w:eastAsia="sk-SK"/>
          </w:rPr>
          <w:tab/>
        </w:r>
        <w:r w:rsidR="00836499" w:rsidRPr="0078408E">
          <w:rPr>
            <w:rStyle w:val="Hypertextovprepojenie"/>
          </w:rPr>
          <w:t>Realizácia navrhnutého systému</w:t>
        </w:r>
        <w:r w:rsidR="00836499">
          <w:rPr>
            <w:webHidden/>
          </w:rPr>
          <w:tab/>
        </w:r>
        <w:r w:rsidR="00836499">
          <w:rPr>
            <w:webHidden/>
          </w:rPr>
          <w:fldChar w:fldCharType="begin"/>
        </w:r>
        <w:r w:rsidR="00836499">
          <w:rPr>
            <w:webHidden/>
          </w:rPr>
          <w:instrText xml:space="preserve"> PAGEREF _Toc480399745 \h </w:instrText>
        </w:r>
        <w:r w:rsidR="00836499">
          <w:rPr>
            <w:webHidden/>
          </w:rPr>
        </w:r>
        <w:r w:rsidR="00836499">
          <w:rPr>
            <w:webHidden/>
          </w:rPr>
          <w:fldChar w:fldCharType="separate"/>
        </w:r>
        <w:r>
          <w:rPr>
            <w:webHidden/>
          </w:rPr>
          <w:t>42</w:t>
        </w:r>
        <w:r w:rsidR="00836499">
          <w:rPr>
            <w:webHidden/>
          </w:rPr>
          <w:fldChar w:fldCharType="end"/>
        </w:r>
      </w:hyperlink>
    </w:p>
    <w:p w14:paraId="5BD53E71" w14:textId="504FC96E" w:rsidR="00836499" w:rsidRDefault="005860F6">
      <w:pPr>
        <w:pStyle w:val="Obsah2"/>
        <w:rPr>
          <w:rFonts w:asciiTheme="minorHAnsi" w:eastAsiaTheme="minorEastAsia" w:hAnsiTheme="minorHAnsi" w:cstheme="minorBidi"/>
          <w:sz w:val="22"/>
          <w:lang w:eastAsia="sk-SK"/>
        </w:rPr>
      </w:pPr>
      <w:hyperlink w:anchor="_Toc480399746" w:history="1">
        <w:r w:rsidR="00836499" w:rsidRPr="0078408E">
          <w:rPr>
            <w:rStyle w:val="Hypertextovprepojenie"/>
          </w:rPr>
          <w:t>4.1</w:t>
        </w:r>
        <w:r w:rsidR="00836499">
          <w:rPr>
            <w:rFonts w:asciiTheme="minorHAnsi" w:eastAsiaTheme="minorEastAsia" w:hAnsiTheme="minorHAnsi" w:cstheme="minorBidi"/>
            <w:sz w:val="22"/>
            <w:lang w:eastAsia="sk-SK"/>
          </w:rPr>
          <w:tab/>
        </w:r>
        <w:r w:rsidR="00836499" w:rsidRPr="0078408E">
          <w:rPr>
            <w:rStyle w:val="Hypertextovprepojenie"/>
          </w:rPr>
          <w:t>DPS</w:t>
        </w:r>
        <w:r w:rsidR="00836499">
          <w:rPr>
            <w:webHidden/>
          </w:rPr>
          <w:tab/>
        </w:r>
        <w:r w:rsidR="00836499">
          <w:rPr>
            <w:webHidden/>
          </w:rPr>
          <w:fldChar w:fldCharType="begin"/>
        </w:r>
        <w:r w:rsidR="00836499">
          <w:rPr>
            <w:webHidden/>
          </w:rPr>
          <w:instrText xml:space="preserve"> PAGEREF _Toc480399746 \h </w:instrText>
        </w:r>
        <w:r w:rsidR="00836499">
          <w:rPr>
            <w:webHidden/>
          </w:rPr>
        </w:r>
        <w:r w:rsidR="00836499">
          <w:rPr>
            <w:webHidden/>
          </w:rPr>
          <w:fldChar w:fldCharType="separate"/>
        </w:r>
        <w:r>
          <w:rPr>
            <w:webHidden/>
          </w:rPr>
          <w:t>42</w:t>
        </w:r>
        <w:r w:rsidR="00836499">
          <w:rPr>
            <w:webHidden/>
          </w:rPr>
          <w:fldChar w:fldCharType="end"/>
        </w:r>
      </w:hyperlink>
    </w:p>
    <w:p w14:paraId="1EC96B5E" w14:textId="6D583554" w:rsidR="00836499" w:rsidRDefault="005860F6">
      <w:pPr>
        <w:pStyle w:val="Obsah2"/>
        <w:rPr>
          <w:rFonts w:asciiTheme="minorHAnsi" w:eastAsiaTheme="minorEastAsia" w:hAnsiTheme="minorHAnsi" w:cstheme="minorBidi"/>
          <w:sz w:val="22"/>
          <w:lang w:eastAsia="sk-SK"/>
        </w:rPr>
      </w:pPr>
      <w:hyperlink w:anchor="_Toc480399747" w:history="1">
        <w:r w:rsidR="00836499" w:rsidRPr="0078408E">
          <w:rPr>
            <w:rStyle w:val="Hypertextovprepojenie"/>
          </w:rPr>
          <w:t>4.2</w:t>
        </w:r>
        <w:r w:rsidR="00836499">
          <w:rPr>
            <w:rFonts w:asciiTheme="minorHAnsi" w:eastAsiaTheme="minorEastAsia" w:hAnsiTheme="minorHAnsi" w:cstheme="minorBidi"/>
            <w:sz w:val="22"/>
            <w:lang w:eastAsia="sk-SK"/>
          </w:rPr>
          <w:tab/>
        </w:r>
        <w:r w:rsidR="00836499" w:rsidRPr="0078408E">
          <w:rPr>
            <w:rStyle w:val="Hypertextovprepojenie"/>
          </w:rPr>
          <w:t>Raspberry Pi a Flask</w:t>
        </w:r>
        <w:r w:rsidR="00836499">
          <w:rPr>
            <w:webHidden/>
          </w:rPr>
          <w:tab/>
        </w:r>
        <w:r w:rsidR="00836499">
          <w:rPr>
            <w:webHidden/>
          </w:rPr>
          <w:fldChar w:fldCharType="begin"/>
        </w:r>
        <w:r w:rsidR="00836499">
          <w:rPr>
            <w:webHidden/>
          </w:rPr>
          <w:instrText xml:space="preserve"> PAGEREF _Toc480399747 \h </w:instrText>
        </w:r>
        <w:r w:rsidR="00836499">
          <w:rPr>
            <w:webHidden/>
          </w:rPr>
        </w:r>
        <w:r w:rsidR="00836499">
          <w:rPr>
            <w:webHidden/>
          </w:rPr>
          <w:fldChar w:fldCharType="separate"/>
        </w:r>
        <w:r>
          <w:rPr>
            <w:webHidden/>
          </w:rPr>
          <w:t>42</w:t>
        </w:r>
        <w:r w:rsidR="00836499">
          <w:rPr>
            <w:webHidden/>
          </w:rPr>
          <w:fldChar w:fldCharType="end"/>
        </w:r>
      </w:hyperlink>
    </w:p>
    <w:p w14:paraId="3028B85C" w14:textId="559B75FD" w:rsidR="00836499" w:rsidRDefault="005860F6">
      <w:pPr>
        <w:pStyle w:val="Obsah2"/>
        <w:rPr>
          <w:rFonts w:asciiTheme="minorHAnsi" w:eastAsiaTheme="minorEastAsia" w:hAnsiTheme="minorHAnsi" w:cstheme="minorBidi"/>
          <w:sz w:val="22"/>
          <w:lang w:eastAsia="sk-SK"/>
        </w:rPr>
      </w:pPr>
      <w:hyperlink w:anchor="_Toc480399748" w:history="1">
        <w:r w:rsidR="00836499" w:rsidRPr="0078408E">
          <w:rPr>
            <w:rStyle w:val="Hypertextovprepojenie"/>
          </w:rPr>
          <w:t>4.3</w:t>
        </w:r>
        <w:r w:rsidR="00836499">
          <w:rPr>
            <w:rFonts w:asciiTheme="minorHAnsi" w:eastAsiaTheme="minorEastAsia" w:hAnsiTheme="minorHAnsi" w:cstheme="minorBidi"/>
            <w:sz w:val="22"/>
            <w:lang w:eastAsia="sk-SK"/>
          </w:rPr>
          <w:tab/>
        </w:r>
        <w:r w:rsidR="00836499" w:rsidRPr="0078408E">
          <w:rPr>
            <w:rStyle w:val="Hypertextovprepojenie"/>
          </w:rPr>
          <w:t>Webové stránky</w:t>
        </w:r>
        <w:r w:rsidR="00836499">
          <w:rPr>
            <w:webHidden/>
          </w:rPr>
          <w:tab/>
        </w:r>
        <w:r w:rsidR="00836499">
          <w:rPr>
            <w:webHidden/>
          </w:rPr>
          <w:fldChar w:fldCharType="begin"/>
        </w:r>
        <w:r w:rsidR="00836499">
          <w:rPr>
            <w:webHidden/>
          </w:rPr>
          <w:instrText xml:space="preserve"> PAGEREF _Toc480399748 \h </w:instrText>
        </w:r>
        <w:r w:rsidR="00836499">
          <w:rPr>
            <w:webHidden/>
          </w:rPr>
        </w:r>
        <w:r w:rsidR="00836499">
          <w:rPr>
            <w:webHidden/>
          </w:rPr>
          <w:fldChar w:fldCharType="separate"/>
        </w:r>
        <w:r>
          <w:rPr>
            <w:webHidden/>
          </w:rPr>
          <w:t>43</w:t>
        </w:r>
        <w:r w:rsidR="00836499">
          <w:rPr>
            <w:webHidden/>
          </w:rPr>
          <w:fldChar w:fldCharType="end"/>
        </w:r>
      </w:hyperlink>
    </w:p>
    <w:p w14:paraId="253578A4" w14:textId="10B3B070" w:rsidR="00836499" w:rsidRDefault="005860F6">
      <w:pPr>
        <w:pStyle w:val="Obsah2"/>
        <w:rPr>
          <w:rFonts w:asciiTheme="minorHAnsi" w:eastAsiaTheme="minorEastAsia" w:hAnsiTheme="minorHAnsi" w:cstheme="minorBidi"/>
          <w:sz w:val="22"/>
          <w:lang w:eastAsia="sk-SK"/>
        </w:rPr>
      </w:pPr>
      <w:hyperlink w:anchor="_Toc480399749" w:history="1">
        <w:r w:rsidR="00836499" w:rsidRPr="0078408E">
          <w:rPr>
            <w:rStyle w:val="Hypertextovprepojenie"/>
          </w:rPr>
          <w:t>4.4</w:t>
        </w:r>
        <w:r w:rsidR="00836499">
          <w:rPr>
            <w:rFonts w:asciiTheme="minorHAnsi" w:eastAsiaTheme="minorEastAsia" w:hAnsiTheme="minorHAnsi" w:cstheme="minorBidi"/>
            <w:sz w:val="22"/>
            <w:lang w:eastAsia="sk-SK"/>
          </w:rPr>
          <w:tab/>
        </w:r>
        <w:r w:rsidR="00836499" w:rsidRPr="0078408E">
          <w:rPr>
            <w:rStyle w:val="Hypertextovprepojenie"/>
          </w:rPr>
          <w:t>Grafická zmena stavu kamery</w:t>
        </w:r>
        <w:r w:rsidR="00836499">
          <w:rPr>
            <w:webHidden/>
          </w:rPr>
          <w:tab/>
        </w:r>
        <w:r w:rsidR="00836499">
          <w:rPr>
            <w:webHidden/>
          </w:rPr>
          <w:fldChar w:fldCharType="begin"/>
        </w:r>
        <w:r w:rsidR="00836499">
          <w:rPr>
            <w:webHidden/>
          </w:rPr>
          <w:instrText xml:space="preserve"> PAGEREF _Toc480399749 \h </w:instrText>
        </w:r>
        <w:r w:rsidR="00836499">
          <w:rPr>
            <w:webHidden/>
          </w:rPr>
        </w:r>
        <w:r w:rsidR="00836499">
          <w:rPr>
            <w:webHidden/>
          </w:rPr>
          <w:fldChar w:fldCharType="separate"/>
        </w:r>
        <w:r>
          <w:rPr>
            <w:webHidden/>
          </w:rPr>
          <w:t>44</w:t>
        </w:r>
        <w:r w:rsidR="00836499">
          <w:rPr>
            <w:webHidden/>
          </w:rPr>
          <w:fldChar w:fldCharType="end"/>
        </w:r>
      </w:hyperlink>
    </w:p>
    <w:p w14:paraId="0F61EF8B" w14:textId="04912E4F" w:rsidR="00836499" w:rsidRDefault="005860F6">
      <w:pPr>
        <w:pStyle w:val="Obsah2"/>
        <w:rPr>
          <w:rFonts w:asciiTheme="minorHAnsi" w:eastAsiaTheme="minorEastAsia" w:hAnsiTheme="minorHAnsi" w:cstheme="minorBidi"/>
          <w:sz w:val="22"/>
          <w:lang w:eastAsia="sk-SK"/>
        </w:rPr>
      </w:pPr>
      <w:hyperlink w:anchor="_Toc480399750" w:history="1">
        <w:r w:rsidR="00836499" w:rsidRPr="0078408E">
          <w:rPr>
            <w:rStyle w:val="Hypertextovprepojenie"/>
          </w:rPr>
          <w:t>4.5</w:t>
        </w:r>
        <w:r w:rsidR="00836499">
          <w:rPr>
            <w:rFonts w:asciiTheme="minorHAnsi" w:eastAsiaTheme="minorEastAsia" w:hAnsiTheme="minorHAnsi" w:cstheme="minorBidi"/>
            <w:sz w:val="22"/>
            <w:lang w:eastAsia="sk-SK"/>
          </w:rPr>
          <w:tab/>
        </w:r>
        <w:r w:rsidR="00836499" w:rsidRPr="0078408E">
          <w:rPr>
            <w:rStyle w:val="Hypertextovprepojenie"/>
          </w:rPr>
          <w:t>Textová komunikácia</w:t>
        </w:r>
        <w:r w:rsidR="00836499">
          <w:rPr>
            <w:webHidden/>
          </w:rPr>
          <w:tab/>
        </w:r>
        <w:r w:rsidR="00836499">
          <w:rPr>
            <w:webHidden/>
          </w:rPr>
          <w:fldChar w:fldCharType="begin"/>
        </w:r>
        <w:r w:rsidR="00836499">
          <w:rPr>
            <w:webHidden/>
          </w:rPr>
          <w:instrText xml:space="preserve"> PAGEREF _Toc480399750 \h </w:instrText>
        </w:r>
        <w:r w:rsidR="00836499">
          <w:rPr>
            <w:webHidden/>
          </w:rPr>
        </w:r>
        <w:r w:rsidR="00836499">
          <w:rPr>
            <w:webHidden/>
          </w:rPr>
          <w:fldChar w:fldCharType="separate"/>
        </w:r>
        <w:r>
          <w:rPr>
            <w:webHidden/>
          </w:rPr>
          <w:t>45</w:t>
        </w:r>
        <w:r w:rsidR="00836499">
          <w:rPr>
            <w:webHidden/>
          </w:rPr>
          <w:fldChar w:fldCharType="end"/>
        </w:r>
      </w:hyperlink>
    </w:p>
    <w:p w14:paraId="3B2F514F" w14:textId="05EAC1FB" w:rsidR="00836499" w:rsidRDefault="005860F6">
      <w:pPr>
        <w:pStyle w:val="Obsah1"/>
        <w:rPr>
          <w:rFonts w:asciiTheme="minorHAnsi" w:eastAsiaTheme="minorEastAsia" w:hAnsiTheme="minorHAnsi" w:cstheme="minorBidi"/>
          <w:b w:val="0"/>
          <w:sz w:val="22"/>
          <w:lang w:eastAsia="sk-SK"/>
        </w:rPr>
      </w:pPr>
      <w:hyperlink w:anchor="_Toc480399751" w:history="1">
        <w:r w:rsidR="00836499" w:rsidRPr="0078408E">
          <w:rPr>
            <w:rStyle w:val="Hypertextovprepojenie"/>
          </w:rPr>
          <w:t>5</w:t>
        </w:r>
        <w:r w:rsidR="00836499">
          <w:rPr>
            <w:rFonts w:asciiTheme="minorHAnsi" w:eastAsiaTheme="minorEastAsia" w:hAnsiTheme="minorHAnsi" w:cstheme="minorBidi"/>
            <w:b w:val="0"/>
            <w:sz w:val="22"/>
            <w:lang w:eastAsia="sk-SK"/>
          </w:rPr>
          <w:tab/>
        </w:r>
        <w:r w:rsidR="00836499" w:rsidRPr="0078408E">
          <w:rPr>
            <w:rStyle w:val="Hypertextovprepojenie"/>
          </w:rPr>
          <w:t>Záver</w:t>
        </w:r>
        <w:r w:rsidR="00836499">
          <w:rPr>
            <w:webHidden/>
          </w:rPr>
          <w:tab/>
        </w:r>
        <w:r w:rsidR="00836499">
          <w:rPr>
            <w:webHidden/>
          </w:rPr>
          <w:fldChar w:fldCharType="begin"/>
        </w:r>
        <w:r w:rsidR="00836499">
          <w:rPr>
            <w:webHidden/>
          </w:rPr>
          <w:instrText xml:space="preserve"> PAGEREF _Toc480399751 \h </w:instrText>
        </w:r>
        <w:r w:rsidR="00836499">
          <w:rPr>
            <w:webHidden/>
          </w:rPr>
        </w:r>
        <w:r w:rsidR="00836499">
          <w:rPr>
            <w:webHidden/>
          </w:rPr>
          <w:fldChar w:fldCharType="separate"/>
        </w:r>
        <w:r>
          <w:rPr>
            <w:webHidden/>
          </w:rPr>
          <w:t>46</w:t>
        </w:r>
        <w:r w:rsidR="00836499">
          <w:rPr>
            <w:webHidden/>
          </w:rPr>
          <w:fldChar w:fldCharType="end"/>
        </w:r>
      </w:hyperlink>
    </w:p>
    <w:p w14:paraId="214F04D0" w14:textId="65CB45D8" w:rsidR="00836499" w:rsidRDefault="005860F6">
      <w:pPr>
        <w:pStyle w:val="Obsah1"/>
        <w:rPr>
          <w:rFonts w:asciiTheme="minorHAnsi" w:eastAsiaTheme="minorEastAsia" w:hAnsiTheme="minorHAnsi" w:cstheme="minorBidi"/>
          <w:b w:val="0"/>
          <w:sz w:val="22"/>
          <w:lang w:eastAsia="sk-SK"/>
        </w:rPr>
      </w:pPr>
      <w:hyperlink w:anchor="_Toc480399752" w:history="1">
        <w:r w:rsidR="00836499" w:rsidRPr="0078408E">
          <w:rPr>
            <w:rStyle w:val="Hypertextovprepojenie"/>
          </w:rPr>
          <w:t>Zoznam použitej literatúry</w:t>
        </w:r>
        <w:r w:rsidR="00836499">
          <w:rPr>
            <w:webHidden/>
          </w:rPr>
          <w:tab/>
        </w:r>
        <w:r w:rsidR="00836499">
          <w:rPr>
            <w:webHidden/>
          </w:rPr>
          <w:fldChar w:fldCharType="begin"/>
        </w:r>
        <w:r w:rsidR="00836499">
          <w:rPr>
            <w:webHidden/>
          </w:rPr>
          <w:instrText xml:space="preserve"> PAGEREF _Toc480399752 \h </w:instrText>
        </w:r>
        <w:r w:rsidR="00836499">
          <w:rPr>
            <w:webHidden/>
          </w:rPr>
        </w:r>
        <w:r w:rsidR="00836499">
          <w:rPr>
            <w:webHidden/>
          </w:rPr>
          <w:fldChar w:fldCharType="separate"/>
        </w:r>
        <w:r>
          <w:rPr>
            <w:webHidden/>
          </w:rPr>
          <w:t>47</w:t>
        </w:r>
        <w:r w:rsidR="00836499">
          <w:rPr>
            <w:webHidden/>
          </w:rPr>
          <w:fldChar w:fldCharType="end"/>
        </w:r>
      </w:hyperlink>
    </w:p>
    <w:p w14:paraId="6F78737B" w14:textId="2D762602" w:rsidR="00836499" w:rsidRDefault="005860F6">
      <w:pPr>
        <w:pStyle w:val="Obsah1"/>
        <w:rPr>
          <w:rFonts w:asciiTheme="minorHAnsi" w:eastAsiaTheme="minorEastAsia" w:hAnsiTheme="minorHAnsi" w:cstheme="minorBidi"/>
          <w:b w:val="0"/>
          <w:sz w:val="22"/>
          <w:lang w:eastAsia="sk-SK"/>
        </w:rPr>
      </w:pPr>
      <w:hyperlink w:anchor="_Toc480399753" w:history="1">
        <w:r w:rsidR="00836499" w:rsidRPr="0078408E">
          <w:rPr>
            <w:rStyle w:val="Hypertextovprepojenie"/>
          </w:rPr>
          <w:t>Referencie na obrázky</w:t>
        </w:r>
        <w:r w:rsidR="00836499">
          <w:rPr>
            <w:webHidden/>
          </w:rPr>
          <w:tab/>
        </w:r>
        <w:r w:rsidR="00836499">
          <w:rPr>
            <w:webHidden/>
          </w:rPr>
          <w:fldChar w:fldCharType="begin"/>
        </w:r>
        <w:r w:rsidR="00836499">
          <w:rPr>
            <w:webHidden/>
          </w:rPr>
          <w:instrText xml:space="preserve"> PAGEREF _Toc480399753 \h </w:instrText>
        </w:r>
        <w:r w:rsidR="00836499">
          <w:rPr>
            <w:webHidden/>
          </w:rPr>
        </w:r>
        <w:r w:rsidR="00836499">
          <w:rPr>
            <w:webHidden/>
          </w:rPr>
          <w:fldChar w:fldCharType="separate"/>
        </w:r>
        <w:r>
          <w:rPr>
            <w:webHidden/>
          </w:rPr>
          <w:t>50</w:t>
        </w:r>
        <w:r w:rsidR="00836499">
          <w:rPr>
            <w:webHidden/>
          </w:rPr>
          <w:fldChar w:fldCharType="end"/>
        </w:r>
      </w:hyperlink>
    </w:p>
    <w:p w14:paraId="7AF3204E" w14:textId="1F11F172" w:rsidR="00836499" w:rsidRDefault="005860F6">
      <w:pPr>
        <w:pStyle w:val="Obsah1"/>
        <w:rPr>
          <w:rFonts w:asciiTheme="minorHAnsi" w:eastAsiaTheme="minorEastAsia" w:hAnsiTheme="minorHAnsi" w:cstheme="minorBidi"/>
          <w:b w:val="0"/>
          <w:sz w:val="22"/>
          <w:lang w:eastAsia="sk-SK"/>
        </w:rPr>
      </w:pPr>
      <w:hyperlink w:anchor="_Toc480399754" w:history="1">
        <w:r w:rsidR="00836499" w:rsidRPr="0078408E">
          <w:rPr>
            <w:rStyle w:val="Hypertextovprepojenie"/>
          </w:rPr>
          <w:t>Prílohy</w:t>
        </w:r>
        <w:r w:rsidR="00836499">
          <w:rPr>
            <w:webHidden/>
          </w:rPr>
          <w:tab/>
        </w:r>
        <w:r w:rsidR="00836499">
          <w:rPr>
            <w:webHidden/>
          </w:rPr>
          <w:fldChar w:fldCharType="begin"/>
        </w:r>
        <w:r w:rsidR="00836499">
          <w:rPr>
            <w:webHidden/>
          </w:rPr>
          <w:instrText xml:space="preserve"> PAGEREF _Toc480399754 \h </w:instrText>
        </w:r>
        <w:r w:rsidR="00836499">
          <w:rPr>
            <w:webHidden/>
          </w:rPr>
        </w:r>
        <w:r w:rsidR="00836499">
          <w:rPr>
            <w:webHidden/>
          </w:rPr>
          <w:fldChar w:fldCharType="separate"/>
        </w:r>
        <w:r>
          <w:rPr>
            <w:webHidden/>
          </w:rPr>
          <w:t>51</w:t>
        </w:r>
        <w:r w:rsidR="00836499">
          <w:rPr>
            <w:webHidden/>
          </w:rPr>
          <w:fldChar w:fldCharType="end"/>
        </w:r>
      </w:hyperlink>
    </w:p>
    <w:p w14:paraId="5C2B3C75" w14:textId="05754EBB" w:rsidR="00836499" w:rsidRDefault="005860F6">
      <w:pPr>
        <w:pStyle w:val="Obsah2"/>
        <w:rPr>
          <w:rFonts w:asciiTheme="minorHAnsi" w:eastAsiaTheme="minorEastAsia" w:hAnsiTheme="minorHAnsi" w:cstheme="minorBidi"/>
          <w:sz w:val="22"/>
          <w:lang w:eastAsia="sk-SK"/>
        </w:rPr>
      </w:pPr>
      <w:hyperlink w:anchor="_Toc480399755" w:history="1">
        <w:r w:rsidR="00836499" w:rsidRPr="0078408E">
          <w:rPr>
            <w:rStyle w:val="Hypertextovprepojenie"/>
          </w:rPr>
          <w:t xml:space="preserve">Príloha A: </w:t>
        </w:r>
        <w:r w:rsidR="00836499" w:rsidRPr="0078408E">
          <w:rPr>
            <w:rStyle w:val="Hypertextovprepojenie"/>
            <w:lang w:eastAsia="sk-SK"/>
          </w:rPr>
          <w:t>Podporná doska – GPIO-TALLY</w:t>
        </w:r>
        <w:r w:rsidR="00836499">
          <w:rPr>
            <w:webHidden/>
          </w:rPr>
          <w:tab/>
        </w:r>
        <w:r w:rsidR="00836499">
          <w:rPr>
            <w:webHidden/>
          </w:rPr>
          <w:fldChar w:fldCharType="begin"/>
        </w:r>
        <w:r w:rsidR="00836499">
          <w:rPr>
            <w:webHidden/>
          </w:rPr>
          <w:instrText xml:space="preserve"> PAGEREF _Toc480399755 \h </w:instrText>
        </w:r>
        <w:r w:rsidR="00836499">
          <w:rPr>
            <w:webHidden/>
          </w:rPr>
        </w:r>
        <w:r w:rsidR="00836499">
          <w:rPr>
            <w:webHidden/>
          </w:rPr>
          <w:fldChar w:fldCharType="separate"/>
        </w:r>
        <w:r>
          <w:rPr>
            <w:webHidden/>
          </w:rPr>
          <w:t>52</w:t>
        </w:r>
        <w:r w:rsidR="00836499">
          <w:rPr>
            <w:webHidden/>
          </w:rPr>
          <w:fldChar w:fldCharType="end"/>
        </w:r>
      </w:hyperlink>
    </w:p>
    <w:p w14:paraId="01BB328B" w14:textId="648F3EAE" w:rsidR="00836499" w:rsidRDefault="005860F6">
      <w:pPr>
        <w:pStyle w:val="Obsah2"/>
        <w:rPr>
          <w:rFonts w:asciiTheme="minorHAnsi" w:eastAsiaTheme="minorEastAsia" w:hAnsiTheme="minorHAnsi" w:cstheme="minorBidi"/>
          <w:sz w:val="22"/>
          <w:lang w:eastAsia="sk-SK"/>
        </w:rPr>
      </w:pPr>
      <w:hyperlink w:anchor="_Toc480399756" w:history="1">
        <w:r w:rsidR="00836499" w:rsidRPr="0078408E">
          <w:rPr>
            <w:rStyle w:val="Hypertextovprepojenie"/>
            <w:lang w:eastAsia="sk-SK"/>
          </w:rPr>
          <w:t>Príloha B: Podporná doska pre bezpečné vypnutie systému</w:t>
        </w:r>
        <w:r w:rsidR="00836499">
          <w:rPr>
            <w:webHidden/>
          </w:rPr>
          <w:tab/>
        </w:r>
        <w:r w:rsidR="00836499">
          <w:rPr>
            <w:webHidden/>
          </w:rPr>
          <w:fldChar w:fldCharType="begin"/>
        </w:r>
        <w:r w:rsidR="00836499">
          <w:rPr>
            <w:webHidden/>
          </w:rPr>
          <w:instrText xml:space="preserve"> PAGEREF _Toc480399756 \h </w:instrText>
        </w:r>
        <w:r w:rsidR="00836499">
          <w:rPr>
            <w:webHidden/>
          </w:rPr>
        </w:r>
        <w:r w:rsidR="00836499">
          <w:rPr>
            <w:webHidden/>
          </w:rPr>
          <w:fldChar w:fldCharType="separate"/>
        </w:r>
        <w:r>
          <w:rPr>
            <w:webHidden/>
          </w:rPr>
          <w:t>53</w:t>
        </w:r>
        <w:r w:rsidR="00836499">
          <w:rPr>
            <w:webHidden/>
          </w:rPr>
          <w:fldChar w:fldCharType="end"/>
        </w:r>
      </w:hyperlink>
    </w:p>
    <w:p w14:paraId="058EB067" w14:textId="4273A0EE" w:rsidR="00836499" w:rsidRDefault="005860F6">
      <w:pPr>
        <w:pStyle w:val="Obsah2"/>
        <w:rPr>
          <w:rFonts w:asciiTheme="minorHAnsi" w:eastAsiaTheme="minorEastAsia" w:hAnsiTheme="minorHAnsi" w:cstheme="minorBidi"/>
          <w:sz w:val="22"/>
          <w:lang w:eastAsia="sk-SK"/>
        </w:rPr>
      </w:pPr>
      <w:hyperlink w:anchor="_Toc480399757" w:history="1">
        <w:r w:rsidR="00836499" w:rsidRPr="0078408E">
          <w:rPr>
            <w:rStyle w:val="Hypertextovprepojenie"/>
            <w:lang w:eastAsia="sk-SK"/>
          </w:rPr>
          <w:t>Príloha C: Ochranný obal</w:t>
        </w:r>
        <w:r w:rsidR="00836499">
          <w:rPr>
            <w:webHidden/>
          </w:rPr>
          <w:tab/>
        </w:r>
        <w:r w:rsidR="00836499">
          <w:rPr>
            <w:webHidden/>
          </w:rPr>
          <w:fldChar w:fldCharType="begin"/>
        </w:r>
        <w:r w:rsidR="00836499">
          <w:rPr>
            <w:webHidden/>
          </w:rPr>
          <w:instrText xml:space="preserve"> PAGEREF _Toc480399757 \h </w:instrText>
        </w:r>
        <w:r w:rsidR="00836499">
          <w:rPr>
            <w:webHidden/>
          </w:rPr>
        </w:r>
        <w:r w:rsidR="00836499">
          <w:rPr>
            <w:webHidden/>
          </w:rPr>
          <w:fldChar w:fldCharType="separate"/>
        </w:r>
        <w:r>
          <w:rPr>
            <w:webHidden/>
          </w:rPr>
          <w:t>54</w:t>
        </w:r>
        <w:r w:rsidR="00836499">
          <w:rPr>
            <w:webHidden/>
          </w:rPr>
          <w:fldChar w:fldCharType="end"/>
        </w:r>
      </w:hyperlink>
    </w:p>
    <w:p w14:paraId="076BC57E" w14:textId="621D37AB" w:rsidR="00836499" w:rsidRDefault="005860F6" w:rsidP="00836499">
      <w:pPr>
        <w:pStyle w:val="Obsah2"/>
        <w:rPr>
          <w:rFonts w:asciiTheme="minorHAnsi" w:eastAsiaTheme="minorEastAsia" w:hAnsiTheme="minorHAnsi" w:cstheme="minorBidi"/>
          <w:sz w:val="22"/>
          <w:lang w:eastAsia="sk-SK"/>
        </w:rPr>
      </w:pPr>
      <w:hyperlink w:anchor="_Toc480399758" w:history="1">
        <w:r w:rsidR="00836499" w:rsidRPr="0078408E">
          <w:rPr>
            <w:rStyle w:val="Hypertextovprepojenie"/>
            <w:lang w:eastAsia="sk-SK"/>
          </w:rPr>
          <w:t>Príloha D: Ukážka webových stránok na mobilnom telefóne</w:t>
        </w:r>
        <w:r w:rsidR="00836499">
          <w:rPr>
            <w:webHidden/>
          </w:rPr>
          <w:tab/>
        </w:r>
        <w:r w:rsidR="00836499">
          <w:rPr>
            <w:webHidden/>
          </w:rPr>
          <w:fldChar w:fldCharType="begin"/>
        </w:r>
        <w:r w:rsidR="00836499">
          <w:rPr>
            <w:webHidden/>
          </w:rPr>
          <w:instrText xml:space="preserve"> PAGEREF _Toc480399758 \h </w:instrText>
        </w:r>
        <w:r w:rsidR="00836499">
          <w:rPr>
            <w:webHidden/>
          </w:rPr>
        </w:r>
        <w:r w:rsidR="00836499">
          <w:rPr>
            <w:webHidden/>
          </w:rPr>
          <w:fldChar w:fldCharType="separate"/>
        </w:r>
        <w:r>
          <w:rPr>
            <w:webHidden/>
          </w:rPr>
          <w:t>55</w:t>
        </w:r>
        <w:r w:rsidR="00836499">
          <w:rPr>
            <w:webHidden/>
          </w:rPr>
          <w:fldChar w:fldCharType="end"/>
        </w:r>
      </w:hyperlink>
    </w:p>
    <w:p w14:paraId="4C843A7B" w14:textId="79E9566E" w:rsidR="00836499" w:rsidRDefault="005860F6">
      <w:pPr>
        <w:pStyle w:val="Obsah2"/>
        <w:rPr>
          <w:rFonts w:asciiTheme="minorHAnsi" w:eastAsiaTheme="minorEastAsia" w:hAnsiTheme="minorHAnsi" w:cstheme="minorBidi"/>
          <w:sz w:val="22"/>
          <w:lang w:eastAsia="sk-SK"/>
        </w:rPr>
      </w:pPr>
      <w:hyperlink w:anchor="_Toc480399761" w:history="1">
        <w:r w:rsidR="00836499" w:rsidRPr="0078408E">
          <w:rPr>
            <w:rStyle w:val="Hypertextovprepojenie"/>
            <w:lang w:eastAsia="sk-SK"/>
          </w:rPr>
          <w:t>Príloha E: Ukážka webových stránok na prenosnom počítači – nočný dizajn</w:t>
        </w:r>
        <w:r w:rsidR="00836499">
          <w:rPr>
            <w:webHidden/>
          </w:rPr>
          <w:tab/>
        </w:r>
        <w:r w:rsidR="00836499">
          <w:rPr>
            <w:webHidden/>
          </w:rPr>
          <w:fldChar w:fldCharType="begin"/>
        </w:r>
        <w:r w:rsidR="00836499">
          <w:rPr>
            <w:webHidden/>
          </w:rPr>
          <w:instrText xml:space="preserve"> PAGEREF _Toc480399761 \h </w:instrText>
        </w:r>
        <w:r w:rsidR="00836499">
          <w:rPr>
            <w:webHidden/>
          </w:rPr>
        </w:r>
        <w:r w:rsidR="00836499">
          <w:rPr>
            <w:webHidden/>
          </w:rPr>
          <w:fldChar w:fldCharType="separate"/>
        </w:r>
        <w:r>
          <w:rPr>
            <w:webHidden/>
          </w:rPr>
          <w:t>56</w:t>
        </w:r>
        <w:r w:rsidR="00836499">
          <w:rPr>
            <w:webHidden/>
          </w:rPr>
          <w:fldChar w:fldCharType="end"/>
        </w:r>
      </w:hyperlink>
    </w:p>
    <w:p w14:paraId="07C45402" w14:textId="276AA09C" w:rsidR="00836499" w:rsidRDefault="005860F6">
      <w:pPr>
        <w:pStyle w:val="Obsah2"/>
        <w:rPr>
          <w:rFonts w:asciiTheme="minorHAnsi" w:eastAsiaTheme="minorEastAsia" w:hAnsiTheme="minorHAnsi" w:cstheme="minorBidi"/>
          <w:sz w:val="22"/>
          <w:lang w:eastAsia="sk-SK"/>
        </w:rPr>
      </w:pPr>
      <w:hyperlink w:anchor="_Toc480399762" w:history="1">
        <w:r w:rsidR="00836499" w:rsidRPr="0078408E">
          <w:rPr>
            <w:rStyle w:val="Hypertextovprepojenie"/>
            <w:lang w:eastAsia="sk-SK"/>
          </w:rPr>
          <w:t>Príloha F: Ukážka webových stránok na prenosnom počítači – denný dizajn</w:t>
        </w:r>
        <w:r w:rsidR="00836499">
          <w:rPr>
            <w:webHidden/>
          </w:rPr>
          <w:tab/>
        </w:r>
        <w:r w:rsidR="00836499">
          <w:rPr>
            <w:webHidden/>
          </w:rPr>
          <w:fldChar w:fldCharType="begin"/>
        </w:r>
        <w:r w:rsidR="00836499">
          <w:rPr>
            <w:webHidden/>
          </w:rPr>
          <w:instrText xml:space="preserve"> PAGEREF _Toc480399762 \h </w:instrText>
        </w:r>
        <w:r w:rsidR="00836499">
          <w:rPr>
            <w:webHidden/>
          </w:rPr>
        </w:r>
        <w:r w:rsidR="00836499">
          <w:rPr>
            <w:webHidden/>
          </w:rPr>
          <w:fldChar w:fldCharType="separate"/>
        </w:r>
        <w:r>
          <w:rPr>
            <w:webHidden/>
          </w:rPr>
          <w:t>57</w:t>
        </w:r>
        <w:r w:rsidR="00836499">
          <w:rPr>
            <w:webHidden/>
          </w:rPr>
          <w:fldChar w:fldCharType="end"/>
        </w:r>
      </w:hyperlink>
    </w:p>
    <w:p w14:paraId="376B4BAD" w14:textId="400F02A4" w:rsidR="00D70A6E" w:rsidRPr="00DF773E" w:rsidRDefault="00D70A6E" w:rsidP="00D70A6E">
      <w:pPr>
        <w:rPr>
          <w:lang w:eastAsia="sk-SK"/>
        </w:rPr>
      </w:pPr>
      <w:r>
        <w:rPr>
          <w:lang w:eastAsia="sk-SK"/>
        </w:rPr>
        <w:fldChar w:fldCharType="end"/>
      </w:r>
    </w:p>
    <w:bookmarkStart w:id="1" w:name="_Toc434923879"/>
    <w:p w14:paraId="2A42F548" w14:textId="77777777" w:rsidR="00D70A6E" w:rsidRDefault="00D70A6E" w:rsidP="00D70A6E">
      <w:pPr>
        <w:pStyle w:val="Nadpis1"/>
        <w:numPr>
          <w:ilvl w:val="0"/>
          <w:numId w:val="0"/>
        </w:numPr>
      </w:pPr>
      <w:r>
        <w:lastRenderedPageBreak/>
        <w:fldChar w:fldCharType="begin"/>
      </w:r>
      <w:r>
        <w:instrText>HYPERLINK "https://d.docs.live.net/77491396eb51d89e/Bakalarka/Pokyny_pre_vypracovanie_ZP.docx" \l "Zoznam_obrázkov"</w:instrText>
      </w:r>
      <w:r>
        <w:fldChar w:fldCharType="separate"/>
      </w:r>
      <w:bookmarkStart w:id="2" w:name="_Toc442695624"/>
      <w:bookmarkStart w:id="3" w:name="_Toc480375471"/>
      <w:bookmarkStart w:id="4" w:name="_Toc480399709"/>
      <w:r w:rsidRPr="00492D1B">
        <w:t>Zoznam obrázkov</w:t>
      </w:r>
      <w:bookmarkEnd w:id="1"/>
      <w:bookmarkEnd w:id="2"/>
      <w:bookmarkEnd w:id="3"/>
      <w:bookmarkEnd w:id="4"/>
      <w:r>
        <w:fldChar w:fldCharType="end"/>
      </w:r>
    </w:p>
    <w:p w14:paraId="65C895EF" w14:textId="77777777" w:rsidR="00D70A6E" w:rsidRDefault="00D70A6E" w:rsidP="00D70A6E">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r:id="rId16" w:anchor="_Toc480383725" w:history="1">
        <w:r w:rsidRPr="00BD376C">
          <w:rPr>
            <w:rStyle w:val="Hypertextovprepojenie"/>
            <w:noProof/>
          </w:rPr>
          <w:t>Obrázok 1.1 Ilustračný obrázok – prenosná video str</w:t>
        </w:r>
        <w:r>
          <w:rPr>
            <w:rStyle w:val="Hypertextovprepojenie"/>
            <w:noProof/>
          </w:rPr>
          <w:t>i</w:t>
        </w:r>
        <w:r w:rsidRPr="00BD376C">
          <w:rPr>
            <w:rStyle w:val="Hypertextovprepojenie"/>
            <w:noProof/>
          </w:rPr>
          <w:t>žňa</w:t>
        </w:r>
        <w:r>
          <w:rPr>
            <w:noProof/>
            <w:webHidden/>
          </w:rPr>
          <w:tab/>
        </w:r>
        <w:r>
          <w:rPr>
            <w:noProof/>
            <w:webHidden/>
          </w:rPr>
          <w:fldChar w:fldCharType="begin"/>
        </w:r>
        <w:r>
          <w:rPr>
            <w:noProof/>
            <w:webHidden/>
          </w:rPr>
          <w:instrText xml:space="preserve"> PAGEREF _Toc480383725 \h </w:instrText>
        </w:r>
        <w:r>
          <w:rPr>
            <w:noProof/>
            <w:webHidden/>
          </w:rPr>
        </w:r>
        <w:r>
          <w:rPr>
            <w:noProof/>
            <w:webHidden/>
          </w:rPr>
          <w:fldChar w:fldCharType="separate"/>
        </w:r>
        <w:r w:rsidR="005860F6">
          <w:rPr>
            <w:noProof/>
            <w:webHidden/>
          </w:rPr>
          <w:t>10</w:t>
        </w:r>
        <w:r>
          <w:rPr>
            <w:noProof/>
            <w:webHidden/>
          </w:rPr>
          <w:fldChar w:fldCharType="end"/>
        </w:r>
      </w:hyperlink>
    </w:p>
    <w:p w14:paraId="5B2CD64D" w14:textId="37974FF6"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17" w:anchor="_Toc480383726" w:history="1">
        <w:r w:rsidR="00D70A6E" w:rsidRPr="00BD376C">
          <w:rPr>
            <w:rStyle w:val="Hypertextovprepojenie"/>
            <w:noProof/>
          </w:rPr>
          <w:t>Obrázok 1.2 Tally svetelné indikátory: doplnkový, integrovaný</w:t>
        </w:r>
        <w:r w:rsidR="00D70A6E">
          <w:rPr>
            <w:noProof/>
            <w:webHidden/>
          </w:rPr>
          <w:tab/>
        </w:r>
        <w:r w:rsidR="00D70A6E">
          <w:rPr>
            <w:noProof/>
            <w:webHidden/>
          </w:rPr>
          <w:fldChar w:fldCharType="begin"/>
        </w:r>
        <w:r w:rsidR="00D70A6E">
          <w:rPr>
            <w:noProof/>
            <w:webHidden/>
          </w:rPr>
          <w:instrText xml:space="preserve"> PAGEREF _Toc480383726 \h </w:instrText>
        </w:r>
        <w:r w:rsidR="00D70A6E">
          <w:rPr>
            <w:noProof/>
            <w:webHidden/>
          </w:rPr>
        </w:r>
        <w:r w:rsidR="00D70A6E">
          <w:rPr>
            <w:noProof/>
            <w:webHidden/>
          </w:rPr>
          <w:fldChar w:fldCharType="separate"/>
        </w:r>
        <w:r>
          <w:rPr>
            <w:noProof/>
            <w:webHidden/>
          </w:rPr>
          <w:t>12</w:t>
        </w:r>
        <w:r w:rsidR="00D70A6E">
          <w:rPr>
            <w:noProof/>
            <w:webHidden/>
          </w:rPr>
          <w:fldChar w:fldCharType="end"/>
        </w:r>
      </w:hyperlink>
    </w:p>
    <w:p w14:paraId="62263810"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18" w:anchor="_Toc480383727" w:history="1">
        <w:r w:rsidR="00D70A6E" w:rsidRPr="00BD376C">
          <w:rPr>
            <w:rStyle w:val="Hypertextovprepojenie"/>
            <w:noProof/>
          </w:rPr>
          <w:t>Obrázok 1.3 Označenie pinov konektora DB-15HD</w:t>
        </w:r>
        <w:r w:rsidR="00D70A6E">
          <w:rPr>
            <w:noProof/>
            <w:webHidden/>
          </w:rPr>
          <w:tab/>
        </w:r>
        <w:r w:rsidR="00D70A6E">
          <w:rPr>
            <w:noProof/>
            <w:webHidden/>
          </w:rPr>
          <w:fldChar w:fldCharType="begin"/>
        </w:r>
        <w:r w:rsidR="00D70A6E">
          <w:rPr>
            <w:noProof/>
            <w:webHidden/>
          </w:rPr>
          <w:instrText xml:space="preserve"> PAGEREF _Toc480383727 \h </w:instrText>
        </w:r>
        <w:r w:rsidR="00D70A6E">
          <w:rPr>
            <w:noProof/>
            <w:webHidden/>
          </w:rPr>
        </w:r>
        <w:r w:rsidR="00D70A6E">
          <w:rPr>
            <w:noProof/>
            <w:webHidden/>
          </w:rPr>
          <w:fldChar w:fldCharType="separate"/>
        </w:r>
        <w:r>
          <w:rPr>
            <w:noProof/>
            <w:webHidden/>
          </w:rPr>
          <w:t>13</w:t>
        </w:r>
        <w:r w:rsidR="00D70A6E">
          <w:rPr>
            <w:noProof/>
            <w:webHidden/>
          </w:rPr>
          <w:fldChar w:fldCharType="end"/>
        </w:r>
      </w:hyperlink>
    </w:p>
    <w:p w14:paraId="6F41B3D2" w14:textId="66F1BEEF"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19" w:anchor="_Toc480383728" w:history="1">
        <w:r w:rsidR="00D70A6E" w:rsidRPr="00BD376C">
          <w:rPr>
            <w:rStyle w:val="Hypertextovprepojenie"/>
            <w:noProof/>
          </w:rPr>
          <w:t>Obrázok 1.4 Zariadenie DataVideo TB-5:  svetelný indikátor</w:t>
        </w:r>
        <w:r w:rsidR="001E1ABE">
          <w:rPr>
            <w:rStyle w:val="Hypertextovprepojenie"/>
            <w:noProof/>
          </w:rPr>
          <w:t>, riadiaca jednotka</w:t>
        </w:r>
        <w:r w:rsidR="001E1ABE">
          <w:rPr>
            <w:rStyle w:val="Hypertextovprepojenie"/>
            <w:noProof/>
          </w:rPr>
          <w:tab/>
        </w:r>
        <w:r w:rsidR="00D70A6E">
          <w:rPr>
            <w:noProof/>
            <w:webHidden/>
          </w:rPr>
          <w:fldChar w:fldCharType="begin"/>
        </w:r>
        <w:r w:rsidR="00D70A6E">
          <w:rPr>
            <w:noProof/>
            <w:webHidden/>
          </w:rPr>
          <w:instrText xml:space="preserve"> PAGEREF _Toc480383728 \h </w:instrText>
        </w:r>
        <w:r w:rsidR="00D70A6E">
          <w:rPr>
            <w:noProof/>
            <w:webHidden/>
          </w:rPr>
        </w:r>
        <w:r w:rsidR="00D70A6E">
          <w:rPr>
            <w:noProof/>
            <w:webHidden/>
          </w:rPr>
          <w:fldChar w:fldCharType="separate"/>
        </w:r>
        <w:r>
          <w:rPr>
            <w:noProof/>
            <w:webHidden/>
          </w:rPr>
          <w:t>14</w:t>
        </w:r>
        <w:r w:rsidR="00D70A6E">
          <w:rPr>
            <w:noProof/>
            <w:webHidden/>
          </w:rPr>
          <w:fldChar w:fldCharType="end"/>
        </w:r>
      </w:hyperlink>
    </w:p>
    <w:p w14:paraId="469C82B7"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0" w:anchor="_Toc480383729" w:history="1">
        <w:r w:rsidR="00D70A6E" w:rsidRPr="00BD376C">
          <w:rPr>
            <w:rStyle w:val="Hypertextovprepojenie"/>
            <w:noProof/>
          </w:rPr>
          <w:t>Obrázok 1.5 Zariadenie DataVideo ITC-100</w:t>
        </w:r>
        <w:r w:rsidR="00D70A6E">
          <w:rPr>
            <w:noProof/>
            <w:webHidden/>
          </w:rPr>
          <w:tab/>
        </w:r>
        <w:r w:rsidR="00D70A6E">
          <w:rPr>
            <w:noProof/>
            <w:webHidden/>
          </w:rPr>
          <w:fldChar w:fldCharType="begin"/>
        </w:r>
        <w:r w:rsidR="00D70A6E">
          <w:rPr>
            <w:noProof/>
            <w:webHidden/>
          </w:rPr>
          <w:instrText xml:space="preserve"> PAGEREF _Toc480383729 \h </w:instrText>
        </w:r>
        <w:r w:rsidR="00D70A6E">
          <w:rPr>
            <w:noProof/>
            <w:webHidden/>
          </w:rPr>
        </w:r>
        <w:r w:rsidR="00D70A6E">
          <w:rPr>
            <w:noProof/>
            <w:webHidden/>
          </w:rPr>
          <w:fldChar w:fldCharType="separate"/>
        </w:r>
        <w:r>
          <w:rPr>
            <w:noProof/>
            <w:webHidden/>
          </w:rPr>
          <w:t>14</w:t>
        </w:r>
        <w:r w:rsidR="00D70A6E">
          <w:rPr>
            <w:noProof/>
            <w:webHidden/>
          </w:rPr>
          <w:fldChar w:fldCharType="end"/>
        </w:r>
      </w:hyperlink>
    </w:p>
    <w:p w14:paraId="7D4F7108" w14:textId="32863FCE"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1" w:anchor="_Toc480383730" w:history="1">
        <w:r w:rsidR="00D70A6E" w:rsidRPr="00BD376C">
          <w:rPr>
            <w:rStyle w:val="Hypertextovprepojenie"/>
            <w:noProof/>
          </w:rPr>
          <w:t>Obrázok 1.6 TallyTec Pro vysielač, TallyTec Pro prijímač</w:t>
        </w:r>
        <w:r w:rsidR="00D70A6E">
          <w:rPr>
            <w:noProof/>
            <w:webHidden/>
          </w:rPr>
          <w:tab/>
        </w:r>
        <w:r w:rsidR="00D70A6E">
          <w:rPr>
            <w:noProof/>
            <w:webHidden/>
          </w:rPr>
          <w:fldChar w:fldCharType="begin"/>
        </w:r>
        <w:r w:rsidR="00D70A6E">
          <w:rPr>
            <w:noProof/>
            <w:webHidden/>
          </w:rPr>
          <w:instrText xml:space="preserve"> PAGEREF _Toc480383730 \h </w:instrText>
        </w:r>
        <w:r w:rsidR="00D70A6E">
          <w:rPr>
            <w:noProof/>
            <w:webHidden/>
          </w:rPr>
        </w:r>
        <w:r w:rsidR="00D70A6E">
          <w:rPr>
            <w:noProof/>
            <w:webHidden/>
          </w:rPr>
          <w:fldChar w:fldCharType="separate"/>
        </w:r>
        <w:r>
          <w:rPr>
            <w:noProof/>
            <w:webHidden/>
          </w:rPr>
          <w:t>15</w:t>
        </w:r>
        <w:r w:rsidR="00D70A6E">
          <w:rPr>
            <w:noProof/>
            <w:webHidden/>
          </w:rPr>
          <w:fldChar w:fldCharType="end"/>
        </w:r>
      </w:hyperlink>
    </w:p>
    <w:p w14:paraId="6BB035D7" w14:textId="60406076"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2" w:anchor="_Toc480383731" w:history="1">
        <w:r w:rsidR="00D70A6E" w:rsidRPr="00BD376C">
          <w:rPr>
            <w:rStyle w:val="Hypertextovprepojenie"/>
            <w:noProof/>
          </w:rPr>
          <w:t>Obrázok 1.7 Blac</w:t>
        </w:r>
        <w:r w:rsidR="001E1ABE">
          <w:rPr>
            <w:rStyle w:val="Hypertextovprepojenie"/>
            <w:noProof/>
          </w:rPr>
          <w:t>kmagic Design štúdiový a  kamerový konvertor</w:t>
        </w:r>
        <w:r w:rsidR="00D70A6E">
          <w:rPr>
            <w:noProof/>
            <w:webHidden/>
          </w:rPr>
          <w:tab/>
        </w:r>
        <w:r w:rsidR="00D70A6E">
          <w:rPr>
            <w:noProof/>
            <w:webHidden/>
          </w:rPr>
          <w:fldChar w:fldCharType="begin"/>
        </w:r>
        <w:r w:rsidR="00D70A6E">
          <w:rPr>
            <w:noProof/>
            <w:webHidden/>
          </w:rPr>
          <w:instrText xml:space="preserve"> PAGEREF _Toc480383731 \h </w:instrText>
        </w:r>
        <w:r w:rsidR="00D70A6E">
          <w:rPr>
            <w:noProof/>
            <w:webHidden/>
          </w:rPr>
        </w:r>
        <w:r w:rsidR="00D70A6E">
          <w:rPr>
            <w:noProof/>
            <w:webHidden/>
          </w:rPr>
          <w:fldChar w:fldCharType="separate"/>
        </w:r>
        <w:r>
          <w:rPr>
            <w:noProof/>
            <w:webHidden/>
          </w:rPr>
          <w:t>16</w:t>
        </w:r>
        <w:r w:rsidR="00D70A6E">
          <w:rPr>
            <w:noProof/>
            <w:webHidden/>
          </w:rPr>
          <w:fldChar w:fldCharType="end"/>
        </w:r>
      </w:hyperlink>
    </w:p>
    <w:p w14:paraId="620E75B6" w14:textId="35F87AA3"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3" w:anchor="_Toc480383732" w:history="1">
        <w:r w:rsidR="00D70A6E" w:rsidRPr="00BD376C">
          <w:rPr>
            <w:rStyle w:val="Hypertextovprepojenie"/>
            <w:noProof/>
          </w:rPr>
          <w:t>Obrázok 1.8 Aktuálne riešenie: redukcia, svetelné indikátory</w:t>
        </w:r>
        <w:r w:rsidR="00D70A6E">
          <w:rPr>
            <w:noProof/>
            <w:webHidden/>
          </w:rPr>
          <w:tab/>
        </w:r>
        <w:r w:rsidR="00D70A6E">
          <w:rPr>
            <w:noProof/>
            <w:webHidden/>
          </w:rPr>
          <w:fldChar w:fldCharType="begin"/>
        </w:r>
        <w:r w:rsidR="00D70A6E">
          <w:rPr>
            <w:noProof/>
            <w:webHidden/>
          </w:rPr>
          <w:instrText xml:space="preserve"> PAGEREF _Toc480383732 \h </w:instrText>
        </w:r>
        <w:r w:rsidR="00D70A6E">
          <w:rPr>
            <w:noProof/>
            <w:webHidden/>
          </w:rPr>
        </w:r>
        <w:r w:rsidR="00D70A6E">
          <w:rPr>
            <w:noProof/>
            <w:webHidden/>
          </w:rPr>
          <w:fldChar w:fldCharType="separate"/>
        </w:r>
        <w:r>
          <w:rPr>
            <w:noProof/>
            <w:webHidden/>
          </w:rPr>
          <w:t>17</w:t>
        </w:r>
        <w:r w:rsidR="00D70A6E">
          <w:rPr>
            <w:noProof/>
            <w:webHidden/>
          </w:rPr>
          <w:fldChar w:fldCharType="end"/>
        </w:r>
      </w:hyperlink>
    </w:p>
    <w:p w14:paraId="5FC6A3A7"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4" w:anchor="_Toc480383733" w:history="1">
        <w:r w:rsidR="00D70A6E" w:rsidRPr="00BD376C">
          <w:rPr>
            <w:rStyle w:val="Hypertextovprepojenie"/>
            <w:noProof/>
          </w:rPr>
          <w:t>Obrázok 2.1 Rozmiestnenie GPIO portov na Raspberry Pi ver.B</w:t>
        </w:r>
        <w:r w:rsidR="00D70A6E">
          <w:rPr>
            <w:noProof/>
            <w:webHidden/>
          </w:rPr>
          <w:tab/>
        </w:r>
        <w:r w:rsidR="00D70A6E">
          <w:rPr>
            <w:noProof/>
            <w:webHidden/>
          </w:rPr>
          <w:fldChar w:fldCharType="begin"/>
        </w:r>
        <w:r w:rsidR="00D70A6E">
          <w:rPr>
            <w:noProof/>
            <w:webHidden/>
          </w:rPr>
          <w:instrText xml:space="preserve"> PAGEREF _Toc480383733 \h </w:instrText>
        </w:r>
        <w:r w:rsidR="00D70A6E">
          <w:rPr>
            <w:noProof/>
            <w:webHidden/>
          </w:rPr>
        </w:r>
        <w:r w:rsidR="00D70A6E">
          <w:rPr>
            <w:noProof/>
            <w:webHidden/>
          </w:rPr>
          <w:fldChar w:fldCharType="separate"/>
        </w:r>
        <w:r>
          <w:rPr>
            <w:noProof/>
            <w:webHidden/>
          </w:rPr>
          <w:t>20</w:t>
        </w:r>
        <w:r w:rsidR="00D70A6E">
          <w:rPr>
            <w:noProof/>
            <w:webHidden/>
          </w:rPr>
          <w:fldChar w:fldCharType="end"/>
        </w:r>
      </w:hyperlink>
    </w:p>
    <w:p w14:paraId="62812405"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5" w:anchor="_Toc480383734" w:history="1">
        <w:r w:rsidR="00D70A6E" w:rsidRPr="00BD376C">
          <w:rPr>
            <w:rStyle w:val="Hypertextovprepojenie"/>
            <w:noProof/>
          </w:rPr>
          <w:t>Obrázok 2.2 Časť schémy z redukcie Tally-GPIO</w:t>
        </w:r>
        <w:r w:rsidR="00D70A6E">
          <w:rPr>
            <w:noProof/>
            <w:webHidden/>
          </w:rPr>
          <w:tab/>
        </w:r>
        <w:r w:rsidR="00D70A6E">
          <w:rPr>
            <w:noProof/>
            <w:webHidden/>
          </w:rPr>
          <w:fldChar w:fldCharType="begin"/>
        </w:r>
        <w:r w:rsidR="00D70A6E">
          <w:rPr>
            <w:noProof/>
            <w:webHidden/>
          </w:rPr>
          <w:instrText xml:space="preserve"> PAGEREF _Toc480383734 \h </w:instrText>
        </w:r>
        <w:r w:rsidR="00D70A6E">
          <w:rPr>
            <w:noProof/>
            <w:webHidden/>
          </w:rPr>
        </w:r>
        <w:r w:rsidR="00D70A6E">
          <w:rPr>
            <w:noProof/>
            <w:webHidden/>
          </w:rPr>
          <w:fldChar w:fldCharType="separate"/>
        </w:r>
        <w:r>
          <w:rPr>
            <w:noProof/>
            <w:webHidden/>
          </w:rPr>
          <w:t>21</w:t>
        </w:r>
        <w:r w:rsidR="00D70A6E">
          <w:rPr>
            <w:noProof/>
            <w:webHidden/>
          </w:rPr>
          <w:fldChar w:fldCharType="end"/>
        </w:r>
      </w:hyperlink>
    </w:p>
    <w:p w14:paraId="0F4FB24E"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6" w:anchor="_Toc480383735" w:history="1">
        <w:r w:rsidR="00D70A6E" w:rsidRPr="00BD376C">
          <w:rPr>
            <w:rStyle w:val="Hypertextovprepojenie"/>
            <w:noProof/>
          </w:rPr>
          <w:t>Obrázok 2.3 Počítačový model ochranného obalu</w:t>
        </w:r>
        <w:r w:rsidR="00D70A6E">
          <w:rPr>
            <w:noProof/>
            <w:webHidden/>
          </w:rPr>
          <w:tab/>
        </w:r>
        <w:r w:rsidR="00D70A6E">
          <w:rPr>
            <w:noProof/>
            <w:webHidden/>
          </w:rPr>
          <w:fldChar w:fldCharType="begin"/>
        </w:r>
        <w:r w:rsidR="00D70A6E">
          <w:rPr>
            <w:noProof/>
            <w:webHidden/>
          </w:rPr>
          <w:instrText xml:space="preserve"> PAGEREF _Toc480383735 \h </w:instrText>
        </w:r>
        <w:r w:rsidR="00D70A6E">
          <w:rPr>
            <w:noProof/>
            <w:webHidden/>
          </w:rPr>
        </w:r>
        <w:r w:rsidR="00D70A6E">
          <w:rPr>
            <w:noProof/>
            <w:webHidden/>
          </w:rPr>
          <w:fldChar w:fldCharType="separate"/>
        </w:r>
        <w:r>
          <w:rPr>
            <w:noProof/>
            <w:webHidden/>
          </w:rPr>
          <w:t>24</w:t>
        </w:r>
        <w:r w:rsidR="00D70A6E">
          <w:rPr>
            <w:noProof/>
            <w:webHidden/>
          </w:rPr>
          <w:fldChar w:fldCharType="end"/>
        </w:r>
      </w:hyperlink>
    </w:p>
    <w:p w14:paraId="7F780FAE"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7" w:anchor="_Toc480383736" w:history="1">
        <w:r w:rsidR="00D70A6E" w:rsidRPr="00BD376C">
          <w:rPr>
            <w:rStyle w:val="Hypertextovprepojenie"/>
            <w:noProof/>
          </w:rPr>
          <w:t>Obrázok 3.1 Ilustrácia komunikácie klient-server</w:t>
        </w:r>
        <w:r w:rsidR="00D70A6E">
          <w:rPr>
            <w:noProof/>
            <w:webHidden/>
          </w:rPr>
          <w:tab/>
        </w:r>
        <w:r w:rsidR="00D70A6E">
          <w:rPr>
            <w:noProof/>
            <w:webHidden/>
          </w:rPr>
          <w:fldChar w:fldCharType="begin"/>
        </w:r>
        <w:r w:rsidR="00D70A6E">
          <w:rPr>
            <w:noProof/>
            <w:webHidden/>
          </w:rPr>
          <w:instrText xml:space="preserve"> PAGEREF _Toc480383736 \h </w:instrText>
        </w:r>
        <w:r w:rsidR="00D70A6E">
          <w:rPr>
            <w:noProof/>
            <w:webHidden/>
          </w:rPr>
        </w:r>
        <w:r w:rsidR="00D70A6E">
          <w:rPr>
            <w:noProof/>
            <w:webHidden/>
          </w:rPr>
          <w:fldChar w:fldCharType="separate"/>
        </w:r>
        <w:r>
          <w:rPr>
            <w:noProof/>
            <w:webHidden/>
          </w:rPr>
          <w:t>28</w:t>
        </w:r>
        <w:r w:rsidR="00D70A6E">
          <w:rPr>
            <w:noProof/>
            <w:webHidden/>
          </w:rPr>
          <w:fldChar w:fldCharType="end"/>
        </w:r>
      </w:hyperlink>
    </w:p>
    <w:p w14:paraId="3BFE9300" w14:textId="63109340"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8" w:anchor="_Toc480383737" w:history="1">
        <w:r w:rsidR="00D70A6E" w:rsidRPr="00BD376C">
          <w:rPr>
            <w:rStyle w:val="Hypertextovprepojenie"/>
            <w:noProof/>
          </w:rPr>
          <w:t>Obrázok 3.2 WebSocket podpora pre internetové prehliadače</w:t>
        </w:r>
        <w:r w:rsidR="00D70A6E">
          <w:rPr>
            <w:noProof/>
            <w:webHidden/>
          </w:rPr>
          <w:tab/>
        </w:r>
        <w:r w:rsidR="00D70A6E">
          <w:rPr>
            <w:noProof/>
            <w:webHidden/>
          </w:rPr>
          <w:fldChar w:fldCharType="begin"/>
        </w:r>
        <w:r w:rsidR="00D70A6E">
          <w:rPr>
            <w:noProof/>
            <w:webHidden/>
          </w:rPr>
          <w:instrText xml:space="preserve"> PAGEREF _Toc480383737 \h </w:instrText>
        </w:r>
        <w:r w:rsidR="00D70A6E">
          <w:rPr>
            <w:noProof/>
            <w:webHidden/>
          </w:rPr>
        </w:r>
        <w:r w:rsidR="00D70A6E">
          <w:rPr>
            <w:noProof/>
            <w:webHidden/>
          </w:rPr>
          <w:fldChar w:fldCharType="separate"/>
        </w:r>
        <w:r>
          <w:rPr>
            <w:noProof/>
            <w:webHidden/>
          </w:rPr>
          <w:t>37</w:t>
        </w:r>
        <w:r w:rsidR="00D70A6E">
          <w:rPr>
            <w:noProof/>
            <w:webHidden/>
          </w:rPr>
          <w:fldChar w:fldCharType="end"/>
        </w:r>
      </w:hyperlink>
    </w:p>
    <w:p w14:paraId="305A4C87" w14:textId="4F272AB0"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29" w:anchor="_Toc480383738" w:history="1">
        <w:r w:rsidR="00D70A6E" w:rsidRPr="00BD376C">
          <w:rPr>
            <w:rStyle w:val="Hypertextovprepojenie"/>
            <w:noProof/>
          </w:rPr>
          <w:t>Obrázok 3.3 Responzívny dizajn – porovnanie dvoch zariadení</w:t>
        </w:r>
        <w:r w:rsidR="00D70A6E">
          <w:rPr>
            <w:noProof/>
            <w:webHidden/>
          </w:rPr>
          <w:tab/>
        </w:r>
        <w:r w:rsidR="00D70A6E">
          <w:rPr>
            <w:noProof/>
            <w:webHidden/>
          </w:rPr>
          <w:fldChar w:fldCharType="begin"/>
        </w:r>
        <w:r w:rsidR="00D70A6E">
          <w:rPr>
            <w:noProof/>
            <w:webHidden/>
          </w:rPr>
          <w:instrText xml:space="preserve"> PAGEREF _Toc480383738 \h </w:instrText>
        </w:r>
        <w:r w:rsidR="00D70A6E">
          <w:rPr>
            <w:noProof/>
            <w:webHidden/>
          </w:rPr>
        </w:r>
        <w:r w:rsidR="00D70A6E">
          <w:rPr>
            <w:noProof/>
            <w:webHidden/>
          </w:rPr>
          <w:fldChar w:fldCharType="separate"/>
        </w:r>
        <w:r>
          <w:rPr>
            <w:noProof/>
            <w:webHidden/>
          </w:rPr>
          <w:t>41</w:t>
        </w:r>
        <w:r w:rsidR="00D70A6E">
          <w:rPr>
            <w:noProof/>
            <w:webHidden/>
          </w:rPr>
          <w:fldChar w:fldCharType="end"/>
        </w:r>
      </w:hyperlink>
    </w:p>
    <w:p w14:paraId="1336B59B" w14:textId="77777777" w:rsidR="00D70A6E" w:rsidRDefault="00D70A6E" w:rsidP="00D70A6E">
      <w:pPr>
        <w:ind w:firstLine="0"/>
      </w:pPr>
      <w:r>
        <w:fldChar w:fldCharType="end"/>
      </w:r>
    </w:p>
    <w:p w14:paraId="34E1B7A0" w14:textId="77777777" w:rsidR="00D70A6E" w:rsidRPr="00034CA2" w:rsidRDefault="005860F6" w:rsidP="00D70A6E">
      <w:pPr>
        <w:ind w:firstLine="0"/>
        <w:rPr>
          <w:b/>
          <w:sz w:val="32"/>
          <w:szCs w:val="32"/>
        </w:rPr>
      </w:pPr>
      <w:hyperlink r:id="rId30">
        <w:r w:rsidR="00D70A6E" w:rsidRPr="7C9D8C26">
          <w:rPr>
            <w:b/>
            <w:bCs/>
            <w:sz w:val="32"/>
            <w:szCs w:val="32"/>
          </w:rPr>
          <w:t>Zoznam tabuliek</w:t>
        </w:r>
      </w:hyperlink>
    </w:p>
    <w:p w14:paraId="524E576E" w14:textId="77777777" w:rsidR="00D70A6E" w:rsidRDefault="00D70A6E" w:rsidP="00D70A6E">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480383721" w:history="1">
        <w:r w:rsidRPr="0019159C">
          <w:rPr>
            <w:rStyle w:val="Hypertextovprepojenie"/>
            <w:noProof/>
          </w:rPr>
          <w:t>Tabuľka 1.1 Rozloženie signálov pre Tally v konektore DB-15HD</w:t>
        </w:r>
        <w:r>
          <w:rPr>
            <w:noProof/>
            <w:webHidden/>
          </w:rPr>
          <w:tab/>
        </w:r>
        <w:r>
          <w:rPr>
            <w:noProof/>
            <w:webHidden/>
          </w:rPr>
          <w:fldChar w:fldCharType="begin"/>
        </w:r>
        <w:r>
          <w:rPr>
            <w:noProof/>
            <w:webHidden/>
          </w:rPr>
          <w:instrText xml:space="preserve"> PAGEREF _Toc480383721 \h </w:instrText>
        </w:r>
        <w:r>
          <w:rPr>
            <w:noProof/>
            <w:webHidden/>
          </w:rPr>
        </w:r>
        <w:r>
          <w:rPr>
            <w:noProof/>
            <w:webHidden/>
          </w:rPr>
          <w:fldChar w:fldCharType="separate"/>
        </w:r>
        <w:r w:rsidR="005860F6">
          <w:rPr>
            <w:noProof/>
            <w:webHidden/>
          </w:rPr>
          <w:t>13</w:t>
        </w:r>
        <w:r>
          <w:rPr>
            <w:noProof/>
            <w:webHidden/>
          </w:rPr>
          <w:fldChar w:fldCharType="end"/>
        </w:r>
      </w:hyperlink>
    </w:p>
    <w:p w14:paraId="227CFCCA"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w:anchor="_Toc480383722" w:history="1">
        <w:r w:rsidR="00D70A6E" w:rsidRPr="0019159C">
          <w:rPr>
            <w:rStyle w:val="Hypertextovprepojenie"/>
            <w:noProof/>
          </w:rPr>
          <w:t>Tabuľka 2.1 Výpočet hodnôt obmedzovacích rezistorov</w:t>
        </w:r>
        <w:r w:rsidR="00D70A6E">
          <w:rPr>
            <w:noProof/>
            <w:webHidden/>
          </w:rPr>
          <w:tab/>
        </w:r>
        <w:r w:rsidR="00D70A6E">
          <w:rPr>
            <w:noProof/>
            <w:webHidden/>
          </w:rPr>
          <w:fldChar w:fldCharType="begin"/>
        </w:r>
        <w:r w:rsidR="00D70A6E">
          <w:rPr>
            <w:noProof/>
            <w:webHidden/>
          </w:rPr>
          <w:instrText xml:space="preserve"> PAGEREF _Toc480383722 \h </w:instrText>
        </w:r>
        <w:r w:rsidR="00D70A6E">
          <w:rPr>
            <w:noProof/>
            <w:webHidden/>
          </w:rPr>
        </w:r>
        <w:r w:rsidR="00D70A6E">
          <w:rPr>
            <w:noProof/>
            <w:webHidden/>
          </w:rPr>
          <w:fldChar w:fldCharType="separate"/>
        </w:r>
        <w:r>
          <w:rPr>
            <w:noProof/>
            <w:webHidden/>
          </w:rPr>
          <w:t>22</w:t>
        </w:r>
        <w:r w:rsidR="00D70A6E">
          <w:rPr>
            <w:noProof/>
            <w:webHidden/>
          </w:rPr>
          <w:fldChar w:fldCharType="end"/>
        </w:r>
      </w:hyperlink>
    </w:p>
    <w:p w14:paraId="2FFAA574"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w:anchor="_Toc480383723" w:history="1">
        <w:r w:rsidR="00D70A6E" w:rsidRPr="0019159C">
          <w:rPr>
            <w:rStyle w:val="Hypertextovprepojenie"/>
            <w:noProof/>
          </w:rPr>
          <w:t>Tabuľka 3.1 Príklady framework-ov pre rôzne programovacie jazyky</w:t>
        </w:r>
        <w:r w:rsidR="00D70A6E">
          <w:rPr>
            <w:noProof/>
            <w:webHidden/>
          </w:rPr>
          <w:tab/>
        </w:r>
        <w:r w:rsidR="00D70A6E">
          <w:rPr>
            <w:noProof/>
            <w:webHidden/>
          </w:rPr>
          <w:fldChar w:fldCharType="begin"/>
        </w:r>
        <w:r w:rsidR="00D70A6E">
          <w:rPr>
            <w:noProof/>
            <w:webHidden/>
          </w:rPr>
          <w:instrText xml:space="preserve"> PAGEREF _Toc480383723 \h </w:instrText>
        </w:r>
        <w:r w:rsidR="00D70A6E">
          <w:rPr>
            <w:noProof/>
            <w:webHidden/>
          </w:rPr>
        </w:r>
        <w:r w:rsidR="00D70A6E">
          <w:rPr>
            <w:noProof/>
            <w:webHidden/>
          </w:rPr>
          <w:fldChar w:fldCharType="separate"/>
        </w:r>
        <w:r>
          <w:rPr>
            <w:noProof/>
            <w:webHidden/>
          </w:rPr>
          <w:t>25</w:t>
        </w:r>
        <w:r w:rsidR="00D70A6E">
          <w:rPr>
            <w:noProof/>
            <w:webHidden/>
          </w:rPr>
          <w:fldChar w:fldCharType="end"/>
        </w:r>
      </w:hyperlink>
    </w:p>
    <w:p w14:paraId="3DAA2556" w14:textId="77777777"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w:anchor="_Toc480383724" w:history="1">
        <w:r w:rsidR="00D70A6E" w:rsidRPr="0019159C">
          <w:rPr>
            <w:rStyle w:val="Hypertextovprepojenie"/>
            <w:noProof/>
          </w:rPr>
          <w:t>Tabuľka 3.2 Zoznam najpoužívanejších protokolov a ich krátky popis</w:t>
        </w:r>
        <w:r w:rsidR="00D70A6E">
          <w:rPr>
            <w:noProof/>
            <w:webHidden/>
          </w:rPr>
          <w:tab/>
        </w:r>
        <w:r w:rsidR="00D70A6E">
          <w:rPr>
            <w:noProof/>
            <w:webHidden/>
          </w:rPr>
          <w:fldChar w:fldCharType="begin"/>
        </w:r>
        <w:r w:rsidR="00D70A6E">
          <w:rPr>
            <w:noProof/>
            <w:webHidden/>
          </w:rPr>
          <w:instrText xml:space="preserve"> PAGEREF _Toc480383724 \h </w:instrText>
        </w:r>
        <w:r w:rsidR="00D70A6E">
          <w:rPr>
            <w:noProof/>
            <w:webHidden/>
          </w:rPr>
        </w:r>
        <w:r w:rsidR="00D70A6E">
          <w:rPr>
            <w:noProof/>
            <w:webHidden/>
          </w:rPr>
          <w:fldChar w:fldCharType="separate"/>
        </w:r>
        <w:r>
          <w:rPr>
            <w:noProof/>
            <w:webHidden/>
          </w:rPr>
          <w:t>27</w:t>
        </w:r>
        <w:r w:rsidR="00D70A6E">
          <w:rPr>
            <w:noProof/>
            <w:webHidden/>
          </w:rPr>
          <w:fldChar w:fldCharType="end"/>
        </w:r>
      </w:hyperlink>
    </w:p>
    <w:p w14:paraId="4367380C" w14:textId="77777777" w:rsidR="00D70A6E" w:rsidRDefault="00D70A6E" w:rsidP="00D70A6E">
      <w:r>
        <w:fldChar w:fldCharType="end"/>
      </w:r>
    </w:p>
    <w:p w14:paraId="69DDFC19" w14:textId="77777777" w:rsidR="00D70A6E" w:rsidRDefault="005860F6" w:rsidP="00D70A6E">
      <w:pPr>
        <w:ind w:firstLine="0"/>
        <w:rPr>
          <w:b/>
          <w:sz w:val="32"/>
          <w:szCs w:val="32"/>
        </w:rPr>
      </w:pPr>
      <w:hyperlink r:id="rId31">
        <w:r w:rsidR="00D70A6E" w:rsidRPr="7C9D8C26">
          <w:rPr>
            <w:b/>
            <w:bCs/>
            <w:sz w:val="32"/>
            <w:szCs w:val="32"/>
          </w:rPr>
          <w:t>Zoznam grafov</w:t>
        </w:r>
      </w:hyperlink>
    </w:p>
    <w:p w14:paraId="041D3FD3" w14:textId="5C5AC1A1" w:rsidR="00D70A6E" w:rsidRDefault="00D70A6E" w:rsidP="00D70A6E">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"Graf" </w:instrText>
      </w:r>
      <w:r>
        <w:fldChar w:fldCharType="separate"/>
      </w:r>
      <w:hyperlink r:id="rId32" w:anchor="_Toc480383719" w:history="1">
        <w:r w:rsidRPr="006B4C39">
          <w:rPr>
            <w:rStyle w:val="Hypertextovprepojenie"/>
            <w:noProof/>
          </w:rPr>
          <w:t xml:space="preserve">Graf 3.1 Štatistika využívania JavaScript knižníc </w:t>
        </w:r>
        <w:r w:rsidR="001E1ABE">
          <w:rPr>
            <w:rStyle w:val="Hypertextovprepojenie"/>
            <w:noProof/>
          </w:rPr>
          <w:t>na webových stránkach</w:t>
        </w:r>
        <w:r>
          <w:rPr>
            <w:noProof/>
            <w:webHidden/>
          </w:rPr>
          <w:tab/>
        </w:r>
        <w:r>
          <w:rPr>
            <w:noProof/>
            <w:webHidden/>
          </w:rPr>
          <w:fldChar w:fldCharType="begin"/>
        </w:r>
        <w:r>
          <w:rPr>
            <w:noProof/>
            <w:webHidden/>
          </w:rPr>
          <w:instrText xml:space="preserve"> PAGEREF _Toc480383719 \h </w:instrText>
        </w:r>
        <w:r>
          <w:rPr>
            <w:noProof/>
            <w:webHidden/>
          </w:rPr>
        </w:r>
        <w:r>
          <w:rPr>
            <w:noProof/>
            <w:webHidden/>
          </w:rPr>
          <w:fldChar w:fldCharType="separate"/>
        </w:r>
        <w:r w:rsidR="005860F6">
          <w:rPr>
            <w:noProof/>
            <w:webHidden/>
          </w:rPr>
          <w:t>32</w:t>
        </w:r>
        <w:r>
          <w:rPr>
            <w:noProof/>
            <w:webHidden/>
          </w:rPr>
          <w:fldChar w:fldCharType="end"/>
        </w:r>
      </w:hyperlink>
    </w:p>
    <w:p w14:paraId="712634FA" w14:textId="330DA9F6" w:rsidR="00D70A6E" w:rsidRDefault="005860F6" w:rsidP="00D70A6E">
      <w:pPr>
        <w:pStyle w:val="Zoznamobrzkov"/>
        <w:tabs>
          <w:tab w:val="right" w:leader="dot" w:pos="8777"/>
        </w:tabs>
        <w:rPr>
          <w:rFonts w:asciiTheme="minorHAnsi" w:eastAsiaTheme="minorEastAsia" w:hAnsiTheme="minorHAnsi" w:cstheme="minorBidi"/>
          <w:noProof/>
          <w:sz w:val="22"/>
          <w:lang w:eastAsia="sk-SK"/>
        </w:rPr>
      </w:pPr>
      <w:hyperlink r:id="rId33" w:anchor="_Toc480383720" w:history="1">
        <w:r w:rsidR="00D70A6E" w:rsidRPr="006B4C39">
          <w:rPr>
            <w:rStyle w:val="Hypertextovprepojenie"/>
            <w:noProof/>
          </w:rPr>
          <w:t>Graf 3.2 Využitie Bootstrap a Foundation na webových stránkach</w:t>
        </w:r>
        <w:r w:rsidR="00D70A6E">
          <w:rPr>
            <w:noProof/>
            <w:webHidden/>
          </w:rPr>
          <w:tab/>
        </w:r>
        <w:r w:rsidR="00D70A6E">
          <w:rPr>
            <w:noProof/>
            <w:webHidden/>
          </w:rPr>
          <w:fldChar w:fldCharType="begin"/>
        </w:r>
        <w:r w:rsidR="00D70A6E">
          <w:rPr>
            <w:noProof/>
            <w:webHidden/>
          </w:rPr>
          <w:instrText xml:space="preserve"> PAGEREF _Toc480383720 \h </w:instrText>
        </w:r>
        <w:r w:rsidR="00D70A6E">
          <w:rPr>
            <w:noProof/>
            <w:webHidden/>
          </w:rPr>
        </w:r>
        <w:r w:rsidR="00D70A6E">
          <w:rPr>
            <w:noProof/>
            <w:webHidden/>
          </w:rPr>
          <w:fldChar w:fldCharType="separate"/>
        </w:r>
        <w:r>
          <w:rPr>
            <w:noProof/>
            <w:webHidden/>
          </w:rPr>
          <w:t>39</w:t>
        </w:r>
        <w:r w:rsidR="00D70A6E">
          <w:rPr>
            <w:noProof/>
            <w:webHidden/>
          </w:rPr>
          <w:fldChar w:fldCharType="end"/>
        </w:r>
      </w:hyperlink>
    </w:p>
    <w:p w14:paraId="61CB44EB" w14:textId="77777777" w:rsidR="00D70A6E" w:rsidRPr="00986C69" w:rsidRDefault="00D70A6E" w:rsidP="00D70A6E">
      <w:r>
        <w:fldChar w:fldCharType="end"/>
      </w:r>
    </w:p>
    <w:bookmarkStart w:id="5" w:name="_Toc434923881"/>
    <w:p w14:paraId="4E1FCD01" w14:textId="77777777" w:rsidR="00D70A6E" w:rsidRDefault="00D70A6E" w:rsidP="00D70A6E">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6" w:name="_Toc442695626"/>
      <w:bookmarkStart w:id="7" w:name="_Toc480375472"/>
      <w:bookmarkStart w:id="8" w:name="_Toc480399710"/>
      <w:r w:rsidRPr="00492D1B">
        <w:t>Zoznam skratiek</w:t>
      </w:r>
      <w:bookmarkEnd w:id="5"/>
      <w:bookmarkEnd w:id="6"/>
      <w:bookmarkEnd w:id="7"/>
      <w:bookmarkEnd w:id="8"/>
      <w:r>
        <w:fldChar w:fldCharType="end"/>
      </w:r>
    </w:p>
    <w:tbl>
      <w:tblPr>
        <w:tblStyle w:val="Tabukasozoznamom1svetlzvraznenie1"/>
        <w:tblW w:w="9180" w:type="dxa"/>
        <w:tblLook w:val="04A0" w:firstRow="1" w:lastRow="0" w:firstColumn="1" w:lastColumn="0" w:noHBand="0" w:noVBand="1"/>
      </w:tblPr>
      <w:tblGrid>
        <w:gridCol w:w="1909"/>
        <w:gridCol w:w="7001"/>
        <w:gridCol w:w="270"/>
      </w:tblGrid>
      <w:tr w:rsidR="00D70A6E" w14:paraId="1960DABF" w14:textId="77777777" w:rsidTr="00D040F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vAlign w:val="center"/>
          </w:tcPr>
          <w:p w14:paraId="35086CD7" w14:textId="77777777" w:rsidR="00D70A6E" w:rsidRDefault="00D70A6E" w:rsidP="00D040FE">
            <w:pPr>
              <w:spacing w:after="0" w:line="240" w:lineRule="auto"/>
              <w:ind w:firstLine="0"/>
              <w:jc w:val="center"/>
            </w:pPr>
            <w:r>
              <w:t>Skratka</w:t>
            </w:r>
          </w:p>
        </w:tc>
        <w:tc>
          <w:tcPr>
            <w:tcW w:w="7229" w:type="dxa"/>
            <w:gridSpan w:val="2"/>
            <w:tcBorders>
              <w:top w:val="single" w:sz="4" w:space="0" w:color="auto"/>
              <w:bottom w:val="single" w:sz="4" w:space="0" w:color="auto"/>
            </w:tcBorders>
            <w:vAlign w:val="center"/>
          </w:tcPr>
          <w:p w14:paraId="1F4446E7" w14:textId="77777777" w:rsidR="00D70A6E"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D70A6E" w:rsidRPr="00A678AF" w14:paraId="1AA53A96"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shd w:val="clear" w:color="auto" w:fill="F2F2F2" w:themeFill="background1" w:themeFillShade="F2"/>
            <w:vAlign w:val="center"/>
          </w:tcPr>
          <w:p w14:paraId="33B48829" w14:textId="77777777" w:rsidR="00D70A6E" w:rsidRPr="00A678AF" w:rsidRDefault="00D70A6E" w:rsidP="00D040FE">
            <w:pPr>
              <w:spacing w:after="0" w:line="240" w:lineRule="auto"/>
              <w:ind w:firstLine="0"/>
              <w:jc w:val="center"/>
              <w:rPr>
                <w:lang w:val="en-US"/>
              </w:rPr>
            </w:pPr>
            <w:r w:rsidRPr="69712AFE">
              <w:rPr>
                <w:color w:val="000000" w:themeColor="text1"/>
                <w:lang w:val="en-US"/>
              </w:rPr>
              <w:t>API</w:t>
            </w:r>
          </w:p>
        </w:tc>
        <w:tc>
          <w:tcPr>
            <w:tcW w:w="7229" w:type="dxa"/>
            <w:gridSpan w:val="2"/>
            <w:tcBorders>
              <w:top w:val="single" w:sz="4" w:space="0" w:color="auto"/>
            </w:tcBorders>
            <w:shd w:val="clear" w:color="auto" w:fill="F2F2F2" w:themeFill="background1" w:themeFillShade="F2"/>
            <w:vAlign w:val="center"/>
          </w:tcPr>
          <w:p w14:paraId="2FD85E45"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Application Programming Interface</w:t>
            </w:r>
          </w:p>
        </w:tc>
      </w:tr>
      <w:tr w:rsidR="00D70A6E" w:rsidRPr="00A678AF" w14:paraId="29D6C17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4FC544D6"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CPU</w:t>
            </w:r>
          </w:p>
        </w:tc>
        <w:tc>
          <w:tcPr>
            <w:tcW w:w="7229" w:type="dxa"/>
            <w:gridSpan w:val="2"/>
            <w:vAlign w:val="center"/>
          </w:tcPr>
          <w:p w14:paraId="5DEEB65C"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Central Processing Unit</w:t>
            </w:r>
          </w:p>
        </w:tc>
      </w:tr>
      <w:tr w:rsidR="00D70A6E" w:rsidRPr="00A678AF" w14:paraId="66794A84"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2EC998A0" w14:textId="77777777" w:rsidR="00D70A6E" w:rsidRPr="69712AFE" w:rsidRDefault="00D70A6E" w:rsidP="00D040FE">
            <w:pPr>
              <w:spacing w:after="0" w:line="240" w:lineRule="auto"/>
              <w:ind w:firstLine="0"/>
              <w:jc w:val="center"/>
              <w:rPr>
                <w:color w:val="000000" w:themeColor="text1"/>
                <w:lang w:val="en-US"/>
              </w:rPr>
            </w:pPr>
            <w:r>
              <w:rPr>
                <w:color w:val="000000" w:themeColor="text1"/>
                <w:lang w:val="en-US"/>
              </w:rPr>
              <w:t>DOM</w:t>
            </w:r>
          </w:p>
        </w:tc>
        <w:tc>
          <w:tcPr>
            <w:tcW w:w="7229" w:type="dxa"/>
            <w:gridSpan w:val="2"/>
            <w:shd w:val="clear" w:color="auto" w:fill="F2F2F2" w:themeFill="background1" w:themeFillShade="F2"/>
            <w:vAlign w:val="center"/>
          </w:tcPr>
          <w:p w14:paraId="06F0FF28" w14:textId="77777777" w:rsidR="00D70A6E" w:rsidRPr="69712AFE"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Document Object Model</w:t>
            </w:r>
          </w:p>
        </w:tc>
      </w:tr>
      <w:tr w:rsidR="00D70A6E" w:rsidRPr="00A678AF" w14:paraId="7BDF9840" w14:textId="77777777" w:rsidTr="00D040FE">
        <w:trPr>
          <w:gridAfter w:val="1"/>
          <w:wAfter w:w="283" w:type="dxa"/>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62C9181" w14:textId="77777777" w:rsidR="00D70A6E" w:rsidRPr="69712AFE" w:rsidRDefault="00D70A6E" w:rsidP="00D040FE">
            <w:pPr>
              <w:spacing w:after="0" w:line="240" w:lineRule="auto"/>
              <w:ind w:firstLine="0"/>
              <w:jc w:val="center"/>
              <w:rPr>
                <w:color w:val="000000" w:themeColor="text1"/>
                <w:lang w:val="en-US"/>
              </w:rPr>
            </w:pPr>
            <w:r>
              <w:rPr>
                <w:color w:val="000000" w:themeColor="text1"/>
                <w:lang w:val="en-US"/>
              </w:rPr>
              <w:t>DPS</w:t>
            </w:r>
          </w:p>
        </w:tc>
        <w:tc>
          <w:tcPr>
            <w:tcW w:w="7229" w:type="dxa"/>
            <w:vAlign w:val="center"/>
          </w:tcPr>
          <w:p w14:paraId="06D6DCC1" w14:textId="77777777" w:rsidR="00D70A6E" w:rsidRPr="69712AFE"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Doska</w:t>
            </w:r>
            <w:proofErr w:type="spellEnd"/>
            <w:r>
              <w:rPr>
                <w:color w:val="000000" w:themeColor="text1"/>
                <w:lang w:val="en-US"/>
              </w:rPr>
              <w:t xml:space="preserve"> </w:t>
            </w:r>
            <w:proofErr w:type="spellStart"/>
            <w:r>
              <w:rPr>
                <w:color w:val="000000" w:themeColor="text1"/>
                <w:lang w:val="en-US"/>
              </w:rPr>
              <w:t>plošného</w:t>
            </w:r>
            <w:proofErr w:type="spellEnd"/>
            <w:r>
              <w:rPr>
                <w:color w:val="000000" w:themeColor="text1"/>
                <w:lang w:val="en-US"/>
              </w:rPr>
              <w:t xml:space="preserve"> </w:t>
            </w:r>
            <w:proofErr w:type="spellStart"/>
            <w:r>
              <w:rPr>
                <w:color w:val="000000" w:themeColor="text1"/>
                <w:lang w:val="en-US"/>
              </w:rPr>
              <w:t>spoja</w:t>
            </w:r>
            <w:proofErr w:type="spellEnd"/>
          </w:p>
        </w:tc>
      </w:tr>
      <w:tr w:rsidR="00D70A6E" w:rsidRPr="00A678AF" w14:paraId="3571BFB0"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BE0BBAC"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GPIO</w:t>
            </w:r>
          </w:p>
        </w:tc>
        <w:tc>
          <w:tcPr>
            <w:tcW w:w="7229" w:type="dxa"/>
            <w:gridSpan w:val="2"/>
            <w:shd w:val="clear" w:color="auto" w:fill="F2F2F2" w:themeFill="background1" w:themeFillShade="F2"/>
            <w:vAlign w:val="center"/>
          </w:tcPr>
          <w:p w14:paraId="078C8908"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 xml:space="preserve">General-Purpose </w:t>
            </w:r>
            <w:proofErr w:type="spellStart"/>
            <w:r w:rsidRPr="69712AFE">
              <w:rPr>
                <w:color w:val="000000" w:themeColor="text1"/>
                <w:lang w:val="en-US"/>
              </w:rPr>
              <w:t>Input/Output</w:t>
            </w:r>
            <w:proofErr w:type="spellEnd"/>
          </w:p>
        </w:tc>
      </w:tr>
      <w:tr w:rsidR="00D70A6E" w:rsidRPr="00A678AF" w14:paraId="06D90B78"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7D39D39"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GUI</w:t>
            </w:r>
          </w:p>
        </w:tc>
        <w:tc>
          <w:tcPr>
            <w:tcW w:w="7229" w:type="dxa"/>
            <w:gridSpan w:val="2"/>
            <w:vAlign w:val="center"/>
          </w:tcPr>
          <w:p w14:paraId="3C438F30"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Graphical User Interface</w:t>
            </w:r>
          </w:p>
        </w:tc>
      </w:tr>
      <w:tr w:rsidR="00D70A6E" w:rsidRPr="00A678AF" w14:paraId="2C0DCEAD"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F99A4B4"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GPU</w:t>
            </w:r>
          </w:p>
        </w:tc>
        <w:tc>
          <w:tcPr>
            <w:tcW w:w="7229" w:type="dxa"/>
            <w:gridSpan w:val="2"/>
            <w:shd w:val="clear" w:color="auto" w:fill="F2F2F2" w:themeFill="background1" w:themeFillShade="F2"/>
            <w:vAlign w:val="center"/>
          </w:tcPr>
          <w:p w14:paraId="54506A60"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Graphics Processing Unit</w:t>
            </w:r>
          </w:p>
        </w:tc>
      </w:tr>
      <w:tr w:rsidR="00D70A6E" w:rsidRPr="00A678AF" w14:paraId="72C4A85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8BE889C"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I2C</w:t>
            </w:r>
          </w:p>
        </w:tc>
        <w:tc>
          <w:tcPr>
            <w:tcW w:w="7229" w:type="dxa"/>
            <w:gridSpan w:val="2"/>
            <w:vAlign w:val="center"/>
          </w:tcPr>
          <w:p w14:paraId="308B8045"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Inter-Integrated Circuit</w:t>
            </w:r>
          </w:p>
        </w:tc>
      </w:tr>
      <w:tr w:rsidR="00D70A6E" w:rsidRPr="00A678AF" w14:paraId="75763917"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7D7BD4B1"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LED</w:t>
            </w:r>
          </w:p>
        </w:tc>
        <w:tc>
          <w:tcPr>
            <w:tcW w:w="7229" w:type="dxa"/>
            <w:gridSpan w:val="2"/>
            <w:shd w:val="clear" w:color="auto" w:fill="F2F2F2" w:themeFill="background1" w:themeFillShade="F2"/>
            <w:vAlign w:val="center"/>
          </w:tcPr>
          <w:p w14:paraId="129B937F"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Light Emitting Diode</w:t>
            </w:r>
          </w:p>
        </w:tc>
      </w:tr>
      <w:tr w:rsidR="00D70A6E" w:rsidRPr="00A678AF" w14:paraId="2D614D3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3790BE9"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SDI</w:t>
            </w:r>
          </w:p>
        </w:tc>
        <w:tc>
          <w:tcPr>
            <w:tcW w:w="7229" w:type="dxa"/>
            <w:gridSpan w:val="2"/>
            <w:vAlign w:val="center"/>
          </w:tcPr>
          <w:p w14:paraId="65CABA7D"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Serial Digital Interface</w:t>
            </w:r>
          </w:p>
        </w:tc>
      </w:tr>
      <w:tr w:rsidR="00D70A6E" w:rsidRPr="00A678AF" w14:paraId="019FD6A8"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08DCF25B"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SPI</w:t>
            </w:r>
          </w:p>
        </w:tc>
        <w:tc>
          <w:tcPr>
            <w:tcW w:w="7229" w:type="dxa"/>
            <w:gridSpan w:val="2"/>
            <w:shd w:val="clear" w:color="auto" w:fill="F2F2F2" w:themeFill="background1" w:themeFillShade="F2"/>
            <w:vAlign w:val="center"/>
          </w:tcPr>
          <w:p w14:paraId="1F4A54B1"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Serial Peripheral Interface</w:t>
            </w:r>
          </w:p>
        </w:tc>
      </w:tr>
      <w:tr w:rsidR="00D70A6E" w:rsidRPr="00A678AF" w14:paraId="308C776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BFAA207"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UART</w:t>
            </w:r>
          </w:p>
        </w:tc>
        <w:tc>
          <w:tcPr>
            <w:tcW w:w="7229" w:type="dxa"/>
            <w:gridSpan w:val="2"/>
            <w:vAlign w:val="center"/>
          </w:tcPr>
          <w:p w14:paraId="0926CCD3"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Universal Asynchronous Receiver/Transmitter </w:t>
            </w:r>
          </w:p>
        </w:tc>
      </w:tr>
      <w:tr w:rsidR="00D70A6E" w:rsidRPr="00A678AF" w14:paraId="691F0363"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17CE29A0"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USB</w:t>
            </w:r>
          </w:p>
        </w:tc>
        <w:tc>
          <w:tcPr>
            <w:tcW w:w="7229" w:type="dxa"/>
            <w:gridSpan w:val="2"/>
            <w:shd w:val="clear" w:color="auto" w:fill="F2F2F2" w:themeFill="background1" w:themeFillShade="F2"/>
            <w:vAlign w:val="center"/>
          </w:tcPr>
          <w:p w14:paraId="5B1FAC3A" w14:textId="77777777"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sidRPr="69712AFE">
              <w:rPr>
                <w:color w:val="000000" w:themeColor="text1"/>
                <w:lang w:val="en-US"/>
              </w:rPr>
              <w:t>Universal Serial Bus</w:t>
            </w:r>
          </w:p>
        </w:tc>
      </w:tr>
      <w:tr w:rsidR="00D70A6E" w:rsidRPr="00A678AF" w14:paraId="2436AC9F"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5D1D065" w14:textId="77777777" w:rsidR="00D70A6E" w:rsidRPr="00A678AF" w:rsidRDefault="00D70A6E" w:rsidP="00D040FE">
            <w:pPr>
              <w:spacing w:after="0" w:line="240" w:lineRule="auto"/>
              <w:ind w:firstLine="0"/>
              <w:jc w:val="center"/>
              <w:rPr>
                <w:u w:val="single"/>
                <w:lang w:val="en-US"/>
              </w:rPr>
            </w:pPr>
            <w:r w:rsidRPr="69712AFE">
              <w:rPr>
                <w:color w:val="000000" w:themeColor="text1"/>
                <w:lang w:val="en-US"/>
              </w:rPr>
              <w:t>Wi-Fi</w:t>
            </w:r>
          </w:p>
        </w:tc>
        <w:tc>
          <w:tcPr>
            <w:tcW w:w="7229" w:type="dxa"/>
            <w:gridSpan w:val="2"/>
            <w:vAlign w:val="center"/>
          </w:tcPr>
          <w:p w14:paraId="3D348DF4" w14:textId="7777777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sidRPr="69712AFE">
              <w:rPr>
                <w:color w:val="000000" w:themeColor="text1"/>
                <w:lang w:val="en-US"/>
              </w:rPr>
              <w:t>Wireless Fidelity</w:t>
            </w:r>
          </w:p>
        </w:tc>
      </w:tr>
    </w:tbl>
    <w:p w14:paraId="60892793" w14:textId="77777777" w:rsidR="00D70A6E" w:rsidRPr="00A678AF" w:rsidRDefault="00D70A6E" w:rsidP="00D70A6E">
      <w:pPr>
        <w:rPr>
          <w:lang w:val="en-US"/>
        </w:rPr>
      </w:pPr>
    </w:p>
    <w:p w14:paraId="08C02E1D" w14:textId="77777777" w:rsidR="00D70A6E" w:rsidRPr="003C0CD3" w:rsidRDefault="005860F6" w:rsidP="00D70A6E">
      <w:pPr>
        <w:pStyle w:val="Nadpis1"/>
      </w:pPr>
      <w:hyperlink r:id="rId34" w:anchor="Úvod" w:history="1">
        <w:bookmarkStart w:id="9" w:name="_Toc434923882"/>
        <w:bookmarkStart w:id="10" w:name="_Toc442695627"/>
        <w:bookmarkStart w:id="11" w:name="_Toc480375473"/>
        <w:bookmarkStart w:id="12" w:name="_Toc480399711"/>
        <w:r w:rsidR="00D70A6E" w:rsidRPr="003C0CD3">
          <w:t>Úvod</w:t>
        </w:r>
        <w:bookmarkEnd w:id="9"/>
        <w:bookmarkEnd w:id="10"/>
        <w:bookmarkEnd w:id="11"/>
        <w:bookmarkEnd w:id="12"/>
      </w:hyperlink>
    </w:p>
    <w:p w14:paraId="4FB5BDBD" w14:textId="77777777" w:rsidR="00D70A6E" w:rsidRDefault="00D70A6E" w:rsidP="00D70A6E">
      <w:r>
        <w:t xml:space="preserve">Používanie kamery sa stalo súčasťou našich životov. Týmto médiom chceme zachytiť naše spomienky, udalosti, rôzne podujatia. V modernej dobe sa rozmohlo najmä kamerovanie pomocou smartfónov, kde sa hardvérové vybavenie nepretržite zlepšuje. Avšak, stále je tu aj profesionálnejšie zaznamenávanie určené na rôzne športy, koncerty, televízne programy a mnoho ďalších, kde sa stále využíva klasická koncepcia profesionálnych kamier a kameramanov. Kamery bývajú rozmiestnené tak, aby pokryli celú scénu podujatia a niekedy aj viac, napríklad divákov, zákulisie a podobne. Pri takomto natáčaní sa výsledný produkt môže ukladať dvomi spôsobmi, poprípade ich kombináciou. </w:t>
      </w:r>
    </w:p>
    <w:p w14:paraId="0A3CE623" w14:textId="77777777" w:rsidR="00D70A6E" w:rsidRDefault="00D70A6E" w:rsidP="00D70A6E">
      <w:r>
        <w:t xml:space="preserve">Prvý spôsob využíva systém, kde každá kamera ukladá svoj obrazový výstup na pamäťové médium, buď interný pevný disk alebo pamäťovú kartu a výsledný záznam je po ukončení akcie zozbieraný z kamier a zostrihaný do finálnej podoby dodatočne. </w:t>
      </w:r>
    </w:p>
    <w:p w14:paraId="5D558476" w14:textId="77777777" w:rsidR="00D70A6E" w:rsidRDefault="00D70A6E" w:rsidP="00D70A6E">
      <w:r>
        <w:rPr>
          <w:noProof/>
          <w:lang w:eastAsia="sk-SK"/>
        </w:rPr>
        <mc:AlternateContent>
          <mc:Choice Requires="wps">
            <w:drawing>
              <wp:anchor distT="0" distB="0" distL="114300" distR="114300" simplePos="0" relativeHeight="251799552" behindDoc="0" locked="0" layoutInCell="1" allowOverlap="1" wp14:anchorId="7C33C3E1" wp14:editId="68EE911D">
                <wp:simplePos x="0" y="0"/>
                <wp:positionH relativeFrom="column">
                  <wp:posOffset>4445</wp:posOffset>
                </wp:positionH>
                <wp:positionV relativeFrom="paragraph">
                  <wp:posOffset>3290570</wp:posOffset>
                </wp:positionV>
                <wp:extent cx="5560695" cy="635"/>
                <wp:effectExtent l="0" t="0" r="1905" b="0"/>
                <wp:wrapTopAndBottom/>
                <wp:docPr id="6" name="Textové pole 6"/>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482A0A1" w14:textId="77777777" w:rsidR="005860F6" w:rsidRPr="005C3089" w:rsidRDefault="005860F6" w:rsidP="00D70A6E">
                            <w:pPr>
                              <w:pStyle w:val="Popis"/>
                              <w:rPr>
                                <w:sz w:val="24"/>
                              </w:rPr>
                            </w:pPr>
                            <w:bookmarkStart w:id="13" w:name="_Toc480320069"/>
                            <w:bookmarkStart w:id="14" w:name="_Toc480322561"/>
                            <w:bookmarkStart w:id="15" w:name="_Toc480375457"/>
                            <w:bookmarkStart w:id="16" w:name="_Toc480383725"/>
                            <w:r>
                              <w:t xml:space="preserve">Obrázok </w:t>
                            </w:r>
                            <w:fldSimple w:instr=" STYLEREF 1 \s ">
                              <w:r>
                                <w:rPr>
                                  <w:noProof/>
                                </w:rPr>
                                <w:t>1</w:t>
                              </w:r>
                            </w:fldSimple>
                            <w:r>
                              <w:t>.</w:t>
                            </w:r>
                            <w:fldSimple w:instr=" SEQ Obrázok \* ARABIC \s 1 ">
                              <w:r>
                                <w:rPr>
                                  <w:noProof/>
                                </w:rPr>
                                <w:t>1</w:t>
                              </w:r>
                            </w:fldSimple>
                            <w:r>
                              <w:t xml:space="preserve"> </w:t>
                            </w:r>
                            <w:r w:rsidRPr="00454904">
                              <w:rPr>
                                <w:b w:val="0"/>
                                <w:i/>
                              </w:rPr>
                              <w:t xml:space="preserve">Ilustračný obrázok – prenosná </w:t>
                            </w:r>
                            <w:r>
                              <w:rPr>
                                <w:b w:val="0"/>
                                <w:i/>
                              </w:rPr>
                              <w:t>video striž</w:t>
                            </w:r>
                            <w:r w:rsidRPr="00454904">
                              <w:rPr>
                                <w:b w:val="0"/>
                                <w:i/>
                              </w:rPr>
                              <w:t>ňa</w:t>
                            </w:r>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33C3E1" id="_x0000_t202" coordsize="21600,21600" o:spt="202" path="m,l,21600r21600,l21600,xe">
                <v:stroke joinstyle="miter"/>
                <v:path gradientshapeok="t" o:connecttype="rect"/>
              </v:shapetype>
              <v:shape id="Textové pole 6" o:spid="_x0000_s1026" type="#_x0000_t202" style="position:absolute;left:0;text-align:left;margin-left:.35pt;margin-top:259.1pt;width:437.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" stroked="f">
                <v:textbox style="mso-fit-shape-to-text:t" inset="0,0,0,0">
                  <w:txbxContent>
                    <w:p w14:paraId="2482A0A1" w14:textId="77777777" w:rsidR="005860F6" w:rsidRPr="005C3089" w:rsidRDefault="005860F6" w:rsidP="00D70A6E">
                      <w:pPr>
                        <w:pStyle w:val="Popis"/>
                        <w:rPr>
                          <w:sz w:val="24"/>
                        </w:rPr>
                      </w:pPr>
                      <w:bookmarkStart w:id="17" w:name="_Toc480320069"/>
                      <w:bookmarkStart w:id="18" w:name="_Toc480322561"/>
                      <w:bookmarkStart w:id="19" w:name="_Toc480375457"/>
                      <w:bookmarkStart w:id="20" w:name="_Toc480383725"/>
                      <w:r>
                        <w:t xml:space="preserve">Obrázok </w:t>
                      </w:r>
                      <w:fldSimple w:instr=" STYLEREF 1 \s ">
                        <w:r>
                          <w:rPr>
                            <w:noProof/>
                          </w:rPr>
                          <w:t>1</w:t>
                        </w:r>
                      </w:fldSimple>
                      <w:r>
                        <w:t>.</w:t>
                      </w:r>
                      <w:fldSimple w:instr=" SEQ Obrázok \* ARABIC \s 1 ">
                        <w:r>
                          <w:rPr>
                            <w:noProof/>
                          </w:rPr>
                          <w:t>1</w:t>
                        </w:r>
                      </w:fldSimple>
                      <w:r>
                        <w:t xml:space="preserve"> </w:t>
                      </w:r>
                      <w:r w:rsidRPr="00454904">
                        <w:rPr>
                          <w:b w:val="0"/>
                          <w:i/>
                        </w:rPr>
                        <w:t xml:space="preserve">Ilustračný obrázok – prenosná </w:t>
                      </w:r>
                      <w:r>
                        <w:rPr>
                          <w:b w:val="0"/>
                          <w:i/>
                        </w:rPr>
                        <w:t>video striž</w:t>
                      </w:r>
                      <w:r w:rsidRPr="00454904">
                        <w:rPr>
                          <w:b w:val="0"/>
                          <w:i/>
                        </w:rPr>
                        <w:t>ňa</w:t>
                      </w:r>
                      <w:bookmarkEnd w:id="17"/>
                      <w:bookmarkEnd w:id="18"/>
                      <w:bookmarkEnd w:id="19"/>
                      <w:bookmarkEnd w:id="20"/>
                    </w:p>
                  </w:txbxContent>
                </v:textbox>
                <w10:wrap type="topAndBottom"/>
              </v:shape>
            </w:pict>
          </mc:Fallback>
        </mc:AlternateContent>
      </w:r>
      <w:r>
        <w:rPr>
          <w:noProof/>
          <w:lang w:eastAsia="sk-SK"/>
        </w:rPr>
        <w:drawing>
          <wp:anchor distT="0" distB="0" distL="114300" distR="114300" simplePos="0" relativeHeight="251348992" behindDoc="0" locked="0" layoutInCell="1" allowOverlap="1" wp14:anchorId="2341E179" wp14:editId="3173B3ED">
            <wp:simplePos x="0" y="0"/>
            <wp:positionH relativeFrom="column">
              <wp:posOffset>1985645</wp:posOffset>
            </wp:positionH>
            <wp:positionV relativeFrom="paragraph">
              <wp:posOffset>1226375</wp:posOffset>
            </wp:positionV>
            <wp:extent cx="2004060" cy="2004060"/>
            <wp:effectExtent l="0" t="0" r="0" b="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2800_sid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4060" cy="2004060"/>
                    </a:xfrm>
                    <a:prstGeom prst="rect">
                      <a:avLst/>
                    </a:prstGeom>
                  </pic:spPr>
                </pic:pic>
              </a:graphicData>
            </a:graphic>
            <wp14:sizeRelH relativeFrom="margin">
              <wp14:pctWidth>0</wp14:pctWidth>
            </wp14:sizeRelH>
            <wp14:sizeRelV relativeFrom="margin">
              <wp14:pctHeight>0</wp14:pctHeight>
            </wp14:sizeRelV>
          </wp:anchor>
        </w:drawing>
      </w:r>
      <w:r>
        <w:t>Druhý spôsob je technicky náročnejší na prípravu a materiálne vybavenie. Funguje princípom, že záznam z každej kamery je prenášaný do réžie - obslužné pracovisko</w:t>
      </w:r>
      <w:r w:rsidRPr="4355E7AC">
        <w:t>,</w:t>
      </w:r>
      <w:r>
        <w:t xml:space="preserve"> kde sa nachádza zariadenie video strižňa. Toto zariadenie je určené na vytváranie konečného záznamu, ktorý je v reálnom čase zostrihávaný</w:t>
      </w:r>
      <w:r w:rsidRPr="4355E7AC">
        <w:t xml:space="preserve"> </w:t>
      </w:r>
      <w:r>
        <w:t>z čiastkových záberov</w:t>
      </w:r>
      <w:r w:rsidRPr="4355E7AC">
        <w:t xml:space="preserve"> </w:t>
      </w:r>
      <w:r>
        <w:t xml:space="preserve">z kamier. </w:t>
      </w:r>
    </w:p>
    <w:p w14:paraId="34C7821A" w14:textId="77777777" w:rsidR="00D70A6E" w:rsidRDefault="00D70A6E" w:rsidP="00D70A6E">
      <w:r>
        <w:t xml:space="preserve">Rozdiely medzi týmito spôsobmi zaznamenávania sú značné. Prvý uvedený spôsob sa využíva najmä na akcie, kde záznam slúži skôr ako spomienkový artefakt, napríklad stužková slávnosť alebo svadba. Akcia sa nasníma a až po jej ukončení záznamy putujú do počítača, kde sú v špecializovanom softvéri zostrihané. Režisér má pri tomto spôsobe dostatok času na výber, ktorý záber je najlepší alebo v prípade nerozhodnosti sa k nemu môže vrátiť neskôr.  Záznam vytváraný video strižňou sa využíva najmä pri živých </w:t>
      </w:r>
      <w:r>
        <w:lastRenderedPageBreak/>
        <w:t xml:space="preserve">prenosoch, kedy udalosť snímaná pomocou kamier musí byť zostrihaná okamžite. Kladený je tu veľký dôraz na rýchlosť, skúsenosť a umeleckú stránku človeka obsluhujúceho toto zariadenie. Výsledný obraz je okamžite distribuovaný divákovi, čiže tu nie je miesto na omyly. Ako už bolo spomenuté, tento spôsob je náročnejší na technické zabezpečenie, pretože obrazový výstup z každej kamery musí byť privedený do réžie, čo nie je vždy jednoduché. </w:t>
      </w:r>
    </w:p>
    <w:p w14:paraId="64D6F41D" w14:textId="77777777" w:rsidR="00D70A6E" w:rsidRDefault="00D70A6E" w:rsidP="00D70A6E">
      <w:r>
        <w:t>Pri využívaní kombinácie oboch predchádzajúcich spôsobov zaznamenávania vznikajú isté benefity. Napríklad vo výslednom produkte sa môže nepodarený prestrih réžie dodatočne upraviť zo záznamu, ktorý bol uložený na kamerách. Využíva sa najmä ak živý záznam bude neskôr ešte zužitkovávaný. Špeciálnym prípadom sú napríklad športové udalosti, kde sa všetky výstupy z kamier ukladajú priamo v réžií a nie v kamerách. Tieto zábery z kamier sa následne môžu použiť pri opakovaných záznamoch, ktoré bývajú prehrávané opakovane v hlavnom zázname aj niekoľko krát. Obrazový výstup kamier môže byť zaznamenávaný po celú dobu alebo len v niektorých okamihoch. Tu uvedieme príklad z hokeja, kde záznam zo všetkých kamier sa ukladá len v okamih, kedy je bránka ohrozená.</w:t>
      </w:r>
    </w:p>
    <w:p w14:paraId="255FE01E" w14:textId="77777777" w:rsidR="00D70A6E" w:rsidRDefault="00D70A6E" w:rsidP="00D70A6E">
      <w:pPr>
        <w:ind w:firstLine="0"/>
      </w:pPr>
      <w:r>
        <w:tab/>
        <w:t>V prípadoch, kedy využívame služby video strižne, musíme myslieť na komunikáciu. Režisér by mal dávať informácie kameramanom</w:t>
      </w:r>
      <w:r w:rsidRPr="3880DEEB">
        <w:t xml:space="preserve">, </w:t>
      </w:r>
      <w:r>
        <w:t>čo sa v danú chvíľu na scéne chystá, ako sa ich záznam využíva alebo na čo sa v danom okamihu majú zamerať</w:t>
      </w:r>
      <w:r w:rsidRPr="3880DEEB">
        <w:t>.</w:t>
      </w:r>
      <w:r>
        <w:t xml:space="preserve"> Existujú dva spôsoby dorozumievania sa: pomocou</w:t>
      </w:r>
      <w:r w:rsidRPr="3880DEEB">
        <w:t xml:space="preserve"> </w:t>
      </w:r>
      <w:r>
        <w:t>internej hlasovej komunikácie (</w:t>
      </w:r>
      <w:proofErr w:type="spellStart"/>
      <w:r>
        <w:t>interkom</w:t>
      </w:r>
      <w:proofErr w:type="spellEnd"/>
      <w:r w:rsidRPr="3880DEEB">
        <w:t>)</w:t>
      </w:r>
      <w:r>
        <w:t xml:space="preserve"> alebo pomocou svetelnej</w:t>
      </w:r>
      <w:r w:rsidRPr="3880DEEB">
        <w:t xml:space="preserve"> </w:t>
      </w:r>
      <w:r>
        <w:t>signalizácie</w:t>
      </w:r>
      <w:r w:rsidRPr="3880DEEB">
        <w:t xml:space="preserve">. </w:t>
      </w:r>
      <w:r>
        <w:t>Interná hlasová komunikácia je vhodná na rýchle a presné korigovanie</w:t>
      </w:r>
      <w:r w:rsidRPr="3880DEEB">
        <w:t xml:space="preserve"> </w:t>
      </w:r>
      <w:r>
        <w:t>kameramanov</w:t>
      </w:r>
      <w:r w:rsidRPr="3880DEEB">
        <w:t xml:space="preserve">. </w:t>
      </w:r>
      <w:r>
        <w:t>Problémy tu môžu vznikať pri zaznamenávaní hlučných akcií, kameraman môže tieto požiadavky alebo informácie režiséra prepočuť. Toto rieši druhý spôsob dorozumievania sa pomocou svetelnej signalizácie, nazývajúci sa Tally</w:t>
      </w:r>
      <w:r w:rsidRPr="3880DEEB">
        <w:t xml:space="preserve">. </w:t>
      </w:r>
      <w:r>
        <w:t>Súži na zobrazenie stavu využitia obrazového výstupu kamery</w:t>
      </w:r>
      <w:r w:rsidRPr="3880DEEB">
        <w:t>.</w:t>
      </w:r>
    </w:p>
    <w:p w14:paraId="6A25A1BB" w14:textId="77777777" w:rsidR="00D70A6E" w:rsidRDefault="00D70A6E" w:rsidP="00D70A6E">
      <w:r>
        <w:t xml:space="preserve">My sa v tejto práci zameriame práve na svetelnú signalizáciu Tally. Systém budeme vytvárať pre mediálny výbor Evanjelického cirkevného zboru v Hybiach. Cirkevný zbor využíva kamerovú techniku na distribuovanie živých prenosov služieb Božích z kostola pomocou YouTube stream služieb a občasne zabezpečuje nahrávanie rôznych podujatí. Využíva sa tu šesť kamier na snímanie scény a dve obrazovky pre prehrávanie záznamov a tituliek z prenosných počítačov. Pretože je to cirkevná organizácia, finančné prostriedky sú obmedzené, na čo budeme musieť myslieť pri návrhu. </w:t>
      </w:r>
    </w:p>
    <w:p w14:paraId="40BA8409" w14:textId="77777777" w:rsidR="00D70A6E" w:rsidRDefault="00D70A6E" w:rsidP="00D70A6E">
      <w:pPr>
        <w:pStyle w:val="Nadpis2"/>
      </w:pPr>
      <w:bookmarkStart w:id="21" w:name="_Toc480375474"/>
      <w:bookmarkStart w:id="22" w:name="_Toc480399712"/>
      <w:r>
        <w:lastRenderedPageBreak/>
        <w:t>Tally</w:t>
      </w:r>
      <w:r w:rsidRPr="3880DEEB">
        <w:t xml:space="preserve"> </w:t>
      </w:r>
      <w:r>
        <w:t>svetelný systém</w:t>
      </w:r>
      <w:bookmarkEnd w:id="21"/>
      <w:bookmarkEnd w:id="22"/>
    </w:p>
    <w:p w14:paraId="4E6825D6" w14:textId="77777777" w:rsidR="00D70A6E" w:rsidRDefault="00D70A6E" w:rsidP="00D70A6E">
      <w:r>
        <w:t xml:space="preserve">Tento systém je buď integrovaný priamo v kamerách alebo je k nim doplnkovo pripojený a potrebné dáta preň sú získavané z výstupu video strižne. Táto informácia slúži nie len kameramanom, ale aj účinkujúcim pred kamerou, napríklad aby snímaná osoba vedela, do ktorej kamery sa má pozerať, ak je </w:t>
      </w:r>
      <w:proofErr w:type="spellStart"/>
      <w:r>
        <w:t>kamerovaná</w:t>
      </w:r>
      <w:proofErr w:type="spellEnd"/>
      <w:r>
        <w:t xml:space="preserve"> z viacerých uhlov. Ako príklad uvediem televízne noviny natáčané v štúdiu, kde sa moderátor vždy pozerá do správnej kamery aj keď sa zábery priebežne menia. Tally využíva viacero farebných svetelných indikátorov na zobrazenie rôznych stavu, v ktorom sa obrazový výstup kamery nachádza.</w:t>
      </w:r>
    </w:p>
    <w:p w14:paraId="0C80510C" w14:textId="77777777" w:rsidR="00D70A6E" w:rsidRDefault="00D70A6E" w:rsidP="00D70A6E">
      <w:pPr>
        <w:ind w:firstLine="720"/>
      </w:pPr>
      <w:r>
        <w:t>Červená farba – LIVE signál – je určená pre situáciu, kedy obrazový výstup je v hlavnom živom výstupe. Kameramanovi dáva informáciu o tom, aby v danú chvíľu výrazne nemenil kompozíciu snímania.</w:t>
      </w:r>
    </w:p>
    <w:p w14:paraId="31B1E5B8" w14:textId="77777777" w:rsidR="00D70A6E" w:rsidRDefault="00D70A6E" w:rsidP="00D70A6E">
      <w:pPr>
        <w:ind w:firstLine="720"/>
      </w:pPr>
      <w:r>
        <w:t>Zelená farba – READY signál - signalizuje stav, kedy sa réžia pripravuje na prestrih na danú kameru, ktorej obraz je v náhľade. Kameraman by mal v danú chvíľu doladiť kompozíciu poprípade upraviť svetelné podmienky, pre vyváženosť záberu.</w:t>
      </w:r>
    </w:p>
    <w:p w14:paraId="10C68BB4" w14:textId="77777777" w:rsidR="00D70A6E" w:rsidRPr="00E66EDF" w:rsidRDefault="00D70A6E" w:rsidP="00D70A6E">
      <w:pPr>
        <w:ind w:firstLine="720"/>
        <w:rPr>
          <w:color w:val="000000" w:themeColor="text1"/>
        </w:rPr>
      </w:pPr>
      <w:r>
        <w:rPr>
          <w:noProof/>
          <w:lang w:eastAsia="sk-SK"/>
        </w:rPr>
        <mc:AlternateContent>
          <mc:Choice Requires="wps">
            <w:drawing>
              <wp:anchor distT="0" distB="0" distL="114300" distR="114300" simplePos="0" relativeHeight="251695104" behindDoc="1" locked="0" layoutInCell="1" allowOverlap="1" wp14:anchorId="3ECA6430" wp14:editId="75725E26">
                <wp:simplePos x="0" y="0"/>
                <wp:positionH relativeFrom="column">
                  <wp:posOffset>4445</wp:posOffset>
                </wp:positionH>
                <wp:positionV relativeFrom="paragraph">
                  <wp:posOffset>3545043</wp:posOffset>
                </wp:positionV>
                <wp:extent cx="5570855" cy="386715"/>
                <wp:effectExtent l="0" t="0" r="0" b="0"/>
                <wp:wrapTight wrapText="bothSides">
                  <wp:wrapPolygon edited="0">
                    <wp:start x="0" y="0"/>
                    <wp:lineTo x="0" y="20217"/>
                    <wp:lineTo x="21494" y="20217"/>
                    <wp:lineTo x="21494" y="0"/>
                    <wp:lineTo x="0" y="0"/>
                  </wp:wrapPolygon>
                </wp:wrapTight>
                <wp:docPr id="20" name="Textové pole 20"/>
                <wp:cNvGraphicFramePr/>
                <a:graphic xmlns:a="http://schemas.openxmlformats.org/drawingml/2006/main">
                  <a:graphicData uri="http://schemas.microsoft.com/office/word/2010/wordprocessingShape">
                    <wps:wsp>
                      <wps:cNvSpPr txBox="1"/>
                      <wps:spPr>
                        <a:xfrm>
                          <a:off x="0" y="0"/>
                          <a:ext cx="5570855" cy="386715"/>
                        </a:xfrm>
                        <a:prstGeom prst="rect">
                          <a:avLst/>
                        </a:prstGeom>
                        <a:solidFill>
                          <a:prstClr val="white"/>
                        </a:solidFill>
                        <a:ln>
                          <a:noFill/>
                        </a:ln>
                      </wps:spPr>
                      <wps:txbx>
                        <w:txbxContent>
                          <w:p w14:paraId="6AB0AF99" w14:textId="77777777" w:rsidR="005860F6" w:rsidRPr="00454904" w:rsidRDefault="005860F6" w:rsidP="00D70A6E">
                            <w:pPr>
                              <w:pStyle w:val="Popis"/>
                              <w:rPr>
                                <w:b w:val="0"/>
                                <w:i/>
                                <w:sz w:val="24"/>
                              </w:rPr>
                            </w:pPr>
                            <w:bookmarkStart w:id="23" w:name="_Toc480320070"/>
                            <w:bookmarkStart w:id="24" w:name="_Toc480322562"/>
                            <w:bookmarkStart w:id="25" w:name="_Toc480375458"/>
                            <w:bookmarkStart w:id="26" w:name="_Toc480383726"/>
                            <w:r>
                              <w:t xml:space="preserve">Obrázok </w:t>
                            </w:r>
                            <w:fldSimple w:instr=" STYLEREF 1 \s ">
                              <w:r>
                                <w:rPr>
                                  <w:noProof/>
                                </w:rPr>
                                <w:t>1</w:t>
                              </w:r>
                            </w:fldSimple>
                            <w:r>
                              <w:t>.</w:t>
                            </w:r>
                            <w:fldSimple w:instr=" SEQ Obrázok \* ARABIC \s 1 ">
                              <w:r>
                                <w:rPr>
                                  <w:noProof/>
                                </w:rPr>
                                <w:t>2</w:t>
                              </w:r>
                            </w:fldSimple>
                            <w:r>
                              <w:t xml:space="preserve"> </w:t>
                            </w:r>
                            <w:r w:rsidRPr="00454904">
                              <w:rPr>
                                <w:b w:val="0"/>
                                <w:i/>
                              </w:rPr>
                              <w:t xml:space="preserve">Tally svetelné indikátory: </w:t>
                            </w:r>
                            <w:r>
                              <w:rPr>
                                <w:b w:val="0"/>
                                <w:i/>
                              </w:rPr>
                              <w:t>doplnkový (vľavo)</w:t>
                            </w:r>
                            <w:r w:rsidRPr="00454904">
                              <w:rPr>
                                <w:b w:val="0"/>
                                <w:i/>
                              </w:rPr>
                              <w:t xml:space="preserve">, integrovaný </w:t>
                            </w:r>
                            <w:r>
                              <w:rPr>
                                <w:b w:val="0"/>
                                <w:i/>
                              </w:rPr>
                              <w:t>(vpravo)</w:t>
                            </w:r>
                            <w:bookmarkEnd w:id="23"/>
                            <w:bookmarkEnd w:id="24"/>
                            <w:bookmarkEnd w:id="25"/>
                            <w:bookmarkEnd w:id="26"/>
                          </w:p>
                          <w:p w14:paraId="174D67FC" w14:textId="77777777" w:rsidR="005860F6" w:rsidRPr="00C963D3" w:rsidRDefault="005860F6" w:rsidP="00D70A6E">
                            <w:pPr>
                              <w:pStyle w:val="Popis"/>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6430" id="Textové pole 20" o:spid="_x0000_s1027" type="#_x0000_t202" style="position:absolute;left:0;text-align:left;margin-left:.35pt;margin-top:279.15pt;width:438.65pt;height:30.4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" stroked="f">
                <v:textbox inset="0,0,0,0">
                  <w:txbxContent>
                    <w:p w14:paraId="6AB0AF99" w14:textId="77777777" w:rsidR="005860F6" w:rsidRPr="00454904" w:rsidRDefault="005860F6" w:rsidP="00D70A6E">
                      <w:pPr>
                        <w:pStyle w:val="Popis"/>
                        <w:rPr>
                          <w:b w:val="0"/>
                          <w:i/>
                          <w:sz w:val="24"/>
                        </w:rPr>
                      </w:pPr>
                      <w:bookmarkStart w:id="27" w:name="_Toc480320070"/>
                      <w:bookmarkStart w:id="28" w:name="_Toc480322562"/>
                      <w:bookmarkStart w:id="29" w:name="_Toc480375458"/>
                      <w:bookmarkStart w:id="30" w:name="_Toc480383726"/>
                      <w:r>
                        <w:t xml:space="preserve">Obrázok </w:t>
                      </w:r>
                      <w:fldSimple w:instr=" STYLEREF 1 \s ">
                        <w:r>
                          <w:rPr>
                            <w:noProof/>
                          </w:rPr>
                          <w:t>1</w:t>
                        </w:r>
                      </w:fldSimple>
                      <w:r>
                        <w:t>.</w:t>
                      </w:r>
                      <w:fldSimple w:instr=" SEQ Obrázok \* ARABIC \s 1 ">
                        <w:r>
                          <w:rPr>
                            <w:noProof/>
                          </w:rPr>
                          <w:t>2</w:t>
                        </w:r>
                      </w:fldSimple>
                      <w:r>
                        <w:t xml:space="preserve"> </w:t>
                      </w:r>
                      <w:r w:rsidRPr="00454904">
                        <w:rPr>
                          <w:b w:val="0"/>
                          <w:i/>
                        </w:rPr>
                        <w:t xml:space="preserve">Tally svetelné indikátory: </w:t>
                      </w:r>
                      <w:r>
                        <w:rPr>
                          <w:b w:val="0"/>
                          <w:i/>
                        </w:rPr>
                        <w:t>doplnkový (vľavo)</w:t>
                      </w:r>
                      <w:r w:rsidRPr="00454904">
                        <w:rPr>
                          <w:b w:val="0"/>
                          <w:i/>
                        </w:rPr>
                        <w:t xml:space="preserve">, integrovaný </w:t>
                      </w:r>
                      <w:r>
                        <w:rPr>
                          <w:b w:val="0"/>
                          <w:i/>
                        </w:rPr>
                        <w:t>(vpravo)</w:t>
                      </w:r>
                      <w:bookmarkEnd w:id="27"/>
                      <w:bookmarkEnd w:id="28"/>
                      <w:bookmarkEnd w:id="29"/>
                      <w:bookmarkEnd w:id="30"/>
                    </w:p>
                    <w:p w14:paraId="174D67FC" w14:textId="77777777" w:rsidR="005860F6" w:rsidRPr="00C963D3" w:rsidRDefault="005860F6" w:rsidP="00D70A6E">
                      <w:pPr>
                        <w:pStyle w:val="Popis"/>
                        <w:rPr>
                          <w:sz w:val="24"/>
                        </w:rPr>
                      </w:pPr>
                    </w:p>
                  </w:txbxContent>
                </v:textbox>
                <w10:wrap type="tight"/>
              </v:shape>
            </w:pict>
          </mc:Fallback>
        </mc:AlternateContent>
      </w:r>
      <w:r>
        <w:rPr>
          <w:noProof/>
          <w:lang w:eastAsia="sk-SK"/>
        </w:rPr>
        <w:drawing>
          <wp:anchor distT="0" distB="0" distL="114300" distR="114300" simplePos="0" relativeHeight="251388928" behindDoc="1" locked="0" layoutInCell="1" allowOverlap="1" wp14:anchorId="3F92DA68" wp14:editId="7FD19255">
            <wp:simplePos x="0" y="0"/>
            <wp:positionH relativeFrom="column">
              <wp:posOffset>213995</wp:posOffset>
            </wp:positionH>
            <wp:positionV relativeFrom="paragraph">
              <wp:posOffset>1230300</wp:posOffset>
            </wp:positionV>
            <wp:extent cx="2226945" cy="2226945"/>
            <wp:effectExtent l="0" t="0" r="1905" b="1905"/>
            <wp:wrapTopAndBottom/>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_c_white_ocw_sl3_dvb_ryb_signal_lite_3_color_column_integrated_12533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6945" cy="222694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23744" behindDoc="1" locked="0" layoutInCell="1" allowOverlap="1" wp14:anchorId="25E7BCD1" wp14:editId="4643742B">
            <wp:simplePos x="0" y="0"/>
            <wp:positionH relativeFrom="column">
              <wp:posOffset>2536190</wp:posOffset>
            </wp:positionH>
            <wp:positionV relativeFrom="paragraph">
              <wp:posOffset>1239215</wp:posOffset>
            </wp:positionV>
            <wp:extent cx="3061335" cy="2224405"/>
            <wp:effectExtent l="0" t="0" r="5715" b="4445"/>
            <wp:wrapTight wrapText="bothSides">
              <wp:wrapPolygon edited="0">
                <wp:start x="0" y="0"/>
                <wp:lineTo x="0" y="21458"/>
                <wp:lineTo x="21506" y="21458"/>
                <wp:lineTo x="21506" y="0"/>
                <wp:lineTo x="0" y="0"/>
              </wp:wrapPolygon>
            </wp:wrapTight>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lly-m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1335" cy="2224405"/>
                    </a:xfrm>
                    <a:prstGeom prst="rect">
                      <a:avLst/>
                    </a:prstGeom>
                  </pic:spPr>
                </pic:pic>
              </a:graphicData>
            </a:graphic>
          </wp:anchor>
        </w:drawing>
      </w:r>
      <w:r>
        <w:t>Žltá farba – ISO signál</w:t>
      </w:r>
      <w:r w:rsidRPr="3880DEEB">
        <w:t xml:space="preserve"> – </w:t>
      </w:r>
      <w:r>
        <w:t>skratka je z anglického slova „</w:t>
      </w:r>
      <w:proofErr w:type="spellStart"/>
      <w:r>
        <w:t>isolated</w:t>
      </w:r>
      <w:proofErr w:type="spellEnd"/>
      <w:r>
        <w:t xml:space="preserve">“, v preklade izolovaný. Používa sa pri spôsobe dodatočného nahrávania záznamu kamery, ktorý sa ukladá špeciálne popri hlavnom zázname. </w:t>
      </w:r>
      <w:r w:rsidRPr="00E66EDF">
        <w:rPr>
          <w:color w:val="000000" w:themeColor="text1"/>
        </w:rPr>
        <w:t xml:space="preserve">Tento indikátor je menej častý, pretože technické zabezpečenie dodatočného nahrávania je náročné. </w:t>
      </w:r>
    </w:p>
    <w:p w14:paraId="2BEA3349" w14:textId="77777777" w:rsidR="00D70A6E" w:rsidRPr="00D70A6E" w:rsidRDefault="00D70A6E" w:rsidP="00D70A6E">
      <w:pPr>
        <w:pStyle w:val="Nadpis2"/>
      </w:pPr>
      <w:bookmarkStart w:id="31" w:name="_Toc480375475"/>
      <w:bookmarkStart w:id="32" w:name="_Toc480399713"/>
      <w:r w:rsidRPr="00D70A6E">
        <w:lastRenderedPageBreak/>
        <w:t>Princíp a existujúce riešenia</w:t>
      </w:r>
      <w:bookmarkEnd w:id="31"/>
      <w:bookmarkEnd w:id="32"/>
    </w:p>
    <w:p w14:paraId="52BE4884" w14:textId="77777777" w:rsidR="00D70A6E" w:rsidRDefault="00D70A6E" w:rsidP="00D70A6E">
      <w:r>
        <w:t>Signál pre Tally svetelný systém je generovaný z video strižne a privedený ku kamerám buď káblom alebo bezdrôtovo. Video strižne na to poskytujú konektory, pričom jeden obsahuje signál pre 4 kamery, zriedkavo pre 8 kamier. Odtiaľ signál putuje do rozvádzača, ktorý distribuuje signál osobitne ku každej jednej kamere. Existujú aj neštandardné strižne, ktoré nemajú priamo výstup pre Tally ale signál je distribuovaný iným rozhraním a pre prípadné využitie klasických Tally konektorov ponúkajú rôzne redukcie.</w:t>
      </w:r>
    </w:p>
    <w:p w14:paraId="68F0D75A" w14:textId="77777777" w:rsidR="00D70A6E" w:rsidRDefault="00D70A6E" w:rsidP="00D70A6E">
      <w:r>
        <w:t xml:space="preserve">Vysvetlíme si princíp fungovania systému svetelnej indikácie Tally priamo na najčastejšie používanom konektore DB-15HD, združujúci 4 kamery bez ISO signalizácie. V konektore sa nachádza jeden </w:t>
      </w:r>
      <w:proofErr w:type="spellStart"/>
      <w:r>
        <w:t>pin</w:t>
      </w:r>
      <w:proofErr w:type="spellEnd"/>
      <w:r>
        <w:t xml:space="preserve">, ktorý je spoločný pre všetky kamery a slúži ako referenčná zem. Každá kamera je zastúpená ešte ďalšími dvoma </w:t>
      </w:r>
      <w:proofErr w:type="spellStart"/>
      <w:r>
        <w:t>pinmy</w:t>
      </w:r>
      <w:proofErr w:type="spellEnd"/>
      <w:r>
        <w:t xml:space="preserve">, jeden pre živý výstup (LIVE signál) a druhý pre náhľadový režim (READY signál). Zvyšné </w:t>
      </w:r>
      <w:proofErr w:type="spellStart"/>
      <w:r>
        <w:t>piny</w:t>
      </w:r>
      <w:proofErr w:type="spellEnd"/>
      <w:r>
        <w:t xml:space="preserve"> sú nezapojené.  Po zvolení kamery na video strižni sa automaticky prepojí konektor prislúchajúci danej kamere so zemou. Vždy môže byť zvolená len jedna kamera pre živý výstup a jedna pre náhľad, pričom to môže byť aj tá istá.</w:t>
      </w:r>
    </w:p>
    <w:p w14:paraId="7A828B02" w14:textId="77777777" w:rsidR="00D70A6E" w:rsidRDefault="00D70A6E" w:rsidP="00D70A6E">
      <w:pPr>
        <w:spacing w:after="160" w:line="259" w:lineRule="auto"/>
        <w:ind w:firstLine="0"/>
        <w:jc w:val="left"/>
      </w:pPr>
      <w:r>
        <w:rPr>
          <w:noProof/>
          <w:lang w:eastAsia="sk-SK"/>
        </w:rPr>
        <w:drawing>
          <wp:anchor distT="0" distB="0" distL="114300" distR="114300" simplePos="0" relativeHeight="251356160" behindDoc="1" locked="0" layoutInCell="1" allowOverlap="1" wp14:anchorId="24CC7216" wp14:editId="52416F03">
            <wp:simplePos x="0" y="0"/>
            <wp:positionH relativeFrom="margin">
              <wp:posOffset>1611836</wp:posOffset>
            </wp:positionH>
            <wp:positionV relativeFrom="paragraph">
              <wp:posOffset>251715</wp:posOffset>
            </wp:positionV>
            <wp:extent cx="2349500" cy="1294130"/>
            <wp:effectExtent l="0" t="0" r="0" b="1270"/>
            <wp:wrapTight wrapText="bothSides">
              <wp:wrapPolygon edited="0">
                <wp:start x="701" y="0"/>
                <wp:lineTo x="0" y="1272"/>
                <wp:lineTo x="0" y="19713"/>
                <wp:lineTo x="350" y="21303"/>
                <wp:lineTo x="525" y="21303"/>
                <wp:lineTo x="20841" y="21303"/>
                <wp:lineTo x="21016" y="21303"/>
                <wp:lineTo x="21366" y="19713"/>
                <wp:lineTo x="21366" y="1272"/>
                <wp:lineTo x="20666" y="0"/>
                <wp:lineTo x="701" y="0"/>
              </wp:wrapPolygon>
            </wp:wrapTight>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ektor.png"/>
                    <pic:cNvPicPr/>
                  </pic:nvPicPr>
                  <pic:blipFill>
                    <a:blip r:embed="rId38">
                      <a:extLst>
                        <a:ext uri="{28A0092B-C50C-407E-A947-70E740481C1C}">
                          <a14:useLocalDpi xmlns:a14="http://schemas.microsoft.com/office/drawing/2010/main" val="0"/>
                        </a:ext>
                      </a:extLst>
                    </a:blip>
                    <a:stretch>
                      <a:fillRect/>
                    </a:stretch>
                  </pic:blipFill>
                  <pic:spPr>
                    <a:xfrm>
                      <a:off x="0" y="0"/>
                      <a:ext cx="2349500" cy="1294130"/>
                    </a:xfrm>
                    <a:prstGeom prst="rect">
                      <a:avLst/>
                    </a:prstGeom>
                  </pic:spPr>
                </pic:pic>
              </a:graphicData>
            </a:graphic>
            <wp14:sizeRelH relativeFrom="margin">
              <wp14:pctWidth>0</wp14:pctWidth>
            </wp14:sizeRelH>
            <wp14:sizeRelV relativeFrom="margin">
              <wp14:pctHeight>0</wp14:pctHeight>
            </wp14:sizeRelV>
          </wp:anchor>
        </w:drawing>
      </w:r>
    </w:p>
    <w:p w14:paraId="7D1BBA78" w14:textId="77777777" w:rsidR="00D70A6E" w:rsidRPr="007560E8" w:rsidRDefault="00D70A6E" w:rsidP="00D70A6E"/>
    <w:p w14:paraId="2BCD796B" w14:textId="77777777" w:rsidR="00D70A6E" w:rsidRPr="007560E8" w:rsidRDefault="00D70A6E" w:rsidP="00D70A6E"/>
    <w:p w14:paraId="04B7C009" w14:textId="754989C3" w:rsidR="00D70A6E" w:rsidRPr="007560E8" w:rsidRDefault="00D70A6E" w:rsidP="00D70A6E"/>
    <w:p w14:paraId="184EDBA9" w14:textId="2136F80D" w:rsidR="00D70A6E" w:rsidRDefault="009E0E42" w:rsidP="00D70A6E">
      <w:r>
        <w:rPr>
          <w:noProof/>
          <w:lang w:eastAsia="sk-SK"/>
        </w:rPr>
        <mc:AlternateContent>
          <mc:Choice Requires="wps">
            <w:drawing>
              <wp:anchor distT="0" distB="0" distL="114300" distR="114300" simplePos="0" relativeHeight="251711488" behindDoc="1" locked="0" layoutInCell="1" allowOverlap="1" wp14:anchorId="334CA8B2" wp14:editId="4CC4EACE">
                <wp:simplePos x="0" y="0"/>
                <wp:positionH relativeFrom="margin">
                  <wp:align>right</wp:align>
                </wp:positionH>
                <wp:positionV relativeFrom="paragraph">
                  <wp:posOffset>290830</wp:posOffset>
                </wp:positionV>
                <wp:extent cx="5570855" cy="627380"/>
                <wp:effectExtent l="0" t="0" r="0" b="1270"/>
                <wp:wrapTight wrapText="bothSides">
                  <wp:wrapPolygon edited="0">
                    <wp:start x="0" y="0"/>
                    <wp:lineTo x="0" y="20988"/>
                    <wp:lineTo x="21494" y="20988"/>
                    <wp:lineTo x="21494" y="0"/>
                    <wp:lineTo x="0" y="0"/>
                  </wp:wrapPolygon>
                </wp:wrapTight>
                <wp:docPr id="50" name="Textové pole 50"/>
                <wp:cNvGraphicFramePr/>
                <a:graphic xmlns:a="http://schemas.openxmlformats.org/drawingml/2006/main">
                  <a:graphicData uri="http://schemas.microsoft.com/office/word/2010/wordprocessingShape">
                    <wps:wsp>
                      <wps:cNvSpPr txBox="1"/>
                      <wps:spPr>
                        <a:xfrm>
                          <a:off x="0" y="0"/>
                          <a:ext cx="5570855" cy="627380"/>
                        </a:xfrm>
                        <a:prstGeom prst="rect">
                          <a:avLst/>
                        </a:prstGeom>
                        <a:solidFill>
                          <a:prstClr val="white"/>
                        </a:solidFill>
                        <a:ln>
                          <a:noFill/>
                        </a:ln>
                      </wps:spPr>
                      <wps:txbx>
                        <w:txbxContent>
                          <w:p w14:paraId="47AF25E1" w14:textId="610F86C9" w:rsidR="005860F6" w:rsidRDefault="005860F6" w:rsidP="00D70A6E">
                            <w:pPr>
                              <w:pStyle w:val="Popis"/>
                              <w:rPr>
                                <w:b w:val="0"/>
                                <w:i/>
                              </w:rPr>
                            </w:pPr>
                            <w:bookmarkStart w:id="33" w:name="_Toc480320071"/>
                            <w:bookmarkStart w:id="34" w:name="_Toc480322563"/>
                            <w:bookmarkStart w:id="35" w:name="_Toc480375459"/>
                            <w:bookmarkStart w:id="36" w:name="_Toc480383727"/>
                            <w:r>
                              <w:t xml:space="preserve">Obrázok </w:t>
                            </w:r>
                            <w:fldSimple w:instr=" STYLEREF 1 \s ">
                              <w:r>
                                <w:rPr>
                                  <w:noProof/>
                                </w:rPr>
                                <w:t>1</w:t>
                              </w:r>
                            </w:fldSimple>
                            <w:r>
                              <w:t>.</w:t>
                            </w:r>
                            <w:fldSimple w:instr=" SEQ Obrázok \* ARABIC \s 1 ">
                              <w:r>
                                <w:rPr>
                                  <w:noProof/>
                                </w:rPr>
                                <w:t>3</w:t>
                              </w:r>
                            </w:fldSimple>
                            <w:r>
                              <w:t xml:space="preserve"> </w:t>
                            </w:r>
                            <w:r>
                              <w:rPr>
                                <w:b w:val="0"/>
                                <w:i/>
                              </w:rPr>
                              <w:t xml:space="preserve">Označenie </w:t>
                            </w:r>
                            <w:proofErr w:type="spellStart"/>
                            <w:r>
                              <w:rPr>
                                <w:b w:val="0"/>
                                <w:i/>
                              </w:rPr>
                              <w:t>pinov</w:t>
                            </w:r>
                            <w:proofErr w:type="spellEnd"/>
                            <w:r>
                              <w:rPr>
                                <w:b w:val="0"/>
                                <w:i/>
                              </w:rPr>
                              <w:t xml:space="preserve"> konektora DB-15HD</w:t>
                            </w:r>
                            <w:bookmarkEnd w:id="33"/>
                            <w:bookmarkEnd w:id="34"/>
                            <w:bookmarkEnd w:id="35"/>
                            <w:bookmarkEnd w:id="36"/>
                          </w:p>
                          <w:p w14:paraId="2BB2A895" w14:textId="77777777" w:rsidR="005860F6" w:rsidRPr="00FE51DB" w:rsidRDefault="005860F6" w:rsidP="00FE51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A8B2" id="Textové pole 50" o:spid="_x0000_s1028" type="#_x0000_t202" style="position:absolute;left:0;text-align:left;margin-left:387.45pt;margin-top:22.9pt;width:438.65pt;height:49.4pt;z-index:-251604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" stroked="f">
                <v:textbox inset="0,0,0,0">
                  <w:txbxContent>
                    <w:p w14:paraId="47AF25E1" w14:textId="610F86C9" w:rsidR="005860F6" w:rsidRDefault="005860F6" w:rsidP="00D70A6E">
                      <w:pPr>
                        <w:pStyle w:val="Popis"/>
                        <w:rPr>
                          <w:b w:val="0"/>
                          <w:i/>
                        </w:rPr>
                      </w:pPr>
                      <w:bookmarkStart w:id="37" w:name="_Toc480320071"/>
                      <w:bookmarkStart w:id="38" w:name="_Toc480322563"/>
                      <w:bookmarkStart w:id="39" w:name="_Toc480375459"/>
                      <w:bookmarkStart w:id="40" w:name="_Toc480383727"/>
                      <w:r>
                        <w:t xml:space="preserve">Obrázok </w:t>
                      </w:r>
                      <w:fldSimple w:instr=" STYLEREF 1 \s ">
                        <w:r>
                          <w:rPr>
                            <w:noProof/>
                          </w:rPr>
                          <w:t>1</w:t>
                        </w:r>
                      </w:fldSimple>
                      <w:r>
                        <w:t>.</w:t>
                      </w:r>
                      <w:fldSimple w:instr=" SEQ Obrázok \* ARABIC \s 1 ">
                        <w:r>
                          <w:rPr>
                            <w:noProof/>
                          </w:rPr>
                          <w:t>3</w:t>
                        </w:r>
                      </w:fldSimple>
                      <w:r>
                        <w:t xml:space="preserve"> </w:t>
                      </w:r>
                      <w:r>
                        <w:rPr>
                          <w:b w:val="0"/>
                          <w:i/>
                        </w:rPr>
                        <w:t xml:space="preserve">Označenie </w:t>
                      </w:r>
                      <w:proofErr w:type="spellStart"/>
                      <w:r>
                        <w:rPr>
                          <w:b w:val="0"/>
                          <w:i/>
                        </w:rPr>
                        <w:t>pinov</w:t>
                      </w:r>
                      <w:proofErr w:type="spellEnd"/>
                      <w:r>
                        <w:rPr>
                          <w:b w:val="0"/>
                          <w:i/>
                        </w:rPr>
                        <w:t xml:space="preserve"> konektora DB-15HD</w:t>
                      </w:r>
                      <w:bookmarkEnd w:id="37"/>
                      <w:bookmarkEnd w:id="38"/>
                      <w:bookmarkEnd w:id="39"/>
                      <w:bookmarkEnd w:id="40"/>
                    </w:p>
                    <w:p w14:paraId="2BB2A895" w14:textId="77777777" w:rsidR="005860F6" w:rsidRPr="00FE51DB" w:rsidRDefault="005860F6" w:rsidP="00FE51DB"/>
                  </w:txbxContent>
                </v:textbox>
                <w10:wrap type="tight" anchorx="margin"/>
              </v:shape>
            </w:pict>
          </mc:Fallback>
        </mc:AlternateContent>
      </w:r>
    </w:p>
    <w:p w14:paraId="244D9353" w14:textId="77777777" w:rsidR="00D70A6E" w:rsidRPr="00F52D22" w:rsidRDefault="00D70A6E" w:rsidP="00FE51DB">
      <w:pPr>
        <w:pStyle w:val="Popis"/>
        <w:keepNext/>
        <w:spacing w:after="0"/>
        <w:rPr>
          <w:b w:val="0"/>
          <w:i/>
        </w:rPr>
      </w:pPr>
      <w:bookmarkStart w:id="41" w:name="_Toc480375453"/>
      <w:bookmarkStart w:id="42" w:name="_Toc480383721"/>
      <w:r>
        <w:t xml:space="preserve">Tabuľka </w:t>
      </w:r>
      <w:fldSimple w:instr=" STYLEREF 1 \s ">
        <w:r w:rsidR="005860F6">
          <w:rPr>
            <w:noProof/>
          </w:rPr>
          <w:t>1</w:t>
        </w:r>
      </w:fldSimple>
      <w:r w:rsidRPr="3880DEEB">
        <w:t>.</w:t>
      </w:r>
      <w:fldSimple w:instr=" SEQ Tabuľka \* ARABIC \s 1 ">
        <w:r w:rsidR="005860F6">
          <w:rPr>
            <w:noProof/>
          </w:rPr>
          <w:t>1</w:t>
        </w:r>
      </w:fldSimple>
      <w:r w:rsidRPr="00F52D22">
        <w:t xml:space="preserve"> </w:t>
      </w:r>
      <w:r w:rsidRPr="00F52D22">
        <w:rPr>
          <w:b w:val="0"/>
          <w:i/>
        </w:rPr>
        <w:t>Rozloženie signálov pre Tally v konektore DB-15HD</w:t>
      </w:r>
      <w:bookmarkEnd w:id="41"/>
      <w:bookmarkEnd w:id="42"/>
    </w:p>
    <w:tbl>
      <w:tblPr>
        <w:tblpPr w:leftFromText="141" w:rightFromText="141" w:vertAnchor="text" w:horzAnchor="page" w:tblpX="2445" w:tblpY="125"/>
        <w:tblW w:w="7730" w:type="dxa"/>
        <w:tblCellMar>
          <w:left w:w="70" w:type="dxa"/>
          <w:right w:w="70" w:type="dxa"/>
        </w:tblCellMar>
        <w:tblLook w:val="04A0" w:firstRow="1" w:lastRow="0" w:firstColumn="1" w:lastColumn="0" w:noHBand="0" w:noVBand="1"/>
      </w:tblPr>
      <w:tblGrid>
        <w:gridCol w:w="460"/>
        <w:gridCol w:w="460"/>
        <w:gridCol w:w="454"/>
        <w:gridCol w:w="454"/>
        <w:gridCol w:w="454"/>
        <w:gridCol w:w="454"/>
        <w:gridCol w:w="454"/>
        <w:gridCol w:w="454"/>
        <w:gridCol w:w="454"/>
        <w:gridCol w:w="454"/>
        <w:gridCol w:w="454"/>
        <w:gridCol w:w="454"/>
        <w:gridCol w:w="454"/>
        <w:gridCol w:w="454"/>
        <w:gridCol w:w="454"/>
        <w:gridCol w:w="454"/>
        <w:gridCol w:w="454"/>
      </w:tblGrid>
      <w:tr w:rsidR="00D70A6E" w:rsidRPr="002C4C5C" w14:paraId="3371BA10" w14:textId="77777777" w:rsidTr="00D040FE">
        <w:trPr>
          <w:gridAfter w:val="15"/>
          <w:wAfter w:w="6810" w:type="dxa"/>
          <w:trHeight w:val="284"/>
        </w:trPr>
        <w:tc>
          <w:tcPr>
            <w:tcW w:w="460" w:type="dxa"/>
            <w:tcBorders>
              <w:top w:val="nil"/>
              <w:left w:val="nil"/>
              <w:bottom w:val="nil"/>
              <w:right w:val="nil"/>
            </w:tcBorders>
            <w:shd w:val="clear" w:color="auto" w:fill="auto"/>
            <w:noWrap/>
            <w:vAlign w:val="bottom"/>
            <w:hideMark/>
          </w:tcPr>
          <w:p w14:paraId="4F19A214" w14:textId="77777777" w:rsidR="00D70A6E" w:rsidRPr="002C4C5C" w:rsidRDefault="00D70A6E" w:rsidP="00D040FE">
            <w:pPr>
              <w:spacing w:after="0" w:line="240" w:lineRule="auto"/>
              <w:ind w:firstLine="0"/>
              <w:jc w:val="left"/>
              <w:rPr>
                <w:rFonts w:eastAsia="Times New Roman"/>
                <w:sz w:val="20"/>
                <w:szCs w:val="20"/>
                <w:lang w:eastAsia="sk-SK"/>
              </w:rPr>
            </w:pPr>
          </w:p>
        </w:tc>
        <w:tc>
          <w:tcPr>
            <w:tcW w:w="460" w:type="dxa"/>
            <w:tcBorders>
              <w:top w:val="nil"/>
              <w:left w:val="nil"/>
              <w:bottom w:val="nil"/>
              <w:right w:val="nil"/>
            </w:tcBorders>
            <w:shd w:val="clear" w:color="auto" w:fill="auto"/>
            <w:noWrap/>
            <w:vAlign w:val="bottom"/>
            <w:hideMark/>
          </w:tcPr>
          <w:p w14:paraId="256BCBAF" w14:textId="77777777" w:rsidR="00D70A6E" w:rsidRPr="002C4C5C" w:rsidRDefault="00D70A6E" w:rsidP="00D040FE">
            <w:pPr>
              <w:spacing w:after="0" w:line="240" w:lineRule="auto"/>
              <w:ind w:firstLine="0"/>
              <w:jc w:val="left"/>
              <w:rPr>
                <w:rFonts w:eastAsia="Times New Roman"/>
                <w:sz w:val="20"/>
                <w:szCs w:val="20"/>
                <w:lang w:eastAsia="sk-SK"/>
              </w:rPr>
            </w:pPr>
          </w:p>
        </w:tc>
      </w:tr>
      <w:tr w:rsidR="00D70A6E" w:rsidRPr="002C4C5C" w14:paraId="0B9457DD" w14:textId="77777777" w:rsidTr="00D040FE">
        <w:trPr>
          <w:trHeight w:val="300"/>
        </w:trPr>
        <w:tc>
          <w:tcPr>
            <w:tcW w:w="460" w:type="dxa"/>
            <w:tcBorders>
              <w:top w:val="nil"/>
              <w:left w:val="nil"/>
              <w:bottom w:val="nil"/>
              <w:right w:val="nil"/>
            </w:tcBorders>
            <w:shd w:val="clear" w:color="auto" w:fill="auto"/>
            <w:noWrap/>
            <w:vAlign w:val="bottom"/>
            <w:hideMark/>
          </w:tcPr>
          <w:p w14:paraId="2CFBC836" w14:textId="77777777" w:rsidR="00D70A6E" w:rsidRPr="002C4C5C" w:rsidRDefault="00D70A6E" w:rsidP="00D040FE">
            <w:pPr>
              <w:spacing w:after="0" w:line="240" w:lineRule="auto"/>
              <w:ind w:firstLine="0"/>
              <w:jc w:val="center"/>
              <w:rPr>
                <w:rFonts w:ascii="Calibri" w:eastAsia="Times New Roman" w:hAnsi="Calibri"/>
                <w:color w:val="000000"/>
                <w:sz w:val="22"/>
                <w:lang w:eastAsia="sk-SK"/>
              </w:rPr>
            </w:pPr>
          </w:p>
        </w:tc>
        <w:tc>
          <w:tcPr>
            <w:tcW w:w="460" w:type="dxa"/>
            <w:tcBorders>
              <w:top w:val="nil"/>
              <w:left w:val="nil"/>
              <w:bottom w:val="nil"/>
              <w:right w:val="nil"/>
            </w:tcBorders>
            <w:shd w:val="clear" w:color="auto" w:fill="auto"/>
            <w:noWrap/>
            <w:vAlign w:val="bottom"/>
            <w:hideMark/>
          </w:tcPr>
          <w:p w14:paraId="523C95A2" w14:textId="77777777" w:rsidR="00D70A6E" w:rsidRPr="002C4C5C" w:rsidRDefault="00D70A6E" w:rsidP="00D040FE">
            <w:pPr>
              <w:spacing w:after="0" w:line="240" w:lineRule="auto"/>
              <w:ind w:firstLine="0"/>
              <w:jc w:val="left"/>
              <w:rPr>
                <w:rFonts w:eastAsia="Times New Roman"/>
                <w:sz w:val="20"/>
                <w:szCs w:val="20"/>
                <w:lang w:eastAsia="sk-SK"/>
              </w:rPr>
            </w:pPr>
          </w:p>
        </w:tc>
        <w:tc>
          <w:tcPr>
            <w:tcW w:w="454"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94555C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3F8524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2</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7AA8B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3</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4A6823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4</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2DE51B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5</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F2D71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6</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0326AF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7</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3D746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8</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5A62BA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9</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E5F9B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10</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BA9BCF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11</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9C3479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12</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39F43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13</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FFAD8A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14</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556BCC3"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15</w:t>
            </w:r>
          </w:p>
        </w:tc>
      </w:tr>
      <w:tr w:rsidR="00D70A6E" w:rsidRPr="002C4C5C" w14:paraId="7A19627D" w14:textId="77777777" w:rsidTr="00D040FE">
        <w:trPr>
          <w:trHeight w:val="300"/>
        </w:trPr>
        <w:tc>
          <w:tcPr>
            <w:tcW w:w="460" w:type="dxa"/>
            <w:vMerge w:val="restart"/>
            <w:tcBorders>
              <w:top w:val="nil"/>
              <w:left w:val="nil"/>
              <w:bottom w:val="nil"/>
              <w:right w:val="nil"/>
            </w:tcBorders>
            <w:shd w:val="clear" w:color="auto" w:fill="auto"/>
            <w:noWrap/>
            <w:textDirection w:val="btLr"/>
            <w:vAlign w:val="center"/>
            <w:hideMark/>
          </w:tcPr>
          <w:p w14:paraId="54FB76A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KAMERA</w:t>
            </w:r>
          </w:p>
        </w:tc>
        <w:tc>
          <w:tcPr>
            <w:tcW w:w="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3B57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w:t>
            </w:r>
          </w:p>
        </w:tc>
        <w:tc>
          <w:tcPr>
            <w:tcW w:w="454" w:type="dxa"/>
            <w:tcBorders>
              <w:top w:val="nil"/>
              <w:left w:val="nil"/>
              <w:bottom w:val="single" w:sz="4" w:space="0" w:color="auto"/>
              <w:right w:val="single" w:sz="4" w:space="0" w:color="auto"/>
            </w:tcBorders>
            <w:shd w:val="clear" w:color="auto" w:fill="auto"/>
            <w:noWrap/>
            <w:vAlign w:val="bottom"/>
            <w:hideMark/>
          </w:tcPr>
          <w:p w14:paraId="7F5482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auto"/>
            <w:noWrap/>
            <w:vAlign w:val="bottom"/>
            <w:hideMark/>
          </w:tcPr>
          <w:p w14:paraId="68210E2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7299B9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auto"/>
            <w:noWrap/>
            <w:vAlign w:val="bottom"/>
            <w:hideMark/>
          </w:tcPr>
          <w:p w14:paraId="7243592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CC12BA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39B5705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00A310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0AB3108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28E34D6"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48DA54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90AB1C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A540A9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528470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53AE75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auto"/>
            <w:noWrap/>
            <w:vAlign w:val="bottom"/>
            <w:hideMark/>
          </w:tcPr>
          <w:p w14:paraId="5FCA97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2E8B73A3" w14:textId="77777777" w:rsidTr="00D040FE">
        <w:trPr>
          <w:trHeight w:val="300"/>
        </w:trPr>
        <w:tc>
          <w:tcPr>
            <w:tcW w:w="460" w:type="dxa"/>
            <w:vMerge/>
            <w:tcBorders>
              <w:top w:val="nil"/>
              <w:left w:val="nil"/>
              <w:bottom w:val="nil"/>
              <w:right w:val="nil"/>
            </w:tcBorders>
            <w:vAlign w:val="center"/>
            <w:hideMark/>
          </w:tcPr>
          <w:p w14:paraId="3AE4595C"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EDEDED" w:themeFill="accent3" w:themeFillTint="33"/>
            <w:noWrap/>
            <w:vAlign w:val="bottom"/>
            <w:hideMark/>
          </w:tcPr>
          <w:p w14:paraId="6544F35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2</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21373C8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F1AA3B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C06BF8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49EE6C0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AB3BF3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3CBB2C9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73AAA2F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743B2FE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DA99E1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0F22A4D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3F1B50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5F9BF9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2938027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4C427D6"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4391FF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52F14824" w14:textId="77777777" w:rsidTr="00D040FE">
        <w:trPr>
          <w:trHeight w:val="300"/>
        </w:trPr>
        <w:tc>
          <w:tcPr>
            <w:tcW w:w="460" w:type="dxa"/>
            <w:vMerge/>
            <w:tcBorders>
              <w:top w:val="nil"/>
              <w:left w:val="nil"/>
              <w:bottom w:val="nil"/>
              <w:right w:val="nil"/>
            </w:tcBorders>
            <w:vAlign w:val="center"/>
            <w:hideMark/>
          </w:tcPr>
          <w:p w14:paraId="36DFFD32"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013D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3</w:t>
            </w:r>
          </w:p>
        </w:tc>
        <w:tc>
          <w:tcPr>
            <w:tcW w:w="454" w:type="dxa"/>
            <w:tcBorders>
              <w:top w:val="nil"/>
              <w:left w:val="nil"/>
              <w:bottom w:val="single" w:sz="4" w:space="0" w:color="auto"/>
              <w:right w:val="single" w:sz="4" w:space="0" w:color="auto"/>
            </w:tcBorders>
            <w:shd w:val="clear" w:color="auto" w:fill="auto"/>
            <w:noWrap/>
            <w:vAlign w:val="bottom"/>
            <w:hideMark/>
          </w:tcPr>
          <w:p w14:paraId="2CAEDA7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AFFF4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84A201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EBE720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B28E4D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AE0AA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80772B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0C8CA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20F1E3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9064CF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1C4643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auto"/>
            <w:noWrap/>
            <w:vAlign w:val="bottom"/>
            <w:hideMark/>
          </w:tcPr>
          <w:p w14:paraId="364692A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C754C1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auto"/>
            <w:noWrap/>
            <w:vAlign w:val="bottom"/>
            <w:hideMark/>
          </w:tcPr>
          <w:p w14:paraId="4AF3E68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auto"/>
            <w:noWrap/>
            <w:vAlign w:val="bottom"/>
            <w:hideMark/>
          </w:tcPr>
          <w:p w14:paraId="09DF349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62637D69" w14:textId="77777777" w:rsidTr="00D040FE">
        <w:trPr>
          <w:trHeight w:val="300"/>
        </w:trPr>
        <w:tc>
          <w:tcPr>
            <w:tcW w:w="460" w:type="dxa"/>
            <w:vMerge/>
            <w:tcBorders>
              <w:top w:val="nil"/>
              <w:left w:val="nil"/>
              <w:bottom w:val="nil"/>
              <w:right w:val="nil"/>
            </w:tcBorders>
            <w:vAlign w:val="center"/>
            <w:hideMark/>
          </w:tcPr>
          <w:p w14:paraId="0D696B44"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F2F2F2" w:themeFill="background1" w:themeFillShade="F2"/>
            <w:noWrap/>
            <w:vAlign w:val="bottom"/>
            <w:hideMark/>
          </w:tcPr>
          <w:p w14:paraId="2044CF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4</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ADAD80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89F01F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71AACF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569F923"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D878E2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1465513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DE9D67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ED670F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3B9BC9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78460B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C7F3C5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183B037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2AFFC91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1D326D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C84EC2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r>
    </w:tbl>
    <w:p w14:paraId="2A678E7D" w14:textId="7D67E005" w:rsidR="00D70A6E" w:rsidRDefault="00D70A6E" w:rsidP="00FE51DB">
      <w:pPr>
        <w:ind w:firstLine="0"/>
      </w:pPr>
    </w:p>
    <w:p w14:paraId="61D21046" w14:textId="77777777" w:rsidR="00D70A6E" w:rsidRPr="008F5366" w:rsidRDefault="00D70A6E" w:rsidP="00D70A6E">
      <w:pPr>
        <w:jc w:val="center"/>
        <w:rPr>
          <w:i/>
          <w:iCs/>
        </w:rPr>
      </w:pPr>
      <w:r w:rsidRPr="69712AFE">
        <w:rPr>
          <w:i/>
          <w:iCs/>
        </w:rPr>
        <w:t>L- živý výstup, R- náhľad, G –zem</w:t>
      </w:r>
    </w:p>
    <w:p w14:paraId="52C7367A" w14:textId="77777777" w:rsidR="00D70A6E" w:rsidRDefault="00D70A6E" w:rsidP="00D70A6E">
      <w:pPr>
        <w:tabs>
          <w:tab w:val="left" w:pos="1710"/>
        </w:tabs>
        <w:jc w:val="center"/>
      </w:pPr>
    </w:p>
    <w:p w14:paraId="3F81D97C" w14:textId="77777777" w:rsidR="00D70A6E" w:rsidRDefault="00D70A6E" w:rsidP="00D70A6E">
      <w:pPr>
        <w:pStyle w:val="Nadpis3"/>
      </w:pPr>
      <w:bookmarkStart w:id="43" w:name="_Toc480375476"/>
      <w:bookmarkStart w:id="44" w:name="_Toc480399714"/>
      <w:r>
        <w:lastRenderedPageBreak/>
        <w:t>Základné riešenia</w:t>
      </w:r>
      <w:bookmarkEnd w:id="43"/>
      <w:bookmarkEnd w:id="44"/>
    </w:p>
    <w:p w14:paraId="73814ADA" w14:textId="77777777" w:rsidR="00D70A6E" w:rsidRDefault="00D70A6E" w:rsidP="00D70A6E">
      <w:r>
        <w:t xml:space="preserve">Pri základných riešeniach sa využíva prepojovanie </w:t>
      </w:r>
      <w:proofErr w:type="spellStart"/>
      <w:r>
        <w:t>pinov</w:t>
      </w:r>
      <w:proofErr w:type="spellEnd"/>
      <w:r>
        <w:t xml:space="preserve"> v konektore video strižne, čo uzatvorí elektrický obvod a to spôsobí rozsvietenie svetelného indikátora. </w:t>
      </w:r>
    </w:p>
    <w:p w14:paraId="4221811C" w14:textId="77777777" w:rsidR="00D70A6E" w:rsidRPr="00756B3B" w:rsidRDefault="00D70A6E" w:rsidP="00D70A6E">
      <w:pPr>
        <w:spacing w:after="0"/>
      </w:pPr>
    </w:p>
    <w:p w14:paraId="1A62E903" w14:textId="77777777" w:rsidR="00D70A6E" w:rsidRDefault="00D70A6E" w:rsidP="00D70A6E">
      <w:pPr>
        <w:pStyle w:val="Nadpis4"/>
      </w:pPr>
      <w:proofErr w:type="spellStart"/>
      <w:r>
        <w:t>DataVideo</w:t>
      </w:r>
      <w:proofErr w:type="spellEnd"/>
      <w:r>
        <w:t xml:space="preserve"> TB-5</w:t>
      </w:r>
    </w:p>
    <w:p w14:paraId="5F91E9C3" w14:textId="77777777" w:rsidR="00D70A6E" w:rsidRDefault="00D70A6E" w:rsidP="00D70A6E">
      <w:r>
        <w:t xml:space="preserve">Firma </w:t>
      </w:r>
      <w:proofErr w:type="spellStart"/>
      <w:r>
        <w:t>DataVideo</w:t>
      </w:r>
      <w:proofErr w:type="spellEnd"/>
      <w:r>
        <w:t xml:space="preserve"> je výrobca video strižní a aj príslušenstva k nim. Nami vybraté Tally rozšírenie je najnákladnejšie. Poskytuje malé svetelné indikátory pripojiteľné ku kamerám prepojené s riadiacou jednotkou pripojenou ku video strižni. Kamery a riadiaca jednotka sú prepojené pomocou audio káblov s koncovkou 3.5 mm stereo </w:t>
      </w:r>
      <w:proofErr w:type="spellStart"/>
      <w:r>
        <w:t>jack</w:t>
      </w:r>
      <w:proofErr w:type="spellEnd"/>
      <w:r>
        <w:t xml:space="preserve">. Riadiaca jednotka poskytuje riadiace informácie pre 4 kamery, nepodporuje prenos ISO signalizácie a cena sa pohybuje okolo 200 eur. </w:t>
      </w:r>
      <w:sdt>
        <w:sdtPr>
          <w:id w:val="1212924162"/>
          <w:citation/>
        </w:sdtPr>
        <w:sdtContent>
          <w:r>
            <w:fldChar w:fldCharType="begin"/>
          </w:r>
          <w:r>
            <w:instrText xml:space="preserve">CITATION Syn17 \l 1051 </w:instrText>
          </w:r>
          <w:r>
            <w:fldChar w:fldCharType="separate"/>
          </w:r>
          <w:r w:rsidRPr="00D70A6E">
            <w:rPr>
              <w:noProof/>
            </w:rPr>
            <w:t>[1]</w:t>
          </w:r>
          <w:r>
            <w:fldChar w:fldCharType="end"/>
          </w:r>
        </w:sdtContent>
      </w:sdt>
    </w:p>
    <w:p w14:paraId="7BC1B73A" w14:textId="77777777" w:rsidR="00D70A6E" w:rsidRDefault="00D70A6E" w:rsidP="00D70A6E">
      <w:pPr>
        <w:ind w:firstLine="0"/>
      </w:pPr>
      <w:r>
        <w:rPr>
          <w:noProof/>
          <w:lang w:eastAsia="sk-SK"/>
        </w:rPr>
        <w:drawing>
          <wp:anchor distT="0" distB="0" distL="114300" distR="114300" simplePos="0" relativeHeight="251458560" behindDoc="1" locked="0" layoutInCell="1" allowOverlap="1" wp14:anchorId="132952A2" wp14:editId="3353D244">
            <wp:simplePos x="0" y="0"/>
            <wp:positionH relativeFrom="column">
              <wp:posOffset>3088005</wp:posOffset>
            </wp:positionH>
            <wp:positionV relativeFrom="paragraph">
              <wp:posOffset>6350</wp:posOffset>
            </wp:positionV>
            <wp:extent cx="1233170" cy="1065530"/>
            <wp:effectExtent l="0" t="0" r="5080" b="1270"/>
            <wp:wrapTight wrapText="bothSides">
              <wp:wrapPolygon edited="0">
                <wp:start x="0" y="0"/>
                <wp:lineTo x="0" y="21240"/>
                <wp:lineTo x="21355" y="21240"/>
                <wp:lineTo x="21355" y="0"/>
                <wp:lineTo x="0" y="0"/>
              </wp:wrapPolygon>
            </wp:wrapTight>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B-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33170" cy="106553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67776" behindDoc="1" locked="0" layoutInCell="1" allowOverlap="1" wp14:anchorId="31B64422" wp14:editId="3860A67E">
            <wp:simplePos x="0" y="0"/>
            <wp:positionH relativeFrom="column">
              <wp:posOffset>770255</wp:posOffset>
            </wp:positionH>
            <wp:positionV relativeFrom="paragraph">
              <wp:posOffset>165735</wp:posOffset>
            </wp:positionV>
            <wp:extent cx="1573530" cy="835025"/>
            <wp:effectExtent l="0" t="0" r="7620" b="3175"/>
            <wp:wrapTight wrapText="bothSides">
              <wp:wrapPolygon edited="0">
                <wp:start x="0" y="0"/>
                <wp:lineTo x="0" y="21189"/>
                <wp:lineTo x="21443" y="21189"/>
                <wp:lineTo x="21443" y="0"/>
                <wp:lineTo x="0" y="0"/>
              </wp:wrapPolygon>
            </wp:wrapTight>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V-TDL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3530" cy="835025"/>
                    </a:xfrm>
                    <a:prstGeom prst="rect">
                      <a:avLst/>
                    </a:prstGeom>
                  </pic:spPr>
                </pic:pic>
              </a:graphicData>
            </a:graphic>
            <wp14:sizeRelH relativeFrom="margin">
              <wp14:pctWidth>0</wp14:pctWidth>
            </wp14:sizeRelH>
            <wp14:sizeRelV relativeFrom="margin">
              <wp14:pctHeight>0</wp14:pctHeight>
            </wp14:sizeRelV>
          </wp:anchor>
        </w:drawing>
      </w:r>
    </w:p>
    <w:p w14:paraId="519F20A8" w14:textId="77777777" w:rsidR="00D70A6E" w:rsidRPr="008F7E92" w:rsidRDefault="00D70A6E" w:rsidP="00D70A6E">
      <w:pPr>
        <w:ind w:firstLine="0"/>
        <w:rPr>
          <w:b/>
          <w:szCs w:val="25"/>
        </w:rPr>
      </w:pPr>
    </w:p>
    <w:p w14:paraId="60B4BF25" w14:textId="77777777" w:rsidR="00D70A6E" w:rsidRDefault="00D70A6E" w:rsidP="00D70A6E">
      <w:pPr>
        <w:pStyle w:val="Nadpis4"/>
      </w:pPr>
      <w:r>
        <w:rPr>
          <w:noProof/>
          <w:lang w:eastAsia="sk-SK"/>
        </w:rPr>
        <mc:AlternateContent>
          <mc:Choice Requires="wps">
            <w:drawing>
              <wp:anchor distT="0" distB="0" distL="114300" distR="114300" simplePos="0" relativeHeight="251720704" behindDoc="1" locked="0" layoutInCell="1" allowOverlap="1" wp14:anchorId="6EDFF6F4" wp14:editId="2111DDE9">
                <wp:simplePos x="0" y="0"/>
                <wp:positionH relativeFrom="column">
                  <wp:posOffset>-6350</wp:posOffset>
                </wp:positionH>
                <wp:positionV relativeFrom="paragraph">
                  <wp:posOffset>455295</wp:posOffset>
                </wp:positionV>
                <wp:extent cx="5581650" cy="457200"/>
                <wp:effectExtent l="0" t="0" r="0" b="0"/>
                <wp:wrapTight wrapText="bothSides">
                  <wp:wrapPolygon edited="0">
                    <wp:start x="0" y="0"/>
                    <wp:lineTo x="0" y="20700"/>
                    <wp:lineTo x="21526" y="20700"/>
                    <wp:lineTo x="21526" y="0"/>
                    <wp:lineTo x="0" y="0"/>
                  </wp:wrapPolygon>
                </wp:wrapTight>
                <wp:docPr id="51" name="Textové pole 51"/>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1914DAA9" w14:textId="77777777" w:rsidR="005860F6" w:rsidRPr="008D4878" w:rsidRDefault="005860F6" w:rsidP="00836499">
                            <w:pPr>
                              <w:pStyle w:val="Popis"/>
                              <w:spacing w:line="276" w:lineRule="auto"/>
                              <w:rPr>
                                <w:noProof/>
                                <w:sz w:val="24"/>
                              </w:rPr>
                            </w:pPr>
                            <w:bookmarkStart w:id="45" w:name="_Toc480320072"/>
                            <w:bookmarkStart w:id="46" w:name="_Toc480322564"/>
                            <w:bookmarkStart w:id="47" w:name="_Toc480375460"/>
                            <w:bookmarkStart w:id="48" w:name="_Toc480383728"/>
                            <w:r>
                              <w:t xml:space="preserve">Obrázok </w:t>
                            </w:r>
                            <w:fldSimple w:instr=" STYLEREF 1 \s ">
                              <w:r>
                                <w:rPr>
                                  <w:noProof/>
                                </w:rPr>
                                <w:t>1</w:t>
                              </w:r>
                            </w:fldSimple>
                            <w:r>
                              <w:t>.</w:t>
                            </w:r>
                            <w:fldSimple w:instr=" SEQ Obrázok \* ARABIC \s 1 ">
                              <w:r>
                                <w:rPr>
                                  <w:noProof/>
                                </w:rPr>
                                <w:t>4</w:t>
                              </w:r>
                            </w:fldSimple>
                            <w:r>
                              <w:t xml:space="preserve"> </w:t>
                            </w:r>
                            <w:r w:rsidRPr="00852EED">
                              <w:rPr>
                                <w:b w:val="0"/>
                                <w:i/>
                                <w:szCs w:val="22"/>
                              </w:rPr>
                              <w:t xml:space="preserve">Zariadenie </w:t>
                            </w:r>
                            <w:proofErr w:type="spellStart"/>
                            <w:r w:rsidRPr="00852EED">
                              <w:rPr>
                                <w:b w:val="0"/>
                                <w:i/>
                                <w:szCs w:val="22"/>
                              </w:rPr>
                              <w:t>DataVideo</w:t>
                            </w:r>
                            <w:proofErr w:type="spellEnd"/>
                            <w:r w:rsidRPr="00852EED">
                              <w:rPr>
                                <w:b w:val="0"/>
                                <w:i/>
                                <w:szCs w:val="22"/>
                              </w:rPr>
                              <w:t xml:space="preserve"> TB-5: </w:t>
                            </w:r>
                            <w:r w:rsidRPr="00852EED">
                              <w:rPr>
                                <w:b w:val="0"/>
                                <w:i/>
                                <w:szCs w:val="22"/>
                              </w:rPr>
                              <w:br/>
                              <w:t>svetelný indikátor pre kameramana</w:t>
                            </w:r>
                            <w:r>
                              <w:rPr>
                                <w:b w:val="0"/>
                                <w:i/>
                                <w:szCs w:val="22"/>
                              </w:rPr>
                              <w:t xml:space="preserve"> (vľavo)</w:t>
                            </w:r>
                            <w:r w:rsidRPr="00852EED">
                              <w:rPr>
                                <w:b w:val="0"/>
                                <w:i/>
                                <w:szCs w:val="22"/>
                              </w:rPr>
                              <w:t>, riadiaca jednotka</w:t>
                            </w:r>
                            <w:r>
                              <w:rPr>
                                <w:b w:val="0"/>
                                <w:i/>
                                <w:szCs w:val="22"/>
                              </w:rPr>
                              <w:t xml:space="preserve"> (vpravo)</w:t>
                            </w:r>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F6F4" id="Textové pole 51" o:spid="_x0000_s1029" type="#_x0000_t202" style="position:absolute;left:0;text-align:left;margin-left:-.5pt;margin-top:35.85pt;width:439.5pt;height: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" stroked="f">
                <v:textbox inset="0,0,0,0">
                  <w:txbxContent>
                    <w:p w14:paraId="1914DAA9" w14:textId="77777777" w:rsidR="005860F6" w:rsidRPr="008D4878" w:rsidRDefault="005860F6" w:rsidP="00836499">
                      <w:pPr>
                        <w:pStyle w:val="Popis"/>
                        <w:spacing w:line="276" w:lineRule="auto"/>
                        <w:rPr>
                          <w:noProof/>
                          <w:sz w:val="24"/>
                        </w:rPr>
                      </w:pPr>
                      <w:bookmarkStart w:id="49" w:name="_Toc480320072"/>
                      <w:bookmarkStart w:id="50" w:name="_Toc480322564"/>
                      <w:bookmarkStart w:id="51" w:name="_Toc480375460"/>
                      <w:bookmarkStart w:id="52" w:name="_Toc480383728"/>
                      <w:r>
                        <w:t xml:space="preserve">Obrázok </w:t>
                      </w:r>
                      <w:fldSimple w:instr=" STYLEREF 1 \s ">
                        <w:r>
                          <w:rPr>
                            <w:noProof/>
                          </w:rPr>
                          <w:t>1</w:t>
                        </w:r>
                      </w:fldSimple>
                      <w:r>
                        <w:t>.</w:t>
                      </w:r>
                      <w:fldSimple w:instr=" SEQ Obrázok \* ARABIC \s 1 ">
                        <w:r>
                          <w:rPr>
                            <w:noProof/>
                          </w:rPr>
                          <w:t>4</w:t>
                        </w:r>
                      </w:fldSimple>
                      <w:r>
                        <w:t xml:space="preserve"> </w:t>
                      </w:r>
                      <w:r w:rsidRPr="00852EED">
                        <w:rPr>
                          <w:b w:val="0"/>
                          <w:i/>
                          <w:szCs w:val="22"/>
                        </w:rPr>
                        <w:t xml:space="preserve">Zariadenie </w:t>
                      </w:r>
                      <w:proofErr w:type="spellStart"/>
                      <w:r w:rsidRPr="00852EED">
                        <w:rPr>
                          <w:b w:val="0"/>
                          <w:i/>
                          <w:szCs w:val="22"/>
                        </w:rPr>
                        <w:t>DataVideo</w:t>
                      </w:r>
                      <w:proofErr w:type="spellEnd"/>
                      <w:r w:rsidRPr="00852EED">
                        <w:rPr>
                          <w:b w:val="0"/>
                          <w:i/>
                          <w:szCs w:val="22"/>
                        </w:rPr>
                        <w:t xml:space="preserve"> TB-5: </w:t>
                      </w:r>
                      <w:r w:rsidRPr="00852EED">
                        <w:rPr>
                          <w:b w:val="0"/>
                          <w:i/>
                          <w:szCs w:val="22"/>
                        </w:rPr>
                        <w:br/>
                        <w:t>svetelný indikátor pre kameramana</w:t>
                      </w:r>
                      <w:r>
                        <w:rPr>
                          <w:b w:val="0"/>
                          <w:i/>
                          <w:szCs w:val="22"/>
                        </w:rPr>
                        <w:t xml:space="preserve"> (vľavo)</w:t>
                      </w:r>
                      <w:r w:rsidRPr="00852EED">
                        <w:rPr>
                          <w:b w:val="0"/>
                          <w:i/>
                          <w:szCs w:val="22"/>
                        </w:rPr>
                        <w:t>, riadiaca jednotka</w:t>
                      </w:r>
                      <w:r>
                        <w:rPr>
                          <w:b w:val="0"/>
                          <w:i/>
                          <w:szCs w:val="22"/>
                        </w:rPr>
                        <w:t xml:space="preserve"> (vpravo)</w:t>
                      </w:r>
                      <w:bookmarkEnd w:id="49"/>
                      <w:bookmarkEnd w:id="50"/>
                      <w:bookmarkEnd w:id="51"/>
                      <w:bookmarkEnd w:id="52"/>
                    </w:p>
                  </w:txbxContent>
                </v:textbox>
                <w10:wrap type="tight"/>
              </v:shape>
            </w:pict>
          </mc:Fallback>
        </mc:AlternateContent>
      </w:r>
    </w:p>
    <w:p w14:paraId="1115E0C9" w14:textId="77777777" w:rsidR="00D70A6E" w:rsidRDefault="00D70A6E" w:rsidP="00D70A6E">
      <w:pPr>
        <w:pStyle w:val="Nadpis4"/>
      </w:pPr>
      <w:proofErr w:type="spellStart"/>
      <w:r>
        <w:t>DataVideo</w:t>
      </w:r>
      <w:proofErr w:type="spellEnd"/>
      <w:r>
        <w:t xml:space="preserve"> ITC-100</w:t>
      </w:r>
    </w:p>
    <w:p w14:paraId="0F5D398B" w14:textId="77777777" w:rsidR="00D70A6E" w:rsidRDefault="00D70A6E" w:rsidP="00D70A6E">
      <w:r w:rsidRPr="00D26010">
        <w:rPr>
          <w:noProof/>
          <w:lang w:eastAsia="sk-SK"/>
        </w:rPr>
        <w:drawing>
          <wp:anchor distT="0" distB="0" distL="114300" distR="114300" simplePos="0" relativeHeight="251476992" behindDoc="1" locked="0" layoutInCell="1" allowOverlap="1" wp14:anchorId="457B0371" wp14:editId="1B3FF10D">
            <wp:simplePos x="0" y="0"/>
            <wp:positionH relativeFrom="margin">
              <wp:posOffset>1333500</wp:posOffset>
            </wp:positionH>
            <wp:positionV relativeFrom="paragraph">
              <wp:posOffset>2018192</wp:posOffset>
            </wp:positionV>
            <wp:extent cx="2779395" cy="1490980"/>
            <wp:effectExtent l="0" t="0" r="1905" b="0"/>
            <wp:wrapTight wrapText="bothSides">
              <wp:wrapPolygon edited="0">
                <wp:start x="0" y="0"/>
                <wp:lineTo x="0" y="21250"/>
                <wp:lineTo x="21467" y="21250"/>
                <wp:lineTo x="21467" y="0"/>
                <wp:lineTo x="0" y="0"/>
              </wp:wrapPolygon>
            </wp:wrapTight>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C-100.jpg"/>
                    <pic:cNvPicPr/>
                  </pic:nvPicPr>
                  <pic:blipFill rotWithShape="1">
                    <a:blip r:embed="rId41" cstate="print">
                      <a:extLst>
                        <a:ext uri="{28A0092B-C50C-407E-A947-70E740481C1C}">
                          <a14:useLocalDpi xmlns:a14="http://schemas.microsoft.com/office/drawing/2010/main" val="0"/>
                        </a:ext>
                      </a:extLst>
                    </a:blip>
                    <a:srcRect t="20643" b="25688"/>
                    <a:stretch/>
                  </pic:blipFill>
                  <pic:spPr bwMode="auto">
                    <a:xfrm>
                      <a:off x="0" y="0"/>
                      <a:ext cx="2779395" cy="149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Toto  zariadenie</w:t>
      </w:r>
      <w:r w:rsidRPr="3880DEEB">
        <w:t xml:space="preserve"> </w:t>
      </w:r>
      <w:r w:rsidRPr="4355E7AC">
        <w:t>je ďalšia generácia p</w:t>
      </w:r>
      <w:r>
        <w:t>redchádzajúceho produktu tejto značky</w:t>
      </w:r>
      <w:r w:rsidRPr="3880DEEB">
        <w:t xml:space="preserve">, </w:t>
      </w:r>
      <w:r>
        <w:t>avšak je</w:t>
      </w:r>
      <w:r w:rsidRPr="3880DEEB">
        <w:t xml:space="preserve"> </w:t>
      </w:r>
      <w:r>
        <w:t>vylepšené o</w:t>
      </w:r>
      <w:r w:rsidRPr="3880DEEB">
        <w:t> </w:t>
      </w:r>
      <w:r>
        <w:t>internú hlasovú komunikáciu. Hlavná konzola pre zabezpečenie komunikácie a distribúciu Tally signálu sa umiestňuje v</w:t>
      </w:r>
      <w:r w:rsidRPr="3880DEEB">
        <w:t> </w:t>
      </w:r>
      <w:r>
        <w:t>réžii. Kameramani majú pri sebe malú riadiacu jednotku, ktorá v sebe obsahuje výstup pre Tally indikátory, vstup pre slúchadlá s mikrofónom a časť na reguláciu intenzity signálu v slúchadlách. Prenosovým médiom medzi konzolou a riadiacou jednotkou je 5 pinový XLR kábel, ktorého dĺžka môže byť až 200 metrov</w:t>
      </w:r>
      <w:r w:rsidRPr="3880DEEB">
        <w:t xml:space="preserve">. </w:t>
      </w:r>
      <w:r>
        <w:t>Konzola poskytuje pripojenie 8 kamier bez podpory ISO signalizácie.</w:t>
      </w:r>
      <w:r w:rsidRPr="3880DEEB">
        <w:t xml:space="preserve"> </w:t>
      </w:r>
      <w:r>
        <w:t xml:space="preserve">Cena tohto zariadenia sa pohybuje okolo 1100 </w:t>
      </w:r>
      <w:r w:rsidRPr="005860F6">
        <w:rPr>
          <w:lang w:val="pl-PL"/>
        </w:rPr>
        <w:t xml:space="preserve"> </w:t>
      </w:r>
      <w:r>
        <w:t>eur</w:t>
      </w:r>
      <w:r w:rsidRPr="3880DEEB">
        <w:t>.</w:t>
      </w:r>
      <w:sdt>
        <w:sdtPr>
          <w:id w:val="-84846920"/>
          <w:citation/>
        </w:sdtPr>
        <w:sdtContent>
          <w:r>
            <w:fldChar w:fldCharType="begin"/>
          </w:r>
          <w:r>
            <w:instrText xml:space="preserve">CITATION Dat17 \l 1051 </w:instrText>
          </w:r>
          <w:r>
            <w:fldChar w:fldCharType="separate"/>
          </w:r>
          <w:r>
            <w:rPr>
              <w:noProof/>
            </w:rPr>
            <w:t xml:space="preserve"> </w:t>
          </w:r>
          <w:r w:rsidRPr="00D70A6E">
            <w:rPr>
              <w:noProof/>
            </w:rPr>
            <w:t>[2]</w:t>
          </w:r>
          <w:r>
            <w:fldChar w:fldCharType="end"/>
          </w:r>
        </w:sdtContent>
      </w:sdt>
    </w:p>
    <w:p w14:paraId="067537A8" w14:textId="77777777" w:rsidR="00D70A6E" w:rsidRDefault="00D70A6E" w:rsidP="00D70A6E"/>
    <w:p w14:paraId="59E4D74F" w14:textId="77777777" w:rsidR="00D70A6E" w:rsidRDefault="00D70A6E" w:rsidP="00D70A6E"/>
    <w:p w14:paraId="3B24E324" w14:textId="77777777" w:rsidR="00D70A6E" w:rsidRDefault="00D70A6E" w:rsidP="00D70A6E">
      <w:pPr>
        <w:ind w:firstLine="0"/>
        <w:rPr>
          <w:rStyle w:val="Hypertextovprepojenie"/>
        </w:rPr>
      </w:pPr>
      <w:r>
        <w:rPr>
          <w:noProof/>
          <w:lang w:eastAsia="sk-SK"/>
        </w:rPr>
        <mc:AlternateContent>
          <mc:Choice Requires="wps">
            <w:drawing>
              <wp:anchor distT="0" distB="0" distL="114300" distR="114300" simplePos="0" relativeHeight="251739136" behindDoc="1" locked="0" layoutInCell="1" allowOverlap="1" wp14:anchorId="3C94D2B8" wp14:editId="0EDE7941">
                <wp:simplePos x="0" y="0"/>
                <wp:positionH relativeFrom="margin">
                  <wp:align>left</wp:align>
                </wp:positionH>
                <wp:positionV relativeFrom="paragraph">
                  <wp:posOffset>589280</wp:posOffset>
                </wp:positionV>
                <wp:extent cx="5244465" cy="280670"/>
                <wp:effectExtent l="0" t="0" r="0" b="5080"/>
                <wp:wrapTight wrapText="bothSides">
                  <wp:wrapPolygon edited="0">
                    <wp:start x="0" y="0"/>
                    <wp:lineTo x="0" y="20525"/>
                    <wp:lineTo x="21498" y="20525"/>
                    <wp:lineTo x="21498"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5244465" cy="280670"/>
                        </a:xfrm>
                        <a:prstGeom prst="rect">
                          <a:avLst/>
                        </a:prstGeom>
                        <a:solidFill>
                          <a:prstClr val="white"/>
                        </a:solidFill>
                        <a:ln>
                          <a:noFill/>
                        </a:ln>
                      </wps:spPr>
                      <wps:txbx>
                        <w:txbxContent>
                          <w:p w14:paraId="5BA078BF" w14:textId="77777777" w:rsidR="005860F6" w:rsidRPr="00811D76" w:rsidRDefault="005860F6" w:rsidP="00D70A6E">
                            <w:pPr>
                              <w:pStyle w:val="Popis"/>
                              <w:rPr>
                                <w:noProof/>
                                <w:sz w:val="24"/>
                              </w:rPr>
                            </w:pPr>
                            <w:bookmarkStart w:id="53" w:name="_Toc480320073"/>
                            <w:bookmarkStart w:id="54" w:name="_Toc480322565"/>
                            <w:bookmarkStart w:id="55" w:name="_Toc480375461"/>
                            <w:bookmarkStart w:id="56" w:name="_Toc480383729"/>
                            <w:r>
                              <w:t xml:space="preserve">Obrázok </w:t>
                            </w:r>
                            <w:fldSimple w:instr=" STYLEREF 1 \s ">
                              <w:r>
                                <w:rPr>
                                  <w:noProof/>
                                </w:rPr>
                                <w:t>1</w:t>
                              </w:r>
                            </w:fldSimple>
                            <w:r>
                              <w:t>.</w:t>
                            </w:r>
                            <w:fldSimple w:instr=" SEQ Obrázok \* ARABIC \s 1 ">
                              <w:r>
                                <w:rPr>
                                  <w:noProof/>
                                </w:rPr>
                                <w:t>5</w:t>
                              </w:r>
                            </w:fldSimple>
                            <w:r>
                              <w:t xml:space="preserve"> </w:t>
                            </w:r>
                            <w:r w:rsidRPr="00852EED">
                              <w:rPr>
                                <w:b w:val="0"/>
                                <w:i/>
                              </w:rPr>
                              <w:t xml:space="preserve">Zariadenie </w:t>
                            </w:r>
                            <w:proofErr w:type="spellStart"/>
                            <w:r w:rsidRPr="00852EED">
                              <w:rPr>
                                <w:b w:val="0"/>
                                <w:i/>
                              </w:rPr>
                              <w:t>DataVideo</w:t>
                            </w:r>
                            <w:proofErr w:type="spellEnd"/>
                            <w:r w:rsidRPr="00852EED">
                              <w:rPr>
                                <w:b w:val="0"/>
                                <w:i/>
                              </w:rPr>
                              <w:t xml:space="preserve"> ITC-100</w:t>
                            </w:r>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4D2B8" id="Textové pole 55" o:spid="_x0000_s1030" type="#_x0000_t202" style="position:absolute;left:0;text-align:left;margin-left:0;margin-top:46.4pt;width:412.95pt;height:22.1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" stroked="f">
                <v:textbox inset="0,0,0,0">
                  <w:txbxContent>
                    <w:p w14:paraId="5BA078BF" w14:textId="77777777" w:rsidR="005860F6" w:rsidRPr="00811D76" w:rsidRDefault="005860F6" w:rsidP="00D70A6E">
                      <w:pPr>
                        <w:pStyle w:val="Popis"/>
                        <w:rPr>
                          <w:noProof/>
                          <w:sz w:val="24"/>
                        </w:rPr>
                      </w:pPr>
                      <w:bookmarkStart w:id="57" w:name="_Toc480320073"/>
                      <w:bookmarkStart w:id="58" w:name="_Toc480322565"/>
                      <w:bookmarkStart w:id="59" w:name="_Toc480375461"/>
                      <w:bookmarkStart w:id="60" w:name="_Toc480383729"/>
                      <w:r>
                        <w:t xml:space="preserve">Obrázok </w:t>
                      </w:r>
                      <w:fldSimple w:instr=" STYLEREF 1 \s ">
                        <w:r>
                          <w:rPr>
                            <w:noProof/>
                          </w:rPr>
                          <w:t>1</w:t>
                        </w:r>
                      </w:fldSimple>
                      <w:r>
                        <w:t>.</w:t>
                      </w:r>
                      <w:fldSimple w:instr=" SEQ Obrázok \* ARABIC \s 1 ">
                        <w:r>
                          <w:rPr>
                            <w:noProof/>
                          </w:rPr>
                          <w:t>5</w:t>
                        </w:r>
                      </w:fldSimple>
                      <w:r>
                        <w:t xml:space="preserve"> </w:t>
                      </w:r>
                      <w:r w:rsidRPr="00852EED">
                        <w:rPr>
                          <w:b w:val="0"/>
                          <w:i/>
                        </w:rPr>
                        <w:t xml:space="preserve">Zariadenie </w:t>
                      </w:r>
                      <w:proofErr w:type="spellStart"/>
                      <w:r w:rsidRPr="00852EED">
                        <w:rPr>
                          <w:b w:val="0"/>
                          <w:i/>
                        </w:rPr>
                        <w:t>DataVideo</w:t>
                      </w:r>
                      <w:proofErr w:type="spellEnd"/>
                      <w:r w:rsidRPr="00852EED">
                        <w:rPr>
                          <w:b w:val="0"/>
                          <w:i/>
                        </w:rPr>
                        <w:t xml:space="preserve"> ITC-100</w:t>
                      </w:r>
                      <w:bookmarkEnd w:id="57"/>
                      <w:bookmarkEnd w:id="58"/>
                      <w:bookmarkEnd w:id="59"/>
                      <w:bookmarkEnd w:id="60"/>
                    </w:p>
                  </w:txbxContent>
                </v:textbox>
                <w10:wrap type="tight" anchorx="margin"/>
              </v:shape>
            </w:pict>
          </mc:Fallback>
        </mc:AlternateContent>
      </w:r>
      <w:r>
        <w:t xml:space="preserve"> </w:t>
      </w:r>
      <w:bookmarkStart w:id="61" w:name="_GoBack"/>
      <w:bookmarkEnd w:id="61"/>
    </w:p>
    <w:p w14:paraId="112AB612" w14:textId="77777777" w:rsidR="00D70A6E" w:rsidRDefault="00D70A6E" w:rsidP="00D70A6E">
      <w:pPr>
        <w:pStyle w:val="Nadpis3"/>
      </w:pPr>
      <w:bookmarkStart w:id="62" w:name="_Toc480375477"/>
      <w:bookmarkStart w:id="63" w:name="_Toc480399715"/>
      <w:r>
        <w:lastRenderedPageBreak/>
        <w:t>Pokročilejšie riešenia</w:t>
      </w:r>
      <w:bookmarkEnd w:id="62"/>
      <w:bookmarkEnd w:id="63"/>
    </w:p>
    <w:p w14:paraId="2E9789C9" w14:textId="77777777" w:rsidR="00D70A6E" w:rsidRDefault="00D70A6E" w:rsidP="00D70A6E">
      <w:pPr>
        <w:rPr>
          <w:color w:val="000000" w:themeColor="text1"/>
        </w:rPr>
      </w:pPr>
      <w:r w:rsidRPr="69712AFE">
        <w:rPr>
          <w:color w:val="000000" w:themeColor="text1"/>
        </w:rPr>
        <w:t>Pri pokročilejších riešeniach sa výstup na konektore Tally zosníma, vyhodnotí a odosiela ku kamerám. Svetelné indikátory tak už nefungujú na mechanizme uzavretia elektrického obvodu pomocou video strižne, ale na sofistikovanejšom princípe.</w:t>
      </w:r>
    </w:p>
    <w:p w14:paraId="068DB52C" w14:textId="77777777" w:rsidR="00D70A6E" w:rsidRPr="003D772C" w:rsidRDefault="00D70A6E" w:rsidP="00D70A6E">
      <w:pPr>
        <w:rPr>
          <w:color w:val="000000" w:themeColor="text1"/>
        </w:rPr>
      </w:pPr>
    </w:p>
    <w:p w14:paraId="056C0199" w14:textId="77777777" w:rsidR="00D70A6E" w:rsidRPr="00233228" w:rsidRDefault="00D70A6E" w:rsidP="00D70A6E">
      <w:pPr>
        <w:pStyle w:val="Nadpis4"/>
      </w:pPr>
      <w:proofErr w:type="spellStart"/>
      <w:r>
        <w:t>TallyTec</w:t>
      </w:r>
      <w:proofErr w:type="spellEnd"/>
      <w:r>
        <w:t xml:space="preserve"> Pro </w:t>
      </w:r>
      <w:proofErr w:type="spellStart"/>
      <w:r w:rsidRPr="69712AFE">
        <w:rPr>
          <w:rStyle w:val="Siln"/>
          <w:b/>
        </w:rPr>
        <w:t>Transmitters</w:t>
      </w:r>
      <w:proofErr w:type="spellEnd"/>
      <w:r>
        <w:t xml:space="preserve">, </w:t>
      </w:r>
      <w:proofErr w:type="spellStart"/>
      <w:r>
        <w:t>TallyTec</w:t>
      </w:r>
      <w:proofErr w:type="spellEnd"/>
      <w:r>
        <w:t xml:space="preserve"> Pro </w:t>
      </w:r>
      <w:proofErr w:type="spellStart"/>
      <w:r>
        <w:t>Receiver</w:t>
      </w:r>
      <w:proofErr w:type="spellEnd"/>
    </w:p>
    <w:p w14:paraId="1B860F4B" w14:textId="77777777" w:rsidR="00D70A6E" w:rsidRPr="008A320C" w:rsidRDefault="00D70A6E" w:rsidP="00D70A6E">
      <w:r>
        <w:t xml:space="preserve">Táto firma sa priamo špecializuje na problematiku svetelnej signalizácie Tally. </w:t>
      </w:r>
      <w:proofErr w:type="spellStart"/>
      <w:r>
        <w:t>TallyTec</w:t>
      </w:r>
      <w:proofErr w:type="spellEnd"/>
      <w:r>
        <w:t xml:space="preserve"> Pro </w:t>
      </w:r>
      <w:proofErr w:type="spellStart"/>
      <w:r w:rsidRPr="3AD175D5">
        <w:rPr>
          <w:rStyle w:val="Siln"/>
          <w:b w:val="0"/>
          <w:bCs w:val="0"/>
        </w:rPr>
        <w:t>Transmitters</w:t>
      </w:r>
      <w:proofErr w:type="spellEnd"/>
      <w:r>
        <w:t xml:space="preserve"> je vysielač, ktorý sníma stav Tally konektora video strižne a následná distribúcia signálu je buď bezdrôtová alebo pomocou Ethernet káblu. Tento vysielač je v ponuke pre 4 , 8 alebo 16 kamier. </w:t>
      </w:r>
      <w:proofErr w:type="spellStart"/>
      <w:r>
        <w:t>TallyTec</w:t>
      </w:r>
      <w:proofErr w:type="spellEnd"/>
      <w:r>
        <w:t xml:space="preserve"> Pro </w:t>
      </w:r>
      <w:proofErr w:type="spellStart"/>
      <w:r>
        <w:t>Receiver</w:t>
      </w:r>
      <w:proofErr w:type="spellEnd"/>
      <w:r>
        <w:t xml:space="preserve"> je prijímač určený na umiestnenie priamo na kamere, ktorý v sebe obsahuje svetelné indikátory, bez podpory ISO signalizácie. Firma ponúka dve varianty prijímača, pričom obe obsahujú možnosť káblového prepojenia a jedna zahrňuje aj bezdrôtový prenos. Dosah bezdrôtového prenosu je udávaný približne 2 km. Cena bezdrôtového setu pre 8 kamier je približne 3500 eur. </w:t>
      </w:r>
      <w:sdt>
        <w:sdtPr>
          <w:id w:val="-730918390"/>
          <w:citation/>
        </w:sdtPr>
        <w:sdtContent>
          <w:r>
            <w:fldChar w:fldCharType="begin"/>
          </w:r>
          <w:r>
            <w:instrText xml:space="preserve">CITATION Tal17 \l 1051 </w:instrText>
          </w:r>
          <w:r>
            <w:fldChar w:fldCharType="separate"/>
          </w:r>
          <w:r w:rsidRPr="00D70A6E">
            <w:rPr>
              <w:noProof/>
            </w:rPr>
            <w:t>[3]</w:t>
          </w:r>
          <w:r>
            <w:fldChar w:fldCharType="end"/>
          </w:r>
        </w:sdtContent>
      </w:sdt>
    </w:p>
    <w:p w14:paraId="01057961" w14:textId="77777777" w:rsidR="00D70A6E" w:rsidRPr="00233228" w:rsidRDefault="00D70A6E" w:rsidP="00D70A6E">
      <w:r>
        <w:rPr>
          <w:noProof/>
          <w:lang w:eastAsia="sk-SK"/>
        </w:rPr>
        <w:drawing>
          <wp:anchor distT="0" distB="0" distL="114300" distR="114300" simplePos="0" relativeHeight="251343872" behindDoc="1" locked="0" layoutInCell="1" allowOverlap="1" wp14:anchorId="440C5FAF" wp14:editId="29BF95D1">
            <wp:simplePos x="0" y="0"/>
            <wp:positionH relativeFrom="column">
              <wp:posOffset>3156585</wp:posOffset>
            </wp:positionH>
            <wp:positionV relativeFrom="paragraph">
              <wp:posOffset>337185</wp:posOffset>
            </wp:positionV>
            <wp:extent cx="1899920" cy="1640205"/>
            <wp:effectExtent l="0" t="0" r="5080" b="0"/>
            <wp:wrapTight wrapText="bothSides">
              <wp:wrapPolygon edited="0">
                <wp:start x="0" y="0"/>
                <wp:lineTo x="0" y="21324"/>
                <wp:lineTo x="21441" y="21324"/>
                <wp:lineTo x="21441" y="0"/>
                <wp:lineTo x="0" y="0"/>
              </wp:wrapPolygon>
            </wp:wrapTight>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receiver-wireless.jpg"/>
                    <pic:cNvPicPr/>
                  </pic:nvPicPr>
                  <pic:blipFill rotWithShape="1">
                    <a:blip r:embed="rId42" cstate="print">
                      <a:extLst>
                        <a:ext uri="{28A0092B-C50C-407E-A947-70E740481C1C}">
                          <a14:useLocalDpi xmlns:a14="http://schemas.microsoft.com/office/drawing/2010/main" val="0"/>
                        </a:ext>
                      </a:extLst>
                    </a:blip>
                    <a:srcRect l="6832" t="11180" r="6801" b="14261"/>
                    <a:stretch/>
                  </pic:blipFill>
                  <pic:spPr bwMode="auto">
                    <a:xfrm>
                      <a:off x="0" y="0"/>
                      <a:ext cx="1899920" cy="164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E3C81" w14:textId="5BF40F2C" w:rsidR="00D70A6E" w:rsidRPr="00233228" w:rsidRDefault="00FE51DB" w:rsidP="00D70A6E">
      <w:r>
        <w:rPr>
          <w:noProof/>
          <w:lang w:eastAsia="sk-SK"/>
        </w:rPr>
        <mc:AlternateContent>
          <mc:Choice Requires="wps">
            <w:drawing>
              <wp:anchor distT="0" distB="0" distL="114300" distR="114300" simplePos="0" relativeHeight="251748352" behindDoc="1" locked="0" layoutInCell="1" allowOverlap="1" wp14:anchorId="2B697A0D" wp14:editId="16EF5679">
                <wp:simplePos x="0" y="0"/>
                <wp:positionH relativeFrom="margin">
                  <wp:align>right</wp:align>
                </wp:positionH>
                <wp:positionV relativeFrom="paragraph">
                  <wp:posOffset>1809920</wp:posOffset>
                </wp:positionV>
                <wp:extent cx="5570855" cy="635"/>
                <wp:effectExtent l="0" t="0" r="0" b="0"/>
                <wp:wrapTight wrapText="bothSides">
                  <wp:wrapPolygon edited="0">
                    <wp:start x="0" y="0"/>
                    <wp:lineTo x="0" y="20085"/>
                    <wp:lineTo x="21494" y="20085"/>
                    <wp:lineTo x="21494" y="0"/>
                    <wp:lineTo x="0" y="0"/>
                  </wp:wrapPolygon>
                </wp:wrapTight>
                <wp:docPr id="56" name="Textové pole 56"/>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17363BC2" w14:textId="77777777" w:rsidR="005860F6" w:rsidRPr="00D86492" w:rsidRDefault="005860F6" w:rsidP="00D70A6E">
                            <w:pPr>
                              <w:pStyle w:val="Popis"/>
                              <w:rPr>
                                <w:noProof/>
                                <w:sz w:val="24"/>
                              </w:rPr>
                            </w:pPr>
                            <w:bookmarkStart w:id="64" w:name="_Toc480320074"/>
                            <w:bookmarkStart w:id="65" w:name="_Toc480322566"/>
                            <w:bookmarkStart w:id="66" w:name="_Toc480375462"/>
                            <w:bookmarkStart w:id="67" w:name="_Toc480383730"/>
                            <w:r>
                              <w:t xml:space="preserve">Obrázok </w:t>
                            </w:r>
                            <w:fldSimple w:instr=" STYLEREF 1 \s ">
                              <w:r>
                                <w:rPr>
                                  <w:noProof/>
                                </w:rPr>
                                <w:t>1</w:t>
                              </w:r>
                            </w:fldSimple>
                            <w:r>
                              <w:t>.</w:t>
                            </w:r>
                            <w:fldSimple w:instr=" SEQ Obrázok \* ARABIC \s 1 ">
                              <w:r>
                                <w:rPr>
                                  <w:noProof/>
                                </w:rPr>
                                <w:t>6</w:t>
                              </w:r>
                            </w:fldSimple>
                            <w:r>
                              <w:t xml:space="preserve"> </w:t>
                            </w:r>
                            <w:proofErr w:type="spellStart"/>
                            <w:r>
                              <w:rPr>
                                <w:b w:val="0"/>
                                <w:i/>
                              </w:rPr>
                              <w:t>TallyTec</w:t>
                            </w:r>
                            <w:proofErr w:type="spellEnd"/>
                            <w:r>
                              <w:rPr>
                                <w:b w:val="0"/>
                                <w:i/>
                              </w:rPr>
                              <w:t xml:space="preserve"> Pro vysielač (vľavo), </w:t>
                            </w:r>
                            <w:proofErr w:type="spellStart"/>
                            <w:r>
                              <w:rPr>
                                <w:b w:val="0"/>
                                <w:i/>
                              </w:rPr>
                              <w:t>TallyTec</w:t>
                            </w:r>
                            <w:proofErr w:type="spellEnd"/>
                            <w:r>
                              <w:rPr>
                                <w:b w:val="0"/>
                                <w:i/>
                              </w:rPr>
                              <w:t xml:space="preserve"> Pro prijímač (</w:t>
                            </w:r>
                            <w:proofErr w:type="spellStart"/>
                            <w:r>
                              <w:rPr>
                                <w:b w:val="0"/>
                                <w:i/>
                              </w:rPr>
                              <w:t>vpavo</w:t>
                            </w:r>
                            <w:proofErr w:type="spellEnd"/>
                            <w:r>
                              <w:rPr>
                                <w:b w:val="0"/>
                                <w:i/>
                              </w:rPr>
                              <w:t>)</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97A0D" id="Textové pole 56" o:spid="_x0000_s1031" type="#_x0000_t202" style="position:absolute;left:0;text-align:left;margin-left:387.45pt;margin-top:142.5pt;width:438.65pt;height:.05pt;z-index:-251568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" stroked="f">
                <v:textbox style="mso-fit-shape-to-text:t" inset="0,0,0,0">
                  <w:txbxContent>
                    <w:p w14:paraId="17363BC2" w14:textId="77777777" w:rsidR="005860F6" w:rsidRPr="00D86492" w:rsidRDefault="005860F6" w:rsidP="00D70A6E">
                      <w:pPr>
                        <w:pStyle w:val="Popis"/>
                        <w:rPr>
                          <w:noProof/>
                          <w:sz w:val="24"/>
                        </w:rPr>
                      </w:pPr>
                      <w:bookmarkStart w:id="68" w:name="_Toc480320074"/>
                      <w:bookmarkStart w:id="69" w:name="_Toc480322566"/>
                      <w:bookmarkStart w:id="70" w:name="_Toc480375462"/>
                      <w:bookmarkStart w:id="71" w:name="_Toc480383730"/>
                      <w:r>
                        <w:t xml:space="preserve">Obrázok </w:t>
                      </w:r>
                      <w:fldSimple w:instr=" STYLEREF 1 \s ">
                        <w:r>
                          <w:rPr>
                            <w:noProof/>
                          </w:rPr>
                          <w:t>1</w:t>
                        </w:r>
                      </w:fldSimple>
                      <w:r>
                        <w:t>.</w:t>
                      </w:r>
                      <w:fldSimple w:instr=" SEQ Obrázok \* ARABIC \s 1 ">
                        <w:r>
                          <w:rPr>
                            <w:noProof/>
                          </w:rPr>
                          <w:t>6</w:t>
                        </w:r>
                      </w:fldSimple>
                      <w:r>
                        <w:t xml:space="preserve"> </w:t>
                      </w:r>
                      <w:proofErr w:type="spellStart"/>
                      <w:r>
                        <w:rPr>
                          <w:b w:val="0"/>
                          <w:i/>
                        </w:rPr>
                        <w:t>TallyTec</w:t>
                      </w:r>
                      <w:proofErr w:type="spellEnd"/>
                      <w:r>
                        <w:rPr>
                          <w:b w:val="0"/>
                          <w:i/>
                        </w:rPr>
                        <w:t xml:space="preserve"> Pro vysielač (vľavo), </w:t>
                      </w:r>
                      <w:proofErr w:type="spellStart"/>
                      <w:r>
                        <w:rPr>
                          <w:b w:val="0"/>
                          <w:i/>
                        </w:rPr>
                        <w:t>TallyTec</w:t>
                      </w:r>
                      <w:proofErr w:type="spellEnd"/>
                      <w:r>
                        <w:rPr>
                          <w:b w:val="0"/>
                          <w:i/>
                        </w:rPr>
                        <w:t xml:space="preserve"> Pro prijímač (</w:t>
                      </w:r>
                      <w:proofErr w:type="spellStart"/>
                      <w:r>
                        <w:rPr>
                          <w:b w:val="0"/>
                          <w:i/>
                        </w:rPr>
                        <w:t>vpavo</w:t>
                      </w:r>
                      <w:proofErr w:type="spellEnd"/>
                      <w:r>
                        <w:rPr>
                          <w:b w:val="0"/>
                          <w:i/>
                        </w:rPr>
                        <w:t>)</w:t>
                      </w:r>
                      <w:bookmarkEnd w:id="68"/>
                      <w:bookmarkEnd w:id="69"/>
                      <w:bookmarkEnd w:id="70"/>
                      <w:bookmarkEnd w:id="71"/>
                    </w:p>
                  </w:txbxContent>
                </v:textbox>
                <w10:wrap type="tight" anchorx="margin"/>
              </v:shape>
            </w:pict>
          </mc:Fallback>
        </mc:AlternateContent>
      </w:r>
      <w:r w:rsidR="00D70A6E">
        <w:rPr>
          <w:noProof/>
          <w:lang w:eastAsia="sk-SK"/>
        </w:rPr>
        <w:drawing>
          <wp:anchor distT="0" distB="0" distL="114300" distR="114300" simplePos="0" relativeHeight="251441152" behindDoc="1" locked="0" layoutInCell="1" allowOverlap="1" wp14:anchorId="35E33337" wp14:editId="683098F9">
            <wp:simplePos x="0" y="0"/>
            <wp:positionH relativeFrom="column">
              <wp:posOffset>163764</wp:posOffset>
            </wp:positionH>
            <wp:positionV relativeFrom="paragraph">
              <wp:posOffset>10374</wp:posOffset>
            </wp:positionV>
            <wp:extent cx="2343150" cy="1567180"/>
            <wp:effectExtent l="0" t="0" r="0" b="0"/>
            <wp:wrapTight wrapText="bothSides">
              <wp:wrapPolygon edited="0">
                <wp:start x="0" y="0"/>
                <wp:lineTo x="0" y="21267"/>
                <wp:lineTo x="21424" y="21267"/>
                <wp:lineTo x="21424" y="0"/>
                <wp:lineTo x="0" y="0"/>
              </wp:wrapPolygon>
            </wp:wrapTight>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llytec-pro-base16_4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3150" cy="1567180"/>
                    </a:xfrm>
                    <a:prstGeom prst="rect">
                      <a:avLst/>
                    </a:prstGeom>
                  </pic:spPr>
                </pic:pic>
              </a:graphicData>
            </a:graphic>
            <wp14:sizeRelH relativeFrom="margin">
              <wp14:pctWidth>0</wp14:pctWidth>
            </wp14:sizeRelH>
            <wp14:sizeRelV relativeFrom="margin">
              <wp14:pctHeight>0</wp14:pctHeight>
            </wp14:sizeRelV>
          </wp:anchor>
        </w:drawing>
      </w:r>
    </w:p>
    <w:p w14:paraId="1F33F888" w14:textId="5B9E1E0F" w:rsidR="00D70A6E" w:rsidRDefault="00D70A6E" w:rsidP="00D70A6E">
      <w:pPr>
        <w:spacing w:after="0" w:line="240" w:lineRule="auto"/>
        <w:ind w:firstLine="0"/>
        <w:jc w:val="left"/>
        <w:rPr>
          <w:rFonts w:eastAsia="Times New Roman"/>
          <w:b/>
          <w:szCs w:val="24"/>
        </w:rPr>
      </w:pPr>
      <w:r>
        <w:rPr>
          <w:highlight w:val="lightGray"/>
        </w:rPr>
        <w:br w:type="page"/>
      </w:r>
    </w:p>
    <w:p w14:paraId="27D24C47" w14:textId="77777777" w:rsidR="00D70A6E" w:rsidRPr="00D70A6E" w:rsidRDefault="00D70A6E" w:rsidP="00D70A6E">
      <w:pPr>
        <w:pStyle w:val="Nadpis3"/>
      </w:pPr>
      <w:bookmarkStart w:id="72" w:name="_Toc480375478"/>
      <w:bookmarkStart w:id="73" w:name="_Toc480399716"/>
      <w:r w:rsidRPr="00D70A6E">
        <w:lastRenderedPageBreak/>
        <w:t>Profesionálne riešenie</w:t>
      </w:r>
      <w:bookmarkEnd w:id="72"/>
      <w:bookmarkEnd w:id="73"/>
    </w:p>
    <w:p w14:paraId="49C51596" w14:textId="77777777" w:rsidR="00D70A6E" w:rsidRDefault="00D70A6E" w:rsidP="00D70A6E">
      <w:r>
        <w:t>Pri profesionálnom kamerovaní sa využíva prenos viacerých signálov jedným káblom. Medzi tieto signály patria obrazový výstup kamery, Tally signál, interná hlasová komunikácia, hlavný obrazový výstup z video strižne ku  kameramanovi a rôzne audio signály. O zlučovanie signálov sa stará štúdiový konvertor, ktorý je umiestnený v réžií najčastejšie priamo v prepravnom obale s video strižňou. Dáta sa prenášajú buď po optickej linke alebo pomocou SDI káblov. Pri využití SDI káblov je množstvo prenášaných signálov obmedzené viac ako pri optickej linke. Na druhom konci kabeláže sa pripája buď priamo kamera, ktorá podporuje takýto zlúčený signál a sama si ho vyselektuje na jednotlivé zložky, alebo kamerový konvertor, ktorý to urobí namiesto kamery. Kvôli zložitosti technológie je ale toto riešenie veľmi drahé. Ceny začínajú na úrovni 2500 eur za štúdiové konvertory a ceny konvertorov pri kamerách na 500 eur za kus.</w:t>
      </w:r>
    </w:p>
    <w:p w14:paraId="28D9F482" w14:textId="77777777" w:rsidR="00D70A6E" w:rsidRDefault="00D70A6E" w:rsidP="00D70A6E">
      <w:r>
        <w:t xml:space="preserve"> </w:t>
      </w:r>
    </w:p>
    <w:p w14:paraId="4C85F0F9" w14:textId="77777777" w:rsidR="00D70A6E" w:rsidRDefault="00D70A6E" w:rsidP="00D70A6E">
      <w:pPr>
        <w:pStyle w:val="Nadpis4"/>
      </w:pPr>
      <w:proofErr w:type="spellStart"/>
      <w:r>
        <w:t>Blackmagic</w:t>
      </w:r>
      <w:proofErr w:type="spellEnd"/>
      <w:r>
        <w:t xml:space="preserve"> Design</w:t>
      </w:r>
      <w:r w:rsidRPr="69712AFE">
        <w:rPr>
          <w:rStyle w:val="apple-converted-space"/>
        </w:rPr>
        <w:t> </w:t>
      </w:r>
      <w:r>
        <w:t xml:space="preserve">ATEM </w:t>
      </w:r>
      <w:proofErr w:type="spellStart"/>
      <w:r>
        <w:t>Talkback</w:t>
      </w:r>
      <w:proofErr w:type="spellEnd"/>
      <w:r>
        <w:t xml:space="preserve"> </w:t>
      </w:r>
      <w:proofErr w:type="spellStart"/>
      <w:r>
        <w:t>Converter</w:t>
      </w:r>
      <w:proofErr w:type="spellEnd"/>
      <w:r>
        <w:t xml:space="preserve"> 4K a ATEM </w:t>
      </w:r>
      <w:proofErr w:type="spellStart"/>
      <w:r>
        <w:t>Camera</w:t>
      </w:r>
      <w:proofErr w:type="spellEnd"/>
      <w:r>
        <w:t xml:space="preserve"> </w:t>
      </w:r>
      <w:proofErr w:type="spellStart"/>
      <w:r>
        <w:t>Coverter</w:t>
      </w:r>
      <w:proofErr w:type="spellEnd"/>
    </w:p>
    <w:p w14:paraId="497A60D1" w14:textId="77777777" w:rsidR="00D70A6E" w:rsidRDefault="00D70A6E" w:rsidP="00D70A6E">
      <w:r>
        <w:rPr>
          <w:noProof/>
          <w:lang w:eastAsia="sk-SK"/>
        </w:rPr>
        <w:drawing>
          <wp:anchor distT="0" distB="0" distL="114300" distR="114300" simplePos="0" relativeHeight="251407360" behindDoc="0" locked="0" layoutInCell="1" allowOverlap="1" wp14:anchorId="1909F5E3" wp14:editId="2E2AD75D">
            <wp:simplePos x="0" y="0"/>
            <wp:positionH relativeFrom="column">
              <wp:posOffset>-635</wp:posOffset>
            </wp:positionH>
            <wp:positionV relativeFrom="paragraph">
              <wp:posOffset>1921510</wp:posOffset>
            </wp:positionV>
            <wp:extent cx="5158105" cy="1428750"/>
            <wp:effectExtent l="0" t="0" r="4445" b="0"/>
            <wp:wrapTopAndBottom/>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ckmagic-design-swrconvrck2-atem-studio-converter-2-p7466-22408_image.jpg"/>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58105" cy="1428750"/>
                    </a:xfrm>
                    <a:prstGeom prst="rect">
                      <a:avLst/>
                    </a:prstGeom>
                    <a:ln>
                      <a:noFill/>
                    </a:ln>
                    <a:extLst>
                      <a:ext uri="{53640926-AAD7-44D8-BBD7-CCE9431645EC}">
                        <a14:shadowObscured xmlns:a14="http://schemas.microsoft.com/office/drawing/2010/main"/>
                      </a:ext>
                    </a:extLst>
                  </pic:spPr>
                </pic:pic>
              </a:graphicData>
            </a:graphic>
          </wp:anchor>
        </w:drawing>
      </w:r>
      <w:r>
        <w:t>Toto zariadenie je príkladom varianty, kde kamera nevie vyseparovať signály sama. Ako prenosové médium medzi konvertormi sa využíva optická linka, ktorá môže dosahovať dĺžku</w:t>
      </w:r>
      <w:r w:rsidRPr="3880DEEB">
        <w:t xml:space="preserve">  </w:t>
      </w:r>
      <w:r>
        <w:t>40 km. Štúdiový konvertor je určený pre 8</w:t>
      </w:r>
      <w:r w:rsidRPr="3880DEEB">
        <w:t xml:space="preserve"> </w:t>
      </w:r>
      <w:r>
        <w:t>kamier ale pri potrebe využitia</w:t>
      </w:r>
      <w:r w:rsidRPr="3880DEEB">
        <w:t xml:space="preserve"> </w:t>
      </w:r>
      <w:r>
        <w:t>viacerých vstupov je tu možnosť</w:t>
      </w:r>
      <w:r w:rsidRPr="3880DEEB">
        <w:t xml:space="preserve"> </w:t>
      </w:r>
      <w:r>
        <w:t>prepojenia viacerých štúdiových konvertorov navzájom</w:t>
      </w:r>
      <w:r w:rsidRPr="3880DEEB">
        <w:t xml:space="preserve">. </w:t>
      </w:r>
      <w:r>
        <w:t>Svetelná signalizácia Tally sa nachádza priamo na kamerovom konvertore, ktorý sa tak musí pripevniť na kameru. Ten obsahuje aj reguláciu hlasitosti a ovládanie mikrofónu.</w:t>
      </w:r>
      <w:sdt>
        <w:sdtPr>
          <w:id w:val="-206875275"/>
          <w:citation/>
        </w:sdtPr>
        <w:sdtContent>
          <w:r>
            <w:fldChar w:fldCharType="begin"/>
          </w:r>
          <w:r>
            <w:instrText xml:space="preserve">CITATION Bla17 \l 1051 </w:instrText>
          </w:r>
          <w:r>
            <w:fldChar w:fldCharType="separate"/>
          </w:r>
          <w:r>
            <w:rPr>
              <w:noProof/>
            </w:rPr>
            <w:t xml:space="preserve"> </w:t>
          </w:r>
          <w:r w:rsidRPr="00D70A6E">
            <w:rPr>
              <w:noProof/>
            </w:rPr>
            <w:t>[4]</w:t>
          </w:r>
          <w:r>
            <w:fldChar w:fldCharType="end"/>
          </w:r>
        </w:sdtContent>
      </w:sdt>
    </w:p>
    <w:p w14:paraId="76E0FC07" w14:textId="128798FB" w:rsidR="00D70A6E" w:rsidRDefault="005860F6" w:rsidP="00D70A6E">
      <w:pPr>
        <w:ind w:firstLine="0"/>
      </w:pPr>
      <w:r>
        <w:rPr>
          <w:noProof/>
          <w:lang w:eastAsia="sk-SK"/>
        </w:rPr>
        <w:drawing>
          <wp:anchor distT="0" distB="0" distL="114300" distR="114300" simplePos="0" relativeHeight="251416576" behindDoc="1" locked="0" layoutInCell="1" allowOverlap="1" wp14:anchorId="1587DAE0" wp14:editId="065A2A01">
            <wp:simplePos x="0" y="0"/>
            <wp:positionH relativeFrom="column">
              <wp:posOffset>238760</wp:posOffset>
            </wp:positionH>
            <wp:positionV relativeFrom="paragraph">
              <wp:posOffset>1594370</wp:posOffset>
            </wp:positionV>
            <wp:extent cx="2665095" cy="1085850"/>
            <wp:effectExtent l="0" t="0" r="1905" b="0"/>
            <wp:wrapThrough wrapText="bothSides">
              <wp:wrapPolygon edited="0">
                <wp:start x="0" y="0"/>
                <wp:lineTo x="0" y="21221"/>
                <wp:lineTo x="21461" y="21221"/>
                <wp:lineTo x="21461" y="0"/>
                <wp:lineTo x="0" y="0"/>
              </wp:wrapPolygon>
            </wp:wrapThrough>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ckmagic-atem-camera-converter.jpg"/>
                    <pic:cNvPicPr/>
                  </pic:nvPicPr>
                  <pic:blipFill rotWithShape="1">
                    <a:blip r:embed="rId45">
                      <a:extLst>
                        <a:ext uri="{28A0092B-C50C-407E-A947-70E740481C1C}">
                          <a14:useLocalDpi xmlns:a14="http://schemas.microsoft.com/office/drawing/2010/main" val="0"/>
                        </a:ext>
                      </a:extLst>
                    </a:blip>
                    <a:srcRect t="10557" b="11059"/>
                    <a:stretch/>
                  </pic:blipFill>
                  <pic:spPr bwMode="auto">
                    <a:xfrm>
                      <a:off x="0" y="0"/>
                      <a:ext cx="2665095" cy="1085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0A6E">
        <w:rPr>
          <w:noProof/>
          <w:lang w:eastAsia="sk-SK"/>
        </w:rPr>
        <w:drawing>
          <wp:anchor distT="0" distB="0" distL="114300" distR="114300" simplePos="0" relativeHeight="251398144" behindDoc="1" locked="0" layoutInCell="1" allowOverlap="1" wp14:anchorId="3EFE1771" wp14:editId="770490F9">
            <wp:simplePos x="0" y="0"/>
            <wp:positionH relativeFrom="column">
              <wp:posOffset>3348101</wp:posOffset>
            </wp:positionH>
            <wp:positionV relativeFrom="paragraph">
              <wp:posOffset>1430400</wp:posOffset>
            </wp:positionV>
            <wp:extent cx="1477670" cy="1037933"/>
            <wp:effectExtent l="0" t="0" r="8255"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l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90932" cy="1047248"/>
                    </a:xfrm>
                    <a:prstGeom prst="rect">
                      <a:avLst/>
                    </a:prstGeom>
                  </pic:spPr>
                </pic:pic>
              </a:graphicData>
            </a:graphic>
            <wp14:sizeRelH relativeFrom="margin">
              <wp14:pctWidth>0</wp14:pctWidth>
            </wp14:sizeRelH>
            <wp14:sizeRelV relativeFrom="margin">
              <wp14:pctHeight>0</wp14:pctHeight>
            </wp14:sizeRelV>
          </wp:anchor>
        </w:drawing>
      </w:r>
    </w:p>
    <w:p w14:paraId="0FAE8E30" w14:textId="77777777" w:rsidR="00FE51DB" w:rsidRDefault="00FE51DB" w:rsidP="00D70A6E">
      <w:pPr>
        <w:ind w:firstLine="0"/>
      </w:pPr>
    </w:p>
    <w:p w14:paraId="30318B09" w14:textId="10F7DB8E" w:rsidR="00D70A6E" w:rsidRPr="001A543A" w:rsidRDefault="00D70A6E" w:rsidP="00D70A6E">
      <w:pPr>
        <w:ind w:firstLine="0"/>
      </w:pPr>
      <w:r>
        <w:rPr>
          <w:noProof/>
          <w:lang w:eastAsia="sk-SK"/>
        </w:rPr>
        <mc:AlternateContent>
          <mc:Choice Requires="wps">
            <w:drawing>
              <wp:anchor distT="0" distB="0" distL="114300" distR="114300" simplePos="0" relativeHeight="251757568" behindDoc="1" locked="0" layoutInCell="1" allowOverlap="1" wp14:anchorId="3354337F" wp14:editId="17BDAA55">
                <wp:simplePos x="0" y="0"/>
                <wp:positionH relativeFrom="margin">
                  <wp:align>left</wp:align>
                </wp:positionH>
                <wp:positionV relativeFrom="paragraph">
                  <wp:posOffset>589337</wp:posOffset>
                </wp:positionV>
                <wp:extent cx="5571460" cy="520995"/>
                <wp:effectExtent l="0" t="0" r="0" b="0"/>
                <wp:wrapNone/>
                <wp:docPr id="57" name="Textové pole 57"/>
                <wp:cNvGraphicFramePr/>
                <a:graphic xmlns:a="http://schemas.openxmlformats.org/drawingml/2006/main">
                  <a:graphicData uri="http://schemas.microsoft.com/office/word/2010/wordprocessingShape">
                    <wps:wsp>
                      <wps:cNvSpPr txBox="1"/>
                      <wps:spPr>
                        <a:xfrm>
                          <a:off x="0" y="0"/>
                          <a:ext cx="5571460" cy="520995"/>
                        </a:xfrm>
                        <a:prstGeom prst="rect">
                          <a:avLst/>
                        </a:prstGeom>
                        <a:solidFill>
                          <a:prstClr val="white"/>
                        </a:solidFill>
                        <a:ln>
                          <a:noFill/>
                        </a:ln>
                      </wps:spPr>
                      <wps:txbx>
                        <w:txbxContent>
                          <w:p w14:paraId="739FD33E" w14:textId="77777777" w:rsidR="005860F6" w:rsidRPr="00314E9F" w:rsidRDefault="005860F6" w:rsidP="00D70A6E">
                            <w:pPr>
                              <w:pStyle w:val="Popis"/>
                              <w:spacing w:line="276" w:lineRule="auto"/>
                              <w:rPr>
                                <w:b w:val="0"/>
                                <w:i/>
                                <w:sz w:val="24"/>
                              </w:rPr>
                            </w:pPr>
                            <w:bookmarkStart w:id="74" w:name="_Toc480320075"/>
                            <w:bookmarkStart w:id="75" w:name="_Toc480322567"/>
                            <w:bookmarkStart w:id="76" w:name="_Toc480375463"/>
                            <w:bookmarkStart w:id="77" w:name="_Toc480383731"/>
                            <w:r>
                              <w:t xml:space="preserve">Obrázok </w:t>
                            </w:r>
                            <w:fldSimple w:instr=" STYLEREF 1 \s ">
                              <w:r>
                                <w:rPr>
                                  <w:noProof/>
                                </w:rPr>
                                <w:t>1</w:t>
                              </w:r>
                            </w:fldSimple>
                            <w:r>
                              <w:t>.</w:t>
                            </w:r>
                            <w:fldSimple w:instr=" SEQ Obrázok \* ARABIC \s 1 ">
                              <w:r>
                                <w:rPr>
                                  <w:noProof/>
                                </w:rPr>
                                <w:t>7</w:t>
                              </w:r>
                            </w:fldSimple>
                            <w:r>
                              <w:t xml:space="preserve"> </w:t>
                            </w:r>
                            <w:r>
                              <w:rPr>
                                <w:b w:val="0"/>
                                <w:i/>
                              </w:rPr>
                              <w:t xml:space="preserve">Profesionálne riešenie </w:t>
                            </w:r>
                            <w:proofErr w:type="spellStart"/>
                            <w:r>
                              <w:rPr>
                                <w:b w:val="0"/>
                                <w:i/>
                              </w:rPr>
                              <w:t>Tally</w:t>
                            </w:r>
                            <w:proofErr w:type="spellEnd"/>
                            <w:r>
                              <w:rPr>
                                <w:b w:val="0"/>
                                <w:i/>
                              </w:rPr>
                              <w:t xml:space="preserve"> od firmy </w:t>
                            </w:r>
                            <w:proofErr w:type="spellStart"/>
                            <w:r>
                              <w:rPr>
                                <w:b w:val="0"/>
                                <w:i/>
                              </w:rPr>
                              <w:t>Blackmagic</w:t>
                            </w:r>
                            <w:proofErr w:type="spellEnd"/>
                            <w:r>
                              <w:rPr>
                                <w:b w:val="0"/>
                                <w:i/>
                              </w:rPr>
                              <w:t xml:space="preserve"> Design</w:t>
                            </w:r>
                            <w:r>
                              <w:rPr>
                                <w:b w:val="0"/>
                                <w:i/>
                              </w:rPr>
                              <w:br/>
                              <w:t>štúdiový konvertor(hore), kamerový konvertor(dole)</w:t>
                            </w:r>
                            <w:bookmarkEnd w:id="74"/>
                            <w:bookmarkEnd w:id="75"/>
                            <w:bookmarkEnd w:id="76"/>
                            <w:bookmarkEnd w:id="77"/>
                          </w:p>
                          <w:p w14:paraId="5577E762" w14:textId="77777777" w:rsidR="005860F6" w:rsidRPr="00B74C73" w:rsidRDefault="005860F6" w:rsidP="00D70A6E">
                            <w:pPr>
                              <w:pStyle w:val="Popi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4337F" id="Textové pole 57" o:spid="_x0000_s1032" type="#_x0000_t202" style="position:absolute;left:0;text-align:left;margin-left:0;margin-top:46.4pt;width:438.7pt;height:41pt;z-index:-25155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QdOwIAAG4EAAAOAAAAZHJzL2Uyb0RvYy54bWysVMGO0zAQvSPxD5bvNG1Fu2z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" stroked="f">
                <v:textbox inset="0,0,0,0">
                  <w:txbxContent>
                    <w:p w14:paraId="739FD33E" w14:textId="77777777" w:rsidR="005860F6" w:rsidRPr="00314E9F" w:rsidRDefault="005860F6" w:rsidP="00D70A6E">
                      <w:pPr>
                        <w:pStyle w:val="Popis"/>
                        <w:spacing w:line="276" w:lineRule="auto"/>
                        <w:rPr>
                          <w:b w:val="0"/>
                          <w:i/>
                          <w:sz w:val="24"/>
                        </w:rPr>
                      </w:pPr>
                      <w:bookmarkStart w:id="78" w:name="_Toc480320075"/>
                      <w:bookmarkStart w:id="79" w:name="_Toc480322567"/>
                      <w:bookmarkStart w:id="80" w:name="_Toc480375463"/>
                      <w:bookmarkStart w:id="81" w:name="_Toc480383731"/>
                      <w:r>
                        <w:t xml:space="preserve">Obrázok </w:t>
                      </w:r>
                      <w:fldSimple w:instr=" STYLEREF 1 \s ">
                        <w:r>
                          <w:rPr>
                            <w:noProof/>
                          </w:rPr>
                          <w:t>1</w:t>
                        </w:r>
                      </w:fldSimple>
                      <w:r>
                        <w:t>.</w:t>
                      </w:r>
                      <w:fldSimple w:instr=" SEQ Obrázok \* ARABIC \s 1 ">
                        <w:r>
                          <w:rPr>
                            <w:noProof/>
                          </w:rPr>
                          <w:t>7</w:t>
                        </w:r>
                      </w:fldSimple>
                      <w:r>
                        <w:t xml:space="preserve"> </w:t>
                      </w:r>
                      <w:r>
                        <w:rPr>
                          <w:b w:val="0"/>
                          <w:i/>
                        </w:rPr>
                        <w:t xml:space="preserve">Profesionálne riešenie </w:t>
                      </w:r>
                      <w:proofErr w:type="spellStart"/>
                      <w:r>
                        <w:rPr>
                          <w:b w:val="0"/>
                          <w:i/>
                        </w:rPr>
                        <w:t>Tally</w:t>
                      </w:r>
                      <w:proofErr w:type="spellEnd"/>
                      <w:r>
                        <w:rPr>
                          <w:b w:val="0"/>
                          <w:i/>
                        </w:rPr>
                        <w:t xml:space="preserve"> od firmy </w:t>
                      </w:r>
                      <w:proofErr w:type="spellStart"/>
                      <w:r>
                        <w:rPr>
                          <w:b w:val="0"/>
                          <w:i/>
                        </w:rPr>
                        <w:t>Blackmagic</w:t>
                      </w:r>
                      <w:proofErr w:type="spellEnd"/>
                      <w:r>
                        <w:rPr>
                          <w:b w:val="0"/>
                          <w:i/>
                        </w:rPr>
                        <w:t xml:space="preserve"> Design</w:t>
                      </w:r>
                      <w:r>
                        <w:rPr>
                          <w:b w:val="0"/>
                          <w:i/>
                        </w:rPr>
                        <w:br/>
                        <w:t>štúdiový konvertor(hore), kamerový konvertor(dole)</w:t>
                      </w:r>
                      <w:bookmarkEnd w:id="78"/>
                      <w:bookmarkEnd w:id="79"/>
                      <w:bookmarkEnd w:id="80"/>
                      <w:bookmarkEnd w:id="81"/>
                    </w:p>
                    <w:p w14:paraId="5577E762" w14:textId="77777777" w:rsidR="005860F6" w:rsidRPr="00B74C73" w:rsidRDefault="005860F6" w:rsidP="00D70A6E">
                      <w:pPr>
                        <w:pStyle w:val="Popis"/>
                        <w:rPr>
                          <w:noProof/>
                          <w:sz w:val="24"/>
                        </w:rPr>
                      </w:pPr>
                    </w:p>
                  </w:txbxContent>
                </v:textbox>
                <w10:wrap anchorx="margin"/>
              </v:shape>
            </w:pict>
          </mc:Fallback>
        </mc:AlternateContent>
      </w:r>
    </w:p>
    <w:p w14:paraId="77AFA0B9" w14:textId="77777777" w:rsidR="00D70A6E" w:rsidRDefault="00D70A6E" w:rsidP="00D70A6E">
      <w:pPr>
        <w:pStyle w:val="Nadpis2"/>
      </w:pPr>
      <w:bookmarkStart w:id="82" w:name="_Toc480375479"/>
      <w:bookmarkStart w:id="83" w:name="_Toc480399717"/>
      <w:r>
        <w:lastRenderedPageBreak/>
        <w:t>Návrh štruktúry systému</w:t>
      </w:r>
      <w:bookmarkEnd w:id="82"/>
      <w:bookmarkEnd w:id="83"/>
    </w:p>
    <w:p w14:paraId="27B5CBD9" w14:textId="77777777" w:rsidR="00D70A6E" w:rsidRDefault="00D70A6E" w:rsidP="00D70A6E">
      <w:r>
        <w:t xml:space="preserve">Riešení Tally svetelnej komunikácie je na trhu dosť, ale aj elementárne varianty sú finančne náročné. V tejto časti si popíšeme aktuálne riešenie používané v cirkevnom zbore ECAV Hybe, rozvedieme jeho nedostatky a navrhneme nové riešenia, ktoré v tejto práci aj zrealizujeme. </w:t>
      </w:r>
    </w:p>
    <w:p w14:paraId="045A1A61" w14:textId="77777777" w:rsidR="00D70A6E" w:rsidRDefault="00D70A6E" w:rsidP="00D70A6E"/>
    <w:p w14:paraId="0FB2A6DA" w14:textId="77777777" w:rsidR="00D70A6E" w:rsidRDefault="00D70A6E" w:rsidP="00D70A6E">
      <w:pPr>
        <w:pStyle w:val="Nadpis3"/>
      </w:pPr>
      <w:bookmarkStart w:id="84" w:name="_Toc480375480"/>
      <w:bookmarkStart w:id="85" w:name="_Toc480399718"/>
      <w:r>
        <w:t>Aktuálne riešenie</w:t>
      </w:r>
      <w:bookmarkEnd w:id="84"/>
      <w:bookmarkEnd w:id="85"/>
    </w:p>
    <w:p w14:paraId="53B7A1BB" w14:textId="77777777" w:rsidR="00D70A6E" w:rsidRDefault="00D70A6E" w:rsidP="00D70A6E">
      <w:r>
        <w:rPr>
          <w:noProof/>
          <w:lang w:eastAsia="sk-SK"/>
        </w:rPr>
        <mc:AlternateContent>
          <mc:Choice Requires="wps">
            <w:drawing>
              <wp:anchor distT="0" distB="0" distL="114300" distR="114300" simplePos="0" relativeHeight="251766784" behindDoc="0" locked="0" layoutInCell="1" allowOverlap="1" wp14:anchorId="3429B96B" wp14:editId="3FBB00B5">
                <wp:simplePos x="0" y="0"/>
                <wp:positionH relativeFrom="column">
                  <wp:posOffset>153035</wp:posOffset>
                </wp:positionH>
                <wp:positionV relativeFrom="paragraph">
                  <wp:posOffset>3589655</wp:posOffset>
                </wp:positionV>
                <wp:extent cx="5411470" cy="414655"/>
                <wp:effectExtent l="0" t="0" r="0" b="4445"/>
                <wp:wrapTopAndBottom/>
                <wp:docPr id="58" name="Textové pole 58"/>
                <wp:cNvGraphicFramePr/>
                <a:graphic xmlns:a="http://schemas.openxmlformats.org/drawingml/2006/main">
                  <a:graphicData uri="http://schemas.microsoft.com/office/word/2010/wordprocessingShape">
                    <wps:wsp>
                      <wps:cNvSpPr txBox="1"/>
                      <wps:spPr>
                        <a:xfrm>
                          <a:off x="0" y="0"/>
                          <a:ext cx="5411470" cy="414655"/>
                        </a:xfrm>
                        <a:prstGeom prst="rect">
                          <a:avLst/>
                        </a:prstGeom>
                        <a:solidFill>
                          <a:prstClr val="white"/>
                        </a:solidFill>
                        <a:ln>
                          <a:noFill/>
                        </a:ln>
                      </wps:spPr>
                      <wps:txbx>
                        <w:txbxContent>
                          <w:p w14:paraId="084B74E0" w14:textId="77777777" w:rsidR="005860F6" w:rsidRPr="00314E9F" w:rsidRDefault="005860F6" w:rsidP="00D70A6E">
                            <w:pPr>
                              <w:pStyle w:val="Popis"/>
                              <w:rPr>
                                <w:b w:val="0"/>
                                <w:i/>
                                <w:noProof/>
                                <w:sz w:val="24"/>
                              </w:rPr>
                            </w:pPr>
                            <w:bookmarkStart w:id="86" w:name="_Toc480320076"/>
                            <w:bookmarkStart w:id="87" w:name="_Toc480322568"/>
                            <w:bookmarkStart w:id="88" w:name="_Toc480375464"/>
                            <w:bookmarkStart w:id="89" w:name="_Toc480383732"/>
                            <w:r>
                              <w:t xml:space="preserve">Obrázok </w:t>
                            </w:r>
                            <w:fldSimple w:instr=" STYLEREF 1 \s ">
                              <w:r>
                                <w:rPr>
                                  <w:noProof/>
                                </w:rPr>
                                <w:t>1</w:t>
                              </w:r>
                            </w:fldSimple>
                            <w:r>
                              <w:t>.</w:t>
                            </w:r>
                            <w:fldSimple w:instr=" SEQ Obrázok \* ARABIC \s 1 ">
                              <w:r>
                                <w:rPr>
                                  <w:noProof/>
                                </w:rPr>
                                <w:t>8</w:t>
                              </w:r>
                            </w:fldSimple>
                            <w:r>
                              <w:t xml:space="preserve"> </w:t>
                            </w:r>
                            <w:r w:rsidRPr="00314E9F">
                              <w:rPr>
                                <w:b w:val="0"/>
                                <w:i/>
                              </w:rPr>
                              <w:t>Aktuálne riešenie: redukcia(vľavo), svetelné indikátory (vpravo)</w:t>
                            </w:r>
                            <w:bookmarkEnd w:id="86"/>
                            <w:bookmarkEnd w:id="87"/>
                            <w:bookmarkEnd w:id="88"/>
                            <w:bookmarkEnd w:id="89"/>
                          </w:p>
                          <w:p w14:paraId="51CF7224" w14:textId="77777777" w:rsidR="005860F6" w:rsidRPr="00C47D66" w:rsidRDefault="005860F6" w:rsidP="00D70A6E">
                            <w:pPr>
                              <w:pStyle w:val="Popis"/>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9B96B" id="Textové pole 58" o:spid="_x0000_s1033" type="#_x0000_t202" style="position:absolute;left:0;text-align:left;margin-left:12.05pt;margin-top:282.65pt;width:426.1pt;height:32.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" stroked="f">
                <v:textbox inset="0,0,0,0">
                  <w:txbxContent>
                    <w:p w14:paraId="084B74E0" w14:textId="77777777" w:rsidR="005860F6" w:rsidRPr="00314E9F" w:rsidRDefault="005860F6" w:rsidP="00D70A6E">
                      <w:pPr>
                        <w:pStyle w:val="Popis"/>
                        <w:rPr>
                          <w:b w:val="0"/>
                          <w:i/>
                          <w:noProof/>
                          <w:sz w:val="24"/>
                        </w:rPr>
                      </w:pPr>
                      <w:bookmarkStart w:id="90" w:name="_Toc480320076"/>
                      <w:bookmarkStart w:id="91" w:name="_Toc480322568"/>
                      <w:bookmarkStart w:id="92" w:name="_Toc480375464"/>
                      <w:bookmarkStart w:id="93" w:name="_Toc480383732"/>
                      <w:r>
                        <w:t xml:space="preserve">Obrázok </w:t>
                      </w:r>
                      <w:fldSimple w:instr=" STYLEREF 1 \s ">
                        <w:r>
                          <w:rPr>
                            <w:noProof/>
                          </w:rPr>
                          <w:t>1</w:t>
                        </w:r>
                      </w:fldSimple>
                      <w:r>
                        <w:t>.</w:t>
                      </w:r>
                      <w:fldSimple w:instr=" SEQ Obrázok \* ARABIC \s 1 ">
                        <w:r>
                          <w:rPr>
                            <w:noProof/>
                          </w:rPr>
                          <w:t>8</w:t>
                        </w:r>
                      </w:fldSimple>
                      <w:r>
                        <w:t xml:space="preserve"> </w:t>
                      </w:r>
                      <w:r w:rsidRPr="00314E9F">
                        <w:rPr>
                          <w:b w:val="0"/>
                          <w:i/>
                        </w:rPr>
                        <w:t>Aktuálne riešenie: redukcia(vľavo), svetelné indikátory (vpravo)</w:t>
                      </w:r>
                      <w:bookmarkEnd w:id="90"/>
                      <w:bookmarkEnd w:id="91"/>
                      <w:bookmarkEnd w:id="92"/>
                      <w:bookmarkEnd w:id="93"/>
                    </w:p>
                    <w:p w14:paraId="51CF7224" w14:textId="77777777" w:rsidR="005860F6" w:rsidRPr="00C47D66" w:rsidRDefault="005860F6" w:rsidP="00D70A6E">
                      <w:pPr>
                        <w:pStyle w:val="Popis"/>
                        <w:rPr>
                          <w:sz w:val="24"/>
                        </w:rPr>
                      </w:pPr>
                    </w:p>
                  </w:txbxContent>
                </v:textbox>
                <w10:wrap type="topAndBottom"/>
              </v:shape>
            </w:pict>
          </mc:Fallback>
        </mc:AlternateContent>
      </w:r>
      <w:r>
        <w:rPr>
          <w:noProof/>
          <w:lang w:eastAsia="sk-SK"/>
        </w:rPr>
        <w:drawing>
          <wp:anchor distT="0" distB="0" distL="114300" distR="114300" simplePos="0" relativeHeight="251486208" behindDoc="1" locked="0" layoutInCell="1" allowOverlap="1" wp14:anchorId="0416FA7F" wp14:editId="00948C58">
            <wp:simplePos x="0" y="0"/>
            <wp:positionH relativeFrom="column">
              <wp:posOffset>3099435</wp:posOffset>
            </wp:positionH>
            <wp:positionV relativeFrom="paragraph">
              <wp:posOffset>1938655</wp:posOffset>
            </wp:positionV>
            <wp:extent cx="1939925" cy="1617345"/>
            <wp:effectExtent l="0" t="0" r="3175" b="1905"/>
            <wp:wrapNone/>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70412_16020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9925" cy="161734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95424" behindDoc="1" locked="0" layoutInCell="1" allowOverlap="1" wp14:anchorId="5DD8B3E7" wp14:editId="5D7A9E00">
            <wp:simplePos x="0" y="0"/>
            <wp:positionH relativeFrom="column">
              <wp:posOffset>149225</wp:posOffset>
            </wp:positionH>
            <wp:positionV relativeFrom="paragraph">
              <wp:posOffset>1683547</wp:posOffset>
            </wp:positionV>
            <wp:extent cx="2691130" cy="1922780"/>
            <wp:effectExtent l="0" t="0" r="0" b="1270"/>
            <wp:wrapTopAndBottom/>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M_2485.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91130" cy="192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Daná problematika bola dočasne riešená pomocou provizórne vyrobených redukcií pre konektor DB-15HD do separátnych konektorov pre signál ku každej kamere. </w:t>
      </w:r>
      <w:r w:rsidRPr="69712AFE">
        <w:t>Pri kamerách boli upravené bezpečnostné svetielka na bicykel, ktoré sa rozsvietili pri</w:t>
      </w:r>
      <w:r>
        <w:t xml:space="preserve"> uzavretí elektrického obvodu spôsobené</w:t>
      </w:r>
      <w:r w:rsidRPr="69712AFE">
        <w:t xml:space="preserve"> </w:t>
      </w:r>
      <w:r>
        <w:t>zopnutí kontaktov v konektore video strižne. Prenos signálu bol realizovaný pomocou stereo audio</w:t>
      </w:r>
      <w:r w:rsidRPr="3880DEEB">
        <w:t xml:space="preserve"> </w:t>
      </w:r>
      <w:r>
        <w:t xml:space="preserve">kabeláže. Toto riešenie bolo amatérska kópia zariadenia </w:t>
      </w:r>
      <w:proofErr w:type="spellStart"/>
      <w:r>
        <w:t>DataVideo</w:t>
      </w:r>
      <w:proofErr w:type="spellEnd"/>
      <w:r>
        <w:t xml:space="preserve"> TB-5, ktoré sme opisovali pri základných riešeniach.</w:t>
      </w:r>
    </w:p>
    <w:p w14:paraId="46C4670A" w14:textId="77777777" w:rsidR="00D70A6E" w:rsidRDefault="00D70A6E" w:rsidP="00D70A6E">
      <w:pPr>
        <w:pStyle w:val="Nadpis3"/>
      </w:pPr>
      <w:bookmarkStart w:id="94" w:name="_Toc480375481"/>
      <w:bookmarkStart w:id="95" w:name="_Toc480399719"/>
      <w:r>
        <w:t>Navrhované riešenia</w:t>
      </w:r>
      <w:bookmarkEnd w:id="94"/>
      <w:bookmarkEnd w:id="95"/>
    </w:p>
    <w:p w14:paraId="77B1B7E1" w14:textId="77777777" w:rsidR="00D70A6E" w:rsidRDefault="00D70A6E" w:rsidP="00D70A6E">
      <w:r>
        <w:t>Možnosti riešenia problému môžeme rozdeliť na dve hlavné skupiny. Prvá skupina obsahuje riešenia za pomoci prenosu signálu káblovým prepojením kým druhá zahŕňa bezdrôtový prenos.</w:t>
      </w:r>
    </w:p>
    <w:p w14:paraId="77E83D5A" w14:textId="77777777" w:rsidR="00D70A6E" w:rsidRDefault="00D70A6E" w:rsidP="00D70A6E">
      <w:pPr>
        <w:pStyle w:val="Nadpis4"/>
      </w:pPr>
      <w:r>
        <w:t>Káblový prenos</w:t>
      </w:r>
    </w:p>
    <w:p w14:paraId="2386A766" w14:textId="77777777" w:rsidR="00D70A6E" w:rsidRDefault="00D70A6E" w:rsidP="00D70A6E">
      <w:r>
        <w:t xml:space="preserve"> Pri prenose pomocou káblov je vhodné využiť koncepciu základných riešení od výrobcu, tak ako je realizovaná už aj v aktuálnom riešení. Je to výhodné najmä kvôli kabeláži, ktorú daný cirkevný zbor vlastní. Pre zlepšenie vlastností aktuálneho riešenia, navrhujeme </w:t>
      </w:r>
      <w:proofErr w:type="spellStart"/>
      <w:r>
        <w:t>redizajnovať</w:t>
      </w:r>
      <w:proofErr w:type="spellEnd"/>
      <w:r>
        <w:t xml:space="preserve"> redukciu z video strižne, ktorá by sa nachádzala v ochrannom obale. Namiesto nekvalitného spájania káblov, </w:t>
      </w:r>
      <w:proofErr w:type="spellStart"/>
      <w:r>
        <w:t>t.j</w:t>
      </w:r>
      <w:proofErr w:type="spellEnd"/>
      <w:r>
        <w:t>. stáčanie dokopy a spájkovanie,</w:t>
      </w:r>
      <w:r>
        <w:br/>
      </w:r>
      <w:r>
        <w:lastRenderedPageBreak/>
        <w:t xml:space="preserve">by separovanie </w:t>
      </w:r>
      <w:proofErr w:type="spellStart"/>
      <w:r>
        <w:t>pinov</w:t>
      </w:r>
      <w:proofErr w:type="spellEnd"/>
      <w:r>
        <w:t xml:space="preserve"> z konektoru video strižne bolo riešené na malom plošnom spoji ukrytom v obale. Ďalším zlepšením by bolo vytvorenie nových svetelných prvkov ku kamerám. Tie by neboli zostavené zo svetiel určených pre bicykle, ale boli by vytvorené špeciálne na tento účel. Zlepšenie oproti terajšiemu riešeniu by bolo najmä v kvalite výroby, spoľahlivosti ale aj v estetickom smere. Nepraktickou stránkou tohto riešenia je práve spomínaná kabeláž, o ktorú sa treba starať, pretože spoje okolo konektorov sa častým využívaním opotrebovávajú a neskôr môžu spôsobovať problémy. Tak isto je kabeláž nepraktická pri prevoze vzhľadom na jej objemnosť.</w:t>
      </w:r>
    </w:p>
    <w:p w14:paraId="7FD0B7B6" w14:textId="77777777" w:rsidR="00D70A6E" w:rsidRDefault="00D70A6E" w:rsidP="00D70A6E">
      <w:pPr>
        <w:pStyle w:val="Nadpis4"/>
      </w:pPr>
      <w:r>
        <w:t>Bezdrôtový prenos</w:t>
      </w:r>
    </w:p>
    <w:p w14:paraId="0524C226" w14:textId="77777777" w:rsidR="00D70A6E" w:rsidRPr="004969CC" w:rsidRDefault="00D70A6E" w:rsidP="00D70A6E">
      <w:r>
        <w:t xml:space="preserve">Prenos signálu bezdrôtovo je technicky náročnejší, pretože stav na Tally konektore musí byť neustále snímaný. Následne, zosnímané údaje musia byť distribuované </w:t>
      </w:r>
      <w:r w:rsidRPr="004969CC">
        <w:t xml:space="preserve">prijímaciemu zariadeniu, kde sa dáta budú transformovať na svetelnú signalizáciu. </w:t>
      </w:r>
    </w:p>
    <w:p w14:paraId="6E38D730" w14:textId="77777777" w:rsidR="00D70A6E" w:rsidRDefault="00D70A6E" w:rsidP="00D70A6E">
      <w:r w:rsidRPr="004969CC">
        <w:t xml:space="preserve">V tomto prípade je riešením využitie malého počítača s bezdrôtový pripojením pomocou Wi-Fi technológie a inteligentného mobilného telefónu ako prijímača signálu. Navrhnutý variant spočíva v tom, že zosnímaný stav na Tally konektore bude počítať distribuovať na webovú stránku, ktorú sám bude poskytovať na svojom web servery. Obrazovky mobilných telefónov v tomto prípade budú nahrádzať štandardné svetelné signalizačné prvky </w:t>
      </w:r>
      <w:r>
        <w:t xml:space="preserve">pre kameru. Po pripojení sa na </w:t>
      </w:r>
      <w:r w:rsidRPr="004969CC">
        <w:t>webový server a následnom zvolení požadovanej kamery sa bude graficky na displeji zobrazovať jej stav.</w:t>
      </w:r>
    </w:p>
    <w:p w14:paraId="15A42CCC" w14:textId="77777777" w:rsidR="00D70A6E" w:rsidRDefault="00D70A6E" w:rsidP="00D70A6E">
      <w:pPr>
        <w:ind w:firstLine="0"/>
      </w:pPr>
    </w:p>
    <w:p w14:paraId="5657585D" w14:textId="77777777" w:rsidR="00D70A6E" w:rsidRDefault="00D70A6E" w:rsidP="00D70A6E">
      <w:pPr>
        <w:pStyle w:val="Nadpis3"/>
      </w:pPr>
      <w:bookmarkStart w:id="96" w:name="_Toc480375482"/>
      <w:bookmarkStart w:id="97" w:name="_Toc480399720"/>
      <w:r>
        <w:t>Výber riešenia a nastavenie cieľov práce</w:t>
      </w:r>
      <w:bookmarkEnd w:id="96"/>
      <w:bookmarkEnd w:id="97"/>
    </w:p>
    <w:p w14:paraId="6FE5C1D9" w14:textId="77777777" w:rsidR="00D70A6E" w:rsidRDefault="00D70A6E" w:rsidP="00D70A6E">
      <w:r>
        <w:t>Pri výbere riešenia sme sa s cirkevný zborom ako zo zadávateľom zhodli,</w:t>
      </w:r>
      <w:r>
        <w:br/>
        <w:t xml:space="preserve">že navrhnutý bezdrôtový variant bude výhodná voľba. </w:t>
      </w:r>
    </w:p>
    <w:p w14:paraId="5C4A8868" w14:textId="77777777" w:rsidR="00D70A6E" w:rsidRDefault="00D70A6E" w:rsidP="00D70A6E">
      <w:r>
        <w:t xml:space="preserve">Cieľom práce tak bude funkčný systém pre 8 zariadení, šesť kamier a dve obrazovky, ktorý bude pomocou webového rozhrania v lokálnej sieti poskytovať grafické informácie o stave kamier a pokyny z réžie pre kameramanov. Tieto pokyny budú sprostredkované pomocou krátkych textových správ. Systém bude bez podpory ISO signalizácie, pretože zadávateľ nedisponuje takouto technológiou. Webové rozhranie bude využívané mobilnými telefónmi a tak je nutná jeho optimalizácia pre použitie na nich. </w:t>
      </w:r>
    </w:p>
    <w:p w14:paraId="325FF13F" w14:textId="77777777" w:rsidR="00D70A6E" w:rsidRDefault="00D70A6E" w:rsidP="00D70A6E">
      <w:pPr>
        <w:pStyle w:val="Nadpis1"/>
      </w:pPr>
      <w:bookmarkStart w:id="98" w:name="_Toc480375483"/>
      <w:bookmarkStart w:id="99" w:name="_Toc480399721"/>
      <w:r>
        <w:lastRenderedPageBreak/>
        <w:t>Technické zabezpečenie</w:t>
      </w:r>
      <w:bookmarkEnd w:id="98"/>
      <w:bookmarkEnd w:id="99"/>
    </w:p>
    <w:p w14:paraId="25B6D435" w14:textId="77777777" w:rsidR="00D70A6E" w:rsidRDefault="00D70A6E" w:rsidP="00D70A6E">
      <w:r>
        <w:t>Táto kapitola sa bude venovať hardvérovej časti našej práce. Budeme sa zaoberať popisom vybraného kompaktného počítača a návrhom podporných dosiek, ktoré budú potrebné pri realizácií našej práce. Posledná časť sa bude týkať ochranného obalu pre bezpečné uloženie všetkých komponentov.</w:t>
      </w:r>
    </w:p>
    <w:p w14:paraId="71F7B251" w14:textId="77777777" w:rsidR="00D70A6E" w:rsidRDefault="00D70A6E" w:rsidP="00D70A6E">
      <w:pPr>
        <w:pStyle w:val="Nadpis2"/>
      </w:pPr>
      <w:bookmarkStart w:id="100" w:name="_Toc480375484"/>
      <w:bookmarkStart w:id="101" w:name="_Toc480399722"/>
      <w:r>
        <w:t>Raspberry Pi</w:t>
      </w:r>
      <w:bookmarkEnd w:id="100"/>
      <w:bookmarkEnd w:id="101"/>
      <w:r w:rsidRPr="3880DEEB">
        <w:t xml:space="preserve"> </w:t>
      </w:r>
    </w:p>
    <w:p w14:paraId="4680CF0D" w14:textId="77777777" w:rsidR="00D70A6E" w:rsidRDefault="00D70A6E" w:rsidP="00D70A6E">
      <w:r>
        <w:t xml:space="preserve">Pre náš projekt sme sa rozhodli využiť Raspberry Pi. Je to jednodoskový počítač, ktorý svojou veľkosťou pripomína platobnú kartu. Bol vyvinutý s cieľom podporiť informatickú výučbu na školách. Pre jeho nízku cenu a dostatočný výkon sa rozšíril aj mimo škôl a v dnešnej dobe je často využívaný na rôzne projekty. Uplatňuje sa skoro v každom odvetví informatiky, či už sa jedná o jednoduché aplikácie ako sieťový tlačový server, mediálny prehrávač alebo komplexné riešenia napríklad riadiaca jednotka </w:t>
      </w:r>
      <w:proofErr w:type="spellStart"/>
      <w:r>
        <w:t>dronu</w:t>
      </w:r>
      <w:proofErr w:type="spellEnd"/>
      <w:r>
        <w:t xml:space="preserve">. Jeho široká škála využitia dosiahla vysokej úrovne, čo má za následok, že stal zaujímavým prostriedkom aj pre obyčajných ľudí zo základnými znalosťami programovania. Najpoužívanejším operačným systémov je </w:t>
      </w:r>
      <w:proofErr w:type="spellStart"/>
      <w:r>
        <w:t>Raspbian</w:t>
      </w:r>
      <w:proofErr w:type="spellEnd"/>
      <w:r>
        <w:t xml:space="preserve">, čo je optimalizovaná verzia známeho linuxového systému </w:t>
      </w:r>
      <w:proofErr w:type="spellStart"/>
      <w:r>
        <w:t>Debian</w:t>
      </w:r>
      <w:proofErr w:type="spellEnd"/>
      <w:r>
        <w:t xml:space="preserve">. Spolu s USB portmi a obrazovými výstupmi sa môže stať z Raspberry Pi plnohodnotný počítač s grafickým rozhraním. Operačný systém ako aj užívateľské dáta sú uložené na pamäťovej karte. Na rozšírenie funkcionality vzniklo veľa prídavných periférií, napríklad GPS modul. V ponuke nájdeme aj skupiny prvkov a senzorov zabezpečujúcich komplexnú činnosť, napríklad stavebnica meteorologickej stanice.  </w:t>
      </w:r>
      <w:sdt>
        <w:sdtPr>
          <w:id w:val="20904650"/>
          <w:citation/>
        </w:sdtPr>
        <w:sdtContent>
          <w:r>
            <w:fldChar w:fldCharType="begin"/>
          </w:r>
          <w:r>
            <w:instrText xml:space="preserve">CITATION Jas17 \l 1051 </w:instrText>
          </w:r>
          <w:r>
            <w:fldChar w:fldCharType="separate"/>
          </w:r>
          <w:r w:rsidRPr="00D70A6E">
            <w:rPr>
              <w:noProof/>
            </w:rPr>
            <w:t>[5]</w:t>
          </w:r>
          <w:r>
            <w:fldChar w:fldCharType="end"/>
          </w:r>
        </w:sdtContent>
      </w:sdt>
    </w:p>
    <w:p w14:paraId="569408DA" w14:textId="77777777" w:rsidR="00D70A6E" w:rsidRDefault="00D70A6E" w:rsidP="00D70A6E">
      <w:pPr>
        <w:ind w:firstLine="0"/>
      </w:pPr>
      <w:r>
        <w:tab/>
        <w:t>Tento počítač sa na trhu nachádza už v niekoľkých verziách. Tie sú čoraz viac a viac výkonnejšie a pridávajú sa do nich nové integrované periférie, ako Wi-Fi alebo Bluetooth. Pre nás je postačujúci starší model</w:t>
      </w:r>
      <w:r w:rsidRPr="4355E7AC">
        <w:t>,</w:t>
      </w:r>
      <w:r>
        <w:t xml:space="preserve"> presnejšie verzia B prvej generácie.</w:t>
      </w:r>
    </w:p>
    <w:p w14:paraId="082478F4" w14:textId="77777777" w:rsidR="00D70A6E" w:rsidRDefault="00D70A6E" w:rsidP="00D70A6E">
      <w:pPr>
        <w:ind w:firstLine="0"/>
      </w:pPr>
    </w:p>
    <w:p w14:paraId="7A40CF60" w14:textId="77777777" w:rsidR="00D70A6E" w:rsidRDefault="00D70A6E" w:rsidP="00D70A6E">
      <w:pPr>
        <w:ind w:firstLine="0"/>
      </w:pPr>
    </w:p>
    <w:p w14:paraId="2360928F" w14:textId="77777777" w:rsidR="00D70A6E" w:rsidRDefault="00D70A6E" w:rsidP="00D70A6E">
      <w:pPr>
        <w:ind w:firstLine="0"/>
      </w:pPr>
    </w:p>
    <w:p w14:paraId="4AE33504" w14:textId="77777777" w:rsidR="00D70A6E" w:rsidRDefault="00D70A6E" w:rsidP="00D70A6E">
      <w:pPr>
        <w:ind w:firstLine="0"/>
      </w:pPr>
    </w:p>
    <w:p w14:paraId="0975B5B8" w14:textId="77777777" w:rsidR="00D70A6E" w:rsidRDefault="00D70A6E" w:rsidP="00D70A6E">
      <w:pPr>
        <w:ind w:firstLine="0"/>
      </w:pPr>
    </w:p>
    <w:p w14:paraId="150B51F6" w14:textId="77777777" w:rsidR="00FE51DB" w:rsidRDefault="00FE51DB" w:rsidP="00D70A6E">
      <w:pPr>
        <w:ind w:firstLine="0"/>
      </w:pPr>
    </w:p>
    <w:p w14:paraId="03C91077" w14:textId="76E39D02" w:rsidR="00D70A6E" w:rsidRDefault="00D70A6E" w:rsidP="00D70A6E">
      <w:pPr>
        <w:ind w:firstLine="0"/>
      </w:pPr>
      <w:r>
        <w:lastRenderedPageBreak/>
        <w:t xml:space="preserve">Parametre </w:t>
      </w:r>
      <w:proofErr w:type="spellStart"/>
      <w:r>
        <w:t>Raspberry</w:t>
      </w:r>
      <w:proofErr w:type="spellEnd"/>
      <w:r>
        <w:t xml:space="preserve"> Pi, </w:t>
      </w:r>
      <w:proofErr w:type="spellStart"/>
      <w:r>
        <w:t>ver.B</w:t>
      </w:r>
      <w:proofErr w:type="spellEnd"/>
      <w:r>
        <w:t>:</w:t>
      </w:r>
    </w:p>
    <w:p w14:paraId="538956AF" w14:textId="77777777" w:rsidR="00D70A6E" w:rsidRDefault="00D70A6E" w:rsidP="00D70A6E">
      <w:pPr>
        <w:pStyle w:val="Odsekzoznamu"/>
        <w:numPr>
          <w:ilvl w:val="0"/>
          <w:numId w:val="37"/>
        </w:numPr>
      </w:pPr>
      <w:r>
        <w:t>CPU –ARM1176JZF-S, taktovaný na 700MHz</w:t>
      </w:r>
    </w:p>
    <w:p w14:paraId="56CF4CEB" w14:textId="77777777" w:rsidR="00D70A6E" w:rsidRPr="00390898" w:rsidRDefault="00D70A6E" w:rsidP="00D70A6E">
      <w:pPr>
        <w:pStyle w:val="Odsekzoznamu"/>
        <w:numPr>
          <w:ilvl w:val="0"/>
          <w:numId w:val="37"/>
        </w:numPr>
      </w:pPr>
      <w:r>
        <w:t xml:space="preserve">GPU - </w:t>
      </w:r>
      <w:proofErr w:type="spellStart"/>
      <w:r>
        <w:t>Broadcom</w:t>
      </w:r>
      <w:proofErr w:type="spellEnd"/>
      <w:r>
        <w:t xml:space="preserve"> </w:t>
      </w:r>
      <w:proofErr w:type="spellStart"/>
      <w:r>
        <w:t>VideoCore</w:t>
      </w:r>
      <w:proofErr w:type="spellEnd"/>
      <w:r>
        <w:t xml:space="preserve"> IV, takt 250 MHz</w:t>
      </w:r>
    </w:p>
    <w:p w14:paraId="69C6A8F0" w14:textId="77777777" w:rsidR="00D70A6E" w:rsidRDefault="00D70A6E" w:rsidP="00D70A6E">
      <w:pPr>
        <w:pStyle w:val="Odsekzoznamu"/>
        <w:numPr>
          <w:ilvl w:val="0"/>
          <w:numId w:val="37"/>
        </w:numPr>
      </w:pPr>
      <w:r>
        <w:t>512 MB RAM – zdieľaná s grafickým čipom</w:t>
      </w:r>
    </w:p>
    <w:p w14:paraId="054BE9AA" w14:textId="77777777" w:rsidR="00D70A6E" w:rsidRDefault="00D70A6E" w:rsidP="00D70A6E">
      <w:pPr>
        <w:pStyle w:val="Odsekzoznamu"/>
        <w:numPr>
          <w:ilvl w:val="0"/>
          <w:numId w:val="37"/>
        </w:numPr>
      </w:pPr>
      <w:r>
        <w:t xml:space="preserve">Konektory: 2xUSB port, kompozitné video, HDMI, audio výstup- 3.5 mm </w:t>
      </w:r>
      <w:proofErr w:type="spellStart"/>
      <w:r>
        <w:t>jack</w:t>
      </w:r>
      <w:proofErr w:type="spellEnd"/>
      <w:r>
        <w:t xml:space="preserve">, </w:t>
      </w:r>
      <w:proofErr w:type="spellStart"/>
      <w:r>
        <w:t>Ethernet</w:t>
      </w:r>
      <w:proofErr w:type="spellEnd"/>
      <w:r>
        <w:t xml:space="preserve"> - 100Mb/s, DSI Display konektor, CSI </w:t>
      </w:r>
      <w:proofErr w:type="spellStart"/>
      <w:r>
        <w:t>Camera</w:t>
      </w:r>
      <w:proofErr w:type="spellEnd"/>
      <w:r>
        <w:t xml:space="preserve"> konektor</w:t>
      </w:r>
    </w:p>
    <w:p w14:paraId="4C4FD681" w14:textId="77777777" w:rsidR="00D70A6E" w:rsidRDefault="00D70A6E" w:rsidP="00D70A6E">
      <w:pPr>
        <w:pStyle w:val="Odsekzoznamu"/>
        <w:numPr>
          <w:ilvl w:val="0"/>
          <w:numId w:val="36"/>
        </w:numPr>
      </w:pPr>
      <w:r>
        <w:t>Nízko-úrovňové periférie: pole 26 vstupno-výstupných portov</w:t>
      </w:r>
    </w:p>
    <w:p w14:paraId="2DE4F219" w14:textId="77777777" w:rsidR="00D70A6E" w:rsidRDefault="00D70A6E" w:rsidP="00D70A6E">
      <w:pPr>
        <w:pStyle w:val="Odsekzoznamu"/>
        <w:numPr>
          <w:ilvl w:val="0"/>
          <w:numId w:val="36"/>
        </w:numPr>
      </w:pPr>
      <w:r>
        <w:t>Napájanie pomocou USB typ B</w:t>
      </w:r>
    </w:p>
    <w:p w14:paraId="43287DC0" w14:textId="77777777" w:rsidR="00D70A6E" w:rsidRDefault="00D70A6E" w:rsidP="00D70A6E">
      <w:pPr>
        <w:pStyle w:val="Odsekzoznamu"/>
        <w:numPr>
          <w:ilvl w:val="0"/>
          <w:numId w:val="36"/>
        </w:numPr>
      </w:pPr>
      <w:r>
        <w:t>Spotreba 3.5W</w:t>
      </w:r>
    </w:p>
    <w:p w14:paraId="036D1255" w14:textId="77777777" w:rsidR="00D70A6E" w:rsidRDefault="00D70A6E" w:rsidP="00D70A6E">
      <w:r>
        <w:rPr>
          <w:noProof/>
          <w:lang w:eastAsia="sk-SK"/>
        </w:rPr>
        <w:drawing>
          <wp:anchor distT="0" distB="0" distL="114300" distR="114300" simplePos="0" relativeHeight="251504640" behindDoc="0" locked="0" layoutInCell="1" allowOverlap="1" wp14:anchorId="40C922DB" wp14:editId="7F4B0BB0">
            <wp:simplePos x="0" y="0"/>
            <wp:positionH relativeFrom="column">
              <wp:posOffset>528320</wp:posOffset>
            </wp:positionH>
            <wp:positionV relativeFrom="paragraph">
              <wp:posOffset>1517798</wp:posOffset>
            </wp:positionV>
            <wp:extent cx="4514215" cy="2130425"/>
            <wp:effectExtent l="0" t="0" r="635" b="317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spberry-Pi-GPIO-Layout-Revision-1.png"/>
                    <pic:cNvPicPr/>
                  </pic:nvPicPr>
                  <pic:blipFill>
                    <a:blip r:embed="rId49">
                      <a:extLst>
                        <a:ext uri="{28A0092B-C50C-407E-A947-70E740481C1C}">
                          <a14:useLocalDpi xmlns:a14="http://schemas.microsoft.com/office/drawing/2010/main" val="0"/>
                        </a:ext>
                      </a:extLst>
                    </a:blip>
                    <a:stretch>
                      <a:fillRect/>
                    </a:stretch>
                  </pic:blipFill>
                  <pic:spPr>
                    <a:xfrm>
                      <a:off x="0" y="0"/>
                      <a:ext cx="4514215" cy="213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76000" behindDoc="0" locked="0" layoutInCell="1" allowOverlap="1" wp14:anchorId="7D0C60DC" wp14:editId="5EECD6EC">
                <wp:simplePos x="0" y="0"/>
                <wp:positionH relativeFrom="column">
                  <wp:posOffset>-6350</wp:posOffset>
                </wp:positionH>
                <wp:positionV relativeFrom="paragraph">
                  <wp:posOffset>3677920</wp:posOffset>
                </wp:positionV>
                <wp:extent cx="5570855" cy="635"/>
                <wp:effectExtent l="0" t="0" r="0" b="0"/>
                <wp:wrapTopAndBottom/>
                <wp:docPr id="59" name="Textové pole 59"/>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18D81C7C" w14:textId="77777777" w:rsidR="005860F6" w:rsidRPr="00C41E38" w:rsidRDefault="005860F6" w:rsidP="00D70A6E">
                            <w:pPr>
                              <w:pStyle w:val="Popis"/>
                              <w:rPr>
                                <w:sz w:val="24"/>
                              </w:rPr>
                            </w:pPr>
                            <w:bookmarkStart w:id="102" w:name="_Toc480320077"/>
                            <w:bookmarkStart w:id="103" w:name="_Toc480322569"/>
                            <w:bookmarkStart w:id="104" w:name="_Toc480375465"/>
                            <w:bookmarkStart w:id="105" w:name="_Toc480383733"/>
                            <w:r>
                              <w:t xml:space="preserve">Obrázok </w:t>
                            </w:r>
                            <w:fldSimple w:instr=" STYLEREF 1 \s ">
                              <w:r>
                                <w:rPr>
                                  <w:noProof/>
                                </w:rPr>
                                <w:t>2</w:t>
                              </w:r>
                            </w:fldSimple>
                            <w:r>
                              <w:t>.</w:t>
                            </w:r>
                            <w:fldSimple w:instr=" SEQ Obrázok \* ARABIC \s 1 ">
                              <w:r>
                                <w:rPr>
                                  <w:noProof/>
                                </w:rPr>
                                <w:t>1</w:t>
                              </w:r>
                            </w:fldSimple>
                            <w:r>
                              <w:t xml:space="preserve"> </w:t>
                            </w:r>
                            <w:r w:rsidRPr="00314E9F">
                              <w:rPr>
                                <w:b w:val="0"/>
                                <w:i/>
                              </w:rPr>
                              <w:t xml:space="preserve">Rozmiestnenie GPIO portov na </w:t>
                            </w:r>
                            <w:proofErr w:type="spellStart"/>
                            <w:r w:rsidRPr="00314E9F">
                              <w:rPr>
                                <w:b w:val="0"/>
                                <w:i/>
                              </w:rPr>
                              <w:t>Raspberry</w:t>
                            </w:r>
                            <w:proofErr w:type="spellEnd"/>
                            <w:r w:rsidRPr="00314E9F">
                              <w:rPr>
                                <w:b w:val="0"/>
                                <w:i/>
                              </w:rPr>
                              <w:t xml:space="preserve"> Pi </w:t>
                            </w:r>
                            <w:proofErr w:type="spellStart"/>
                            <w:r w:rsidRPr="00314E9F">
                              <w:rPr>
                                <w:b w:val="0"/>
                                <w:i/>
                              </w:rPr>
                              <w:t>ver.B</w:t>
                            </w:r>
                            <w:bookmarkEnd w:id="102"/>
                            <w:bookmarkEnd w:id="103"/>
                            <w:bookmarkEnd w:id="104"/>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C60DC" id="Textové pole 59" o:spid="_x0000_s1034" type="#_x0000_t202" style="position:absolute;left:0;text-align:left;margin-left:-.5pt;margin-top:289.6pt;width:438.6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" stroked="f">
                <v:textbox style="mso-fit-shape-to-text:t" inset="0,0,0,0">
                  <w:txbxContent>
                    <w:p w14:paraId="18D81C7C" w14:textId="77777777" w:rsidR="005860F6" w:rsidRPr="00C41E38" w:rsidRDefault="005860F6" w:rsidP="00D70A6E">
                      <w:pPr>
                        <w:pStyle w:val="Popis"/>
                        <w:rPr>
                          <w:sz w:val="24"/>
                        </w:rPr>
                      </w:pPr>
                      <w:bookmarkStart w:id="106" w:name="_Toc480320077"/>
                      <w:bookmarkStart w:id="107" w:name="_Toc480322569"/>
                      <w:bookmarkStart w:id="108" w:name="_Toc480375465"/>
                      <w:bookmarkStart w:id="109" w:name="_Toc480383733"/>
                      <w:r>
                        <w:t xml:space="preserve">Obrázok </w:t>
                      </w:r>
                      <w:fldSimple w:instr=" STYLEREF 1 \s ">
                        <w:r>
                          <w:rPr>
                            <w:noProof/>
                          </w:rPr>
                          <w:t>2</w:t>
                        </w:r>
                      </w:fldSimple>
                      <w:r>
                        <w:t>.</w:t>
                      </w:r>
                      <w:fldSimple w:instr=" SEQ Obrázok \* ARABIC \s 1 ">
                        <w:r>
                          <w:rPr>
                            <w:noProof/>
                          </w:rPr>
                          <w:t>1</w:t>
                        </w:r>
                      </w:fldSimple>
                      <w:r>
                        <w:t xml:space="preserve"> </w:t>
                      </w:r>
                      <w:r w:rsidRPr="00314E9F">
                        <w:rPr>
                          <w:b w:val="0"/>
                          <w:i/>
                        </w:rPr>
                        <w:t xml:space="preserve">Rozmiestnenie GPIO portov na </w:t>
                      </w:r>
                      <w:proofErr w:type="spellStart"/>
                      <w:r w:rsidRPr="00314E9F">
                        <w:rPr>
                          <w:b w:val="0"/>
                          <w:i/>
                        </w:rPr>
                        <w:t>Raspberry</w:t>
                      </w:r>
                      <w:proofErr w:type="spellEnd"/>
                      <w:r w:rsidRPr="00314E9F">
                        <w:rPr>
                          <w:b w:val="0"/>
                          <w:i/>
                        </w:rPr>
                        <w:t xml:space="preserve"> Pi </w:t>
                      </w:r>
                      <w:proofErr w:type="spellStart"/>
                      <w:r w:rsidRPr="00314E9F">
                        <w:rPr>
                          <w:b w:val="0"/>
                          <w:i/>
                        </w:rPr>
                        <w:t>ver.B</w:t>
                      </w:r>
                      <w:bookmarkEnd w:id="106"/>
                      <w:bookmarkEnd w:id="107"/>
                      <w:bookmarkEnd w:id="108"/>
                      <w:bookmarkEnd w:id="109"/>
                      <w:proofErr w:type="spellEnd"/>
                    </w:p>
                  </w:txbxContent>
                </v:textbox>
                <w10:wrap type="topAndBottom"/>
              </v:shape>
            </w:pict>
          </mc:Fallback>
        </mc:AlternateContent>
      </w:r>
      <w:r>
        <w:t>Zaujímať nás budú najmä vstupno-výstupné porty čiže nízko-úrovňové periférie, ktoré budú snímať stav z Tally konektora. Tieto porty sa nazývajú GPIO – General-</w:t>
      </w:r>
      <w:proofErr w:type="spellStart"/>
      <w:r>
        <w:t>purpose</w:t>
      </w:r>
      <w:proofErr w:type="spellEnd"/>
      <w:r w:rsidRPr="3880DEEB">
        <w:t xml:space="preserve"> </w:t>
      </w:r>
      <w:proofErr w:type="spellStart"/>
      <w:r>
        <w:t>input</w:t>
      </w:r>
      <w:proofErr w:type="spellEnd"/>
      <w:r>
        <w:t>/output.</w:t>
      </w:r>
      <w:r w:rsidRPr="3880DEEB">
        <w:t xml:space="preserve"> </w:t>
      </w:r>
      <w:r>
        <w:t>Určitým portom môžeme pridať aj dodatočnú funkciu</w:t>
      </w:r>
      <w:r w:rsidRPr="3880DEEB">
        <w:t>,</w:t>
      </w:r>
      <w:r>
        <w:t xml:space="preserve"> a to SPI, UART alebo I2C. Operačný systém </w:t>
      </w:r>
      <w:proofErr w:type="spellStart"/>
      <w:r>
        <w:t>Rasbian</w:t>
      </w:r>
      <w:proofErr w:type="spellEnd"/>
      <w:r w:rsidRPr="3880DEEB">
        <w:t xml:space="preserve"> </w:t>
      </w:r>
      <w:r>
        <w:t>už v sebe obsahuje knižnicu pre jednoduché ovládanie a nastavenie GPIO</w:t>
      </w:r>
      <w:r w:rsidRPr="3880DEEB">
        <w:t>.</w:t>
      </w:r>
      <w:r>
        <w:t xml:space="preserve"> </w:t>
      </w:r>
      <w:sdt>
        <w:sdtPr>
          <w:id w:val="978348290"/>
          <w:citation/>
        </w:sdtPr>
        <w:sdtContent>
          <w:r>
            <w:fldChar w:fldCharType="begin"/>
          </w:r>
          <w:r>
            <w:instrText xml:space="preserve">CITATION Liz17 \l 1051 </w:instrText>
          </w:r>
          <w:r>
            <w:fldChar w:fldCharType="separate"/>
          </w:r>
          <w:r w:rsidRPr="00D70A6E">
            <w:rPr>
              <w:noProof/>
            </w:rPr>
            <w:t>[6]</w:t>
          </w:r>
          <w:r>
            <w:fldChar w:fldCharType="end"/>
          </w:r>
        </w:sdtContent>
      </w:sdt>
    </w:p>
    <w:p w14:paraId="0A6509B8" w14:textId="77777777" w:rsidR="00D70A6E" w:rsidRDefault="00D70A6E" w:rsidP="00D70A6E">
      <w:r>
        <w:t xml:space="preserve">Verzia Raspberry Pi, ktorú využívame, nemá v sebe integrovanú perifériu Wi-Fi, čiže toto rozhranie musíme doplniť pomocou adaptéru do USB portu. Prihlásenie sa do lokálnej siete je možné realizovať buď pomocou grafického rozhrania alebo pripojením Raspberri Pi pomocou ethernet konektoru a následne vzdialeným prístupom pomocou príkazového riadku. </w:t>
      </w:r>
    </w:p>
    <w:p w14:paraId="61328C38" w14:textId="77777777" w:rsidR="00D70A6E" w:rsidRDefault="00D70A6E" w:rsidP="00D70A6E"/>
    <w:p w14:paraId="6B3A18E8" w14:textId="77777777" w:rsidR="00D70A6E" w:rsidRDefault="00D70A6E" w:rsidP="00D70A6E">
      <w:pPr>
        <w:pStyle w:val="Nadpis2"/>
      </w:pPr>
      <w:bookmarkStart w:id="110" w:name="_Toc480375485"/>
      <w:bookmarkStart w:id="111" w:name="_Toc480399723"/>
      <w:r>
        <w:lastRenderedPageBreak/>
        <w:t>Podporné dosky</w:t>
      </w:r>
      <w:bookmarkEnd w:id="110"/>
      <w:bookmarkEnd w:id="111"/>
    </w:p>
    <w:p w14:paraId="2EDA70F2" w14:textId="77777777" w:rsidR="00D70A6E" w:rsidRDefault="00D70A6E" w:rsidP="00D70A6E">
      <w:r>
        <w:t>V tejto časti sa venujeme návrhu a výrobe dvoch dosiek plošných spojov – skratka DPS. Opíšeme si ich význam, popíšeme funkciu a navrhneme vhodné súčiastky na osadenie.</w:t>
      </w:r>
    </w:p>
    <w:p w14:paraId="0D2BC6B7" w14:textId="77777777" w:rsidR="00D70A6E" w:rsidRDefault="00D70A6E" w:rsidP="00D70A6E"/>
    <w:p w14:paraId="637302F1" w14:textId="77777777" w:rsidR="00D70A6E" w:rsidRDefault="00D70A6E" w:rsidP="00D70A6E">
      <w:pPr>
        <w:pStyle w:val="Nadpis3"/>
      </w:pPr>
      <w:bookmarkStart w:id="112" w:name="_Toc480375486"/>
      <w:bookmarkStart w:id="113" w:name="_Toc480399724"/>
      <w:r w:rsidRPr="7841390B">
        <w:rPr>
          <w:rStyle w:val="Nadpis3Char"/>
          <w:b/>
          <w:bCs/>
        </w:rPr>
        <w:t>Tally - GPIO</w:t>
      </w:r>
      <w:bookmarkEnd w:id="112"/>
      <w:bookmarkEnd w:id="113"/>
    </w:p>
    <w:p w14:paraId="4E44B4B0" w14:textId="77777777" w:rsidR="00D70A6E" w:rsidRDefault="00D70A6E" w:rsidP="00D70A6E">
      <w:r>
        <w:rPr>
          <w:noProof/>
          <w:lang w:eastAsia="sk-SK"/>
        </w:rPr>
        <w:drawing>
          <wp:anchor distT="0" distB="0" distL="114300" distR="114300" simplePos="0" relativeHeight="251513856" behindDoc="0" locked="0" layoutInCell="1" allowOverlap="1" wp14:anchorId="13673226" wp14:editId="78FB92F3">
            <wp:simplePos x="0" y="0"/>
            <wp:positionH relativeFrom="column">
              <wp:posOffset>1331522</wp:posOffset>
            </wp:positionH>
            <wp:positionV relativeFrom="paragraph">
              <wp:posOffset>1518285</wp:posOffset>
            </wp:positionV>
            <wp:extent cx="2907030" cy="2527935"/>
            <wp:effectExtent l="0" t="0" r="7620" b="5715"/>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PIO_COLOR shceme.jpg"/>
                    <pic:cNvPicPr/>
                  </pic:nvPicPr>
                  <pic:blipFill rotWithShape="1">
                    <a:blip r:embed="rId50" cstate="print">
                      <a:extLst>
                        <a:ext uri="{28A0092B-C50C-407E-A947-70E740481C1C}">
                          <a14:useLocalDpi xmlns:a14="http://schemas.microsoft.com/office/drawing/2010/main" val="0"/>
                        </a:ext>
                      </a:extLst>
                    </a:blip>
                    <a:srcRect l="5242" t="10621" r="7833" b="1855"/>
                    <a:stretch/>
                  </pic:blipFill>
                  <pic:spPr bwMode="auto">
                    <a:xfrm>
                      <a:off x="0" y="0"/>
                      <a:ext cx="290703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85216" behindDoc="0" locked="0" layoutInCell="1" allowOverlap="1" wp14:anchorId="6641687D" wp14:editId="7652791F">
                <wp:simplePos x="0" y="0"/>
                <wp:positionH relativeFrom="column">
                  <wp:posOffset>4445</wp:posOffset>
                </wp:positionH>
                <wp:positionV relativeFrom="paragraph">
                  <wp:posOffset>4107815</wp:posOffset>
                </wp:positionV>
                <wp:extent cx="5560695" cy="635"/>
                <wp:effectExtent l="0" t="0" r="1905" b="0"/>
                <wp:wrapTopAndBottom/>
                <wp:docPr id="60" name="Textové pole 60"/>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0C00F06F" w14:textId="77777777" w:rsidR="005860F6" w:rsidRPr="00014299" w:rsidRDefault="005860F6" w:rsidP="00D70A6E">
                            <w:pPr>
                              <w:pStyle w:val="Popis"/>
                              <w:rPr>
                                <w:sz w:val="24"/>
                              </w:rPr>
                            </w:pPr>
                            <w:bookmarkStart w:id="114" w:name="_Toc480320078"/>
                            <w:bookmarkStart w:id="115" w:name="_Toc480322570"/>
                            <w:bookmarkStart w:id="116" w:name="_Toc480375466"/>
                            <w:bookmarkStart w:id="117" w:name="_Toc480383734"/>
                            <w:r>
                              <w:t xml:space="preserve">Obrázok </w:t>
                            </w:r>
                            <w:fldSimple w:instr=" STYLEREF 1 \s ">
                              <w:r>
                                <w:rPr>
                                  <w:noProof/>
                                </w:rPr>
                                <w:t>2</w:t>
                              </w:r>
                            </w:fldSimple>
                            <w:r>
                              <w:t>.</w:t>
                            </w:r>
                            <w:fldSimple w:instr=" SEQ Obrázok \* ARABIC \s 1 ">
                              <w:r>
                                <w:rPr>
                                  <w:noProof/>
                                </w:rPr>
                                <w:t>2</w:t>
                              </w:r>
                            </w:fldSimple>
                            <w:r>
                              <w:t xml:space="preserve"> </w:t>
                            </w:r>
                            <w:r w:rsidRPr="00454CB5">
                              <w:rPr>
                                <w:b w:val="0"/>
                                <w:i/>
                              </w:rPr>
                              <w:t>Časť schémy z redukcie Tally-GPIO</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1687D" id="Textové pole 60" o:spid="_x0000_s1035" type="#_x0000_t202" style="position:absolute;left:0;text-align:left;margin-left:.35pt;margin-top:323.45pt;width:437.8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" stroked="f">
                <v:textbox style="mso-fit-shape-to-text:t" inset="0,0,0,0">
                  <w:txbxContent>
                    <w:p w14:paraId="0C00F06F" w14:textId="77777777" w:rsidR="005860F6" w:rsidRPr="00014299" w:rsidRDefault="005860F6" w:rsidP="00D70A6E">
                      <w:pPr>
                        <w:pStyle w:val="Popis"/>
                        <w:rPr>
                          <w:sz w:val="24"/>
                        </w:rPr>
                      </w:pPr>
                      <w:bookmarkStart w:id="118" w:name="_Toc480320078"/>
                      <w:bookmarkStart w:id="119" w:name="_Toc480322570"/>
                      <w:bookmarkStart w:id="120" w:name="_Toc480375466"/>
                      <w:bookmarkStart w:id="121" w:name="_Toc480383734"/>
                      <w:r>
                        <w:t xml:space="preserve">Obrázok </w:t>
                      </w:r>
                      <w:fldSimple w:instr=" STYLEREF 1 \s ">
                        <w:r>
                          <w:rPr>
                            <w:noProof/>
                          </w:rPr>
                          <w:t>2</w:t>
                        </w:r>
                      </w:fldSimple>
                      <w:r>
                        <w:t>.</w:t>
                      </w:r>
                      <w:fldSimple w:instr=" SEQ Obrázok \* ARABIC \s 1 ">
                        <w:r>
                          <w:rPr>
                            <w:noProof/>
                          </w:rPr>
                          <w:t>2</w:t>
                        </w:r>
                      </w:fldSimple>
                      <w:r>
                        <w:t xml:space="preserve"> </w:t>
                      </w:r>
                      <w:r w:rsidRPr="00454CB5">
                        <w:rPr>
                          <w:b w:val="0"/>
                          <w:i/>
                        </w:rPr>
                        <w:t>Časť schémy z redukcie Tally-GPIO</w:t>
                      </w:r>
                      <w:bookmarkEnd w:id="118"/>
                      <w:bookmarkEnd w:id="119"/>
                      <w:bookmarkEnd w:id="120"/>
                      <w:bookmarkEnd w:id="121"/>
                    </w:p>
                  </w:txbxContent>
                </v:textbox>
                <w10:wrap type="topAndBottom"/>
              </v:shape>
            </w:pict>
          </mc:Fallback>
        </mc:AlternateContent>
      </w:r>
      <w:r>
        <w:t xml:space="preserve">Tento plošný spoj tvorí redukciu medzi konektorom </w:t>
      </w:r>
      <w:proofErr w:type="spellStart"/>
      <w:r>
        <w:t>Tally</w:t>
      </w:r>
      <w:proofErr w:type="spellEnd"/>
      <w:r>
        <w:t xml:space="preserve"> a vstupno-výstupnými </w:t>
      </w:r>
      <w:proofErr w:type="spellStart"/>
      <w:r>
        <w:t>pinmi</w:t>
      </w:r>
      <w:proofErr w:type="spellEnd"/>
      <w:r>
        <w:t xml:space="preserve"> GPIO na </w:t>
      </w:r>
      <w:proofErr w:type="spellStart"/>
      <w:r>
        <w:t>Raspberry</w:t>
      </w:r>
      <w:proofErr w:type="spellEnd"/>
      <w:r>
        <w:t xml:space="preserve"> Pi.</w:t>
      </w:r>
      <w:r w:rsidRPr="3880DEEB">
        <w:t xml:space="preserve"> </w:t>
      </w:r>
      <w:r>
        <w:t>Dosku rozšírime o doplnkovú svetelnú signalizáciu, ktorá nám bude indikovať stav kamier priamo na DPS</w:t>
      </w:r>
      <w:r w:rsidRPr="3880DEEB">
        <w:t xml:space="preserve">. </w:t>
      </w:r>
      <w:r>
        <w:t>Keďže video strižňa zadávateľa využíva konektory DB-15HD, ktoré združujú signály pre štyri kamery</w:t>
      </w:r>
      <w:r w:rsidRPr="3880DEEB">
        <w:t>,</w:t>
      </w:r>
      <w:r>
        <w:t xml:space="preserve"> doska musí obsahovať dva takéto konektory.</w:t>
      </w:r>
      <w:r w:rsidRPr="3880DEEB">
        <w:t xml:space="preserve"> </w:t>
      </w:r>
      <w:r>
        <w:t>Napájanie pre dosku bude dodávané z Raspberry Pi</w:t>
      </w:r>
      <w:r w:rsidRPr="3880DEEB">
        <w:t xml:space="preserve">. </w:t>
      </w:r>
    </w:p>
    <w:p w14:paraId="3CD4954F" w14:textId="77777777" w:rsidR="00D70A6E" w:rsidRDefault="00D70A6E" w:rsidP="00D70A6E">
      <w:r>
        <w:t xml:space="preserve">Na ukážke máme časť schémy pre jeden DB-15HD konektor, na ktorej si popíšme funkčnosť dosky pre oba prípady, ktoré môžu nastať. Rozloženie </w:t>
      </w:r>
      <w:proofErr w:type="spellStart"/>
      <w:r>
        <w:t>pinov</w:t>
      </w:r>
      <w:proofErr w:type="spellEnd"/>
      <w:r>
        <w:t xml:space="preserve"> v tomto konektore bolo opísané v predchádzajúcej kapitole. Analyzovať budeme možné situácie pre jednu vetvu elektrického obvodu ktorá obsahuje:</w:t>
      </w:r>
    </w:p>
    <w:p w14:paraId="4270DB94" w14:textId="77777777" w:rsidR="00D70A6E" w:rsidRDefault="00D70A6E" w:rsidP="00D70A6E">
      <w:pPr>
        <w:pStyle w:val="Odsekzoznamu"/>
        <w:numPr>
          <w:ilvl w:val="0"/>
          <w:numId w:val="35"/>
        </w:numPr>
        <w:spacing w:before="0" w:after="0"/>
      </w:pPr>
      <w:r>
        <w:t>LED diódu: D1</w:t>
      </w:r>
    </w:p>
    <w:p w14:paraId="7EA49B79" w14:textId="77777777" w:rsidR="00D70A6E" w:rsidRDefault="00D70A6E" w:rsidP="00D70A6E">
      <w:pPr>
        <w:pStyle w:val="Odsekzoznamu"/>
        <w:numPr>
          <w:ilvl w:val="0"/>
          <w:numId w:val="35"/>
        </w:numPr>
        <w:spacing w:before="0" w:after="0"/>
      </w:pPr>
      <w:r>
        <w:t>Obmedzovací rezistor: R1</w:t>
      </w:r>
    </w:p>
    <w:p w14:paraId="0BED6194" w14:textId="77777777" w:rsidR="00D70A6E" w:rsidRDefault="00D70A6E" w:rsidP="00D70A6E">
      <w:pPr>
        <w:pStyle w:val="Odsekzoznamu"/>
        <w:numPr>
          <w:ilvl w:val="0"/>
          <w:numId w:val="35"/>
        </w:numPr>
        <w:spacing w:before="0" w:after="0"/>
      </w:pPr>
      <w:r>
        <w:t xml:space="preserve">Konektor GPIO na snímanie stavu kamery: CAM_1- </w:t>
      </w:r>
      <w:proofErr w:type="spellStart"/>
      <w:r>
        <w:t>pin</w:t>
      </w:r>
      <w:proofErr w:type="spellEnd"/>
      <w:r>
        <w:t xml:space="preserve"> 1</w:t>
      </w:r>
    </w:p>
    <w:p w14:paraId="2CC51E8B" w14:textId="77777777" w:rsidR="00D70A6E" w:rsidRDefault="00D70A6E" w:rsidP="00D70A6E">
      <w:pPr>
        <w:pStyle w:val="Odsekzoznamu"/>
        <w:numPr>
          <w:ilvl w:val="0"/>
          <w:numId w:val="35"/>
        </w:numPr>
        <w:spacing w:before="0" w:after="0"/>
      </w:pPr>
      <w:r>
        <w:t xml:space="preserve">Konektor DB-15HD: P1- </w:t>
      </w:r>
      <w:proofErr w:type="spellStart"/>
      <w:r>
        <w:t>pin</w:t>
      </w:r>
      <w:proofErr w:type="spellEnd"/>
      <w:r>
        <w:t xml:space="preserve">  1 a </w:t>
      </w:r>
      <w:proofErr w:type="spellStart"/>
      <w:r>
        <w:t>pin</w:t>
      </w:r>
      <w:proofErr w:type="spellEnd"/>
      <w:r>
        <w:t xml:space="preserve"> 14 </w:t>
      </w:r>
    </w:p>
    <w:p w14:paraId="213181AE" w14:textId="77777777" w:rsidR="00D70A6E" w:rsidRDefault="00D70A6E" w:rsidP="00D70A6E">
      <w:pPr>
        <w:pStyle w:val="Odsekzoznamu"/>
        <w:numPr>
          <w:ilvl w:val="0"/>
          <w:numId w:val="0"/>
        </w:numPr>
        <w:spacing w:before="0" w:after="0"/>
        <w:ind w:left="1429"/>
      </w:pPr>
    </w:p>
    <w:p w14:paraId="0348B91F" w14:textId="77777777" w:rsidR="00D70A6E" w:rsidRDefault="00D70A6E" w:rsidP="00D70A6E">
      <w:pPr>
        <w:pStyle w:val="Odsekzoznamu"/>
        <w:numPr>
          <w:ilvl w:val="0"/>
          <w:numId w:val="32"/>
        </w:numPr>
        <w:ind w:left="426"/>
      </w:pPr>
      <w:r>
        <w:lastRenderedPageBreak/>
        <w:t xml:space="preserve">Prvý stav ktorý môže nastať je, keď kamera nie je v živom výstupe, čiže </w:t>
      </w:r>
      <w:proofErr w:type="spellStart"/>
      <w:r>
        <w:t>pin</w:t>
      </w:r>
      <w:proofErr w:type="spellEnd"/>
      <w:r>
        <w:t xml:space="preserve"> 1 a </w:t>
      </w:r>
      <w:proofErr w:type="spellStart"/>
      <w:r>
        <w:t>pin</w:t>
      </w:r>
      <w:proofErr w:type="spellEnd"/>
      <w:r>
        <w:t xml:space="preserve"> 14 v konektore P1 nie sú prepojené. Tým sa elektrický obvod sa neuzavrie a napätie na CAM_1 - </w:t>
      </w:r>
      <w:proofErr w:type="spellStart"/>
      <w:r>
        <w:t>pin</w:t>
      </w:r>
      <w:proofErr w:type="spellEnd"/>
      <w:r>
        <w:t xml:space="preserve"> 1 bude na vysokej úrovni. </w:t>
      </w:r>
    </w:p>
    <w:p w14:paraId="17F283A0" w14:textId="77777777" w:rsidR="00D70A6E" w:rsidRDefault="00D70A6E" w:rsidP="00D70A6E">
      <w:pPr>
        <w:pStyle w:val="Odsekzoznamu"/>
        <w:numPr>
          <w:ilvl w:val="0"/>
          <w:numId w:val="32"/>
        </w:numPr>
        <w:ind w:left="426"/>
      </w:pPr>
      <w:r>
        <w:t xml:space="preserve">Druhý stav nastane, ak sa kamera nachádza v živom výstupe a po prepojení </w:t>
      </w:r>
      <w:proofErr w:type="spellStart"/>
      <w:r>
        <w:t>pinov</w:t>
      </w:r>
      <w:proofErr w:type="spellEnd"/>
      <w:r>
        <w:t xml:space="preserve"> 1 a 14 v konektore P1 sa elektrický obvod uzavrie. To bude mať za následok prenesenie potenciálu zeme na CAM_1 - </w:t>
      </w:r>
      <w:proofErr w:type="spellStart"/>
      <w:r>
        <w:t>pin</w:t>
      </w:r>
      <w:proofErr w:type="spellEnd"/>
      <w:r>
        <w:t xml:space="preserve"> 1, ktorý bude na nízkej úrovni. Uzavretie obvodu rozsvieti aj indikačnú LED diódu.</w:t>
      </w:r>
    </w:p>
    <w:p w14:paraId="4DB04ECB" w14:textId="77777777" w:rsidR="00D70A6E" w:rsidRDefault="00D70A6E" w:rsidP="00D70A6E">
      <w:pPr>
        <w:pStyle w:val="Odsekzoznamu"/>
        <w:numPr>
          <w:ilvl w:val="0"/>
          <w:numId w:val="0"/>
        </w:numPr>
        <w:ind w:left="851"/>
      </w:pPr>
    </w:p>
    <w:p w14:paraId="7FCB9F07" w14:textId="77777777" w:rsidR="00D70A6E" w:rsidRDefault="00D70A6E" w:rsidP="00D70A6E">
      <w:pPr>
        <w:pStyle w:val="Odsekzoznamu"/>
        <w:numPr>
          <w:ilvl w:val="0"/>
          <w:numId w:val="0"/>
        </w:numPr>
        <w:ind w:firstLine="709"/>
      </w:pPr>
      <w:r>
        <w:t xml:space="preserve">Pre dva rôzne signály na jednu kameru využijeme dve farby LED diód. Hodnotu obmedzovacích rezistorov dopočítame pomocou Ohmového zákonu: </w:t>
      </w:r>
    </w:p>
    <w:p w14:paraId="41A0D537" w14:textId="77777777" w:rsidR="00D70A6E" w:rsidRDefault="00D70A6E" w:rsidP="00D70A6E">
      <w:pPr>
        <w:pStyle w:val="Odsekzoznamu"/>
        <w:numPr>
          <w:ilvl w:val="0"/>
          <w:numId w:val="0"/>
        </w:numPr>
        <w:ind w:left="851"/>
      </w:pPr>
      <m:oMathPara>
        <m:oMath>
          <m:r>
            <w:rPr>
              <w:rFonts w:ascii="Cambria Math" w:hAnsi="Cambria Math"/>
            </w:rPr>
            <m:t>R</m:t>
          </m:r>
          <m:r>
            <w:rPr>
              <w:rFonts w:ascii="Cambria Math" w:hAnsi="Cambria Math"/>
              <w:lang w:val="en-US"/>
            </w:rPr>
            <m:t xml:space="preserve"> [Ω]</m:t>
          </m:r>
          <m:r>
            <w:rPr>
              <w:rFonts w:ascii="Cambria Math" w:hAnsi="Cambria Math"/>
            </w:rPr>
            <m:t>=</m:t>
          </m:r>
          <m:f>
            <m:fPr>
              <m:ctrlPr>
                <w:rPr>
                  <w:rFonts w:ascii="Cambria Math" w:hAnsi="Cambria Math"/>
                  <w:i/>
                </w:rPr>
              </m:ctrlPr>
            </m:fPr>
            <m:num>
              <m:r>
                <w:rPr>
                  <w:rFonts w:ascii="Cambria Math" w:hAnsi="Cambria Math"/>
                </w:rPr>
                <m:t xml:space="preserve">U </m:t>
              </m:r>
              <m:r>
                <w:rPr>
                  <w:rFonts w:ascii="Cambria Math" w:hAnsi="Cambria Math"/>
                  <w:lang w:val="en-US"/>
                </w:rPr>
                <m:t>[V]</m:t>
              </m:r>
            </m:num>
            <m:den>
              <m:r>
                <w:rPr>
                  <w:rFonts w:ascii="Cambria Math" w:hAnsi="Cambria Math"/>
                </w:rPr>
                <m:t>I [A]</m:t>
              </m:r>
            </m:den>
          </m:f>
        </m:oMath>
      </m:oMathPara>
    </w:p>
    <w:p w14:paraId="52207A9E" w14:textId="77777777" w:rsidR="00D70A6E" w:rsidRDefault="00D70A6E" w:rsidP="00D70A6E">
      <w:pPr>
        <w:spacing w:after="0"/>
      </w:pPr>
      <w:r>
        <w:t>V našich výpočtoch budeme používať tieto napätia:</w:t>
      </w:r>
    </w:p>
    <w:p w14:paraId="430CDEDB" w14:textId="77777777" w:rsidR="00D70A6E" w:rsidRDefault="00D70A6E" w:rsidP="00D70A6E">
      <w:pPr>
        <w:pStyle w:val="Odsekzoznamu"/>
        <w:numPr>
          <w:ilvl w:val="0"/>
          <w:numId w:val="34"/>
        </w:numPr>
        <w:ind w:left="1134" w:hanging="142"/>
      </w:pPr>
      <w:r>
        <w:t>Napätie na dióde – U</w:t>
      </w:r>
      <w:r w:rsidRPr="69712AFE">
        <w:rPr>
          <w:vertAlign w:val="subscript"/>
        </w:rPr>
        <w:t>D</w:t>
      </w:r>
      <w:r>
        <w:t>, nachádza sa v katalógovom liste spolu s prúdom</w:t>
      </w:r>
    </w:p>
    <w:p w14:paraId="5FCE6122" w14:textId="77777777" w:rsidR="00D70A6E" w:rsidRDefault="00D70A6E" w:rsidP="00D70A6E">
      <w:pPr>
        <w:pStyle w:val="Odsekzoznamu"/>
        <w:numPr>
          <w:ilvl w:val="0"/>
          <w:numId w:val="34"/>
        </w:numPr>
        <w:ind w:left="1134" w:hanging="142"/>
      </w:pPr>
      <w:r>
        <w:t>Vstupné napätie – U</w:t>
      </w:r>
      <w:r w:rsidRPr="69712AFE">
        <w:rPr>
          <w:vertAlign w:val="subscript"/>
        </w:rPr>
        <w:t>V</w:t>
      </w:r>
      <w:r>
        <w:t xml:space="preserve"> = 5V</w:t>
      </w:r>
    </w:p>
    <w:p w14:paraId="0B712C92" w14:textId="77777777" w:rsidR="00D70A6E" w:rsidRPr="00BE68CB" w:rsidRDefault="00D70A6E" w:rsidP="00D70A6E">
      <w:pPr>
        <w:pStyle w:val="Odsekzoznamu"/>
        <w:numPr>
          <w:ilvl w:val="0"/>
          <w:numId w:val="34"/>
        </w:numPr>
        <w:ind w:left="1134" w:hanging="142"/>
      </w:pPr>
      <w:r>
        <w:t>Napätie na rezistore – U</w:t>
      </w:r>
      <w:r w:rsidRPr="69712AFE">
        <w:rPr>
          <w:vertAlign w:val="subscript"/>
        </w:rPr>
        <w:t xml:space="preserve">R </w:t>
      </w:r>
    </w:p>
    <w:p w14:paraId="0FC7A101" w14:textId="77777777" w:rsidR="00D70A6E" w:rsidRDefault="005860F6" w:rsidP="00D70A6E">
      <w:pPr>
        <w:ind w:left="1211" w:firstLine="0"/>
      </w:pPr>
      <m:oMathPara>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oMath>
      </m:oMathPara>
    </w:p>
    <w:p w14:paraId="78784D2C" w14:textId="77777777" w:rsidR="00D70A6E" w:rsidRDefault="00D70A6E" w:rsidP="00D70A6E">
      <w:r>
        <w:t>Rezistory na použitie budeme vyberať z rady E12, čiže vypočítané hodnoty budeme prispôsobovať týmto hodnotám. Vnútorný odpor vstupov GPIO je pri výpočtoch zanedbateľný - 1,2 mΩ. Celá schéma a doska plošného je umiestnená v prílohe.</w:t>
      </w:r>
    </w:p>
    <w:p w14:paraId="3A357876" w14:textId="77777777" w:rsidR="00D70A6E" w:rsidRDefault="00D70A6E" w:rsidP="00D70A6E">
      <w:pPr>
        <w:pStyle w:val="Popis"/>
        <w:keepNext/>
      </w:pPr>
    </w:p>
    <w:p w14:paraId="305B1ADD" w14:textId="77777777" w:rsidR="00D70A6E" w:rsidRDefault="00D70A6E" w:rsidP="00D70A6E">
      <w:pPr>
        <w:pStyle w:val="Popis"/>
        <w:keepNext/>
      </w:pPr>
      <w:bookmarkStart w:id="122" w:name="_Toc480375454"/>
      <w:bookmarkStart w:id="123" w:name="_Toc480383722"/>
      <w:r>
        <w:t xml:space="preserve">Tabuľka </w:t>
      </w:r>
      <w:fldSimple w:instr=" STYLEREF 1 \s ">
        <w:r w:rsidR="005860F6">
          <w:rPr>
            <w:noProof/>
          </w:rPr>
          <w:t>2</w:t>
        </w:r>
      </w:fldSimple>
      <w:r w:rsidRPr="5ED4501E">
        <w:t>.</w:t>
      </w:r>
      <w:fldSimple w:instr=" SEQ Tabuľka \* ARABIC \s 1 ">
        <w:r w:rsidR="005860F6">
          <w:rPr>
            <w:noProof/>
          </w:rPr>
          <w:t>1</w:t>
        </w:r>
      </w:fldSimple>
      <w:r>
        <w:t xml:space="preserve"> </w:t>
      </w:r>
      <w:r w:rsidRPr="00F52D22">
        <w:rPr>
          <w:b w:val="0"/>
          <w:i/>
        </w:rPr>
        <w:t>Výpočet hodnôt obmedzovacích rezistorov</w:t>
      </w:r>
      <w:bookmarkEnd w:id="122"/>
      <w:bookmarkEnd w:id="123"/>
    </w:p>
    <w:tbl>
      <w:tblPr>
        <w:tblStyle w:val="Tabukasmriekou1svetl1"/>
        <w:tblpPr w:leftFromText="141" w:rightFromText="141" w:vertAnchor="page" w:horzAnchor="margin" w:tblpXSpec="center" w:tblpY="11607"/>
        <w:tblW w:w="0" w:type="auto"/>
        <w:tblLook w:val="04A0" w:firstRow="1" w:lastRow="0" w:firstColumn="1" w:lastColumn="0" w:noHBand="0" w:noVBand="1"/>
      </w:tblPr>
      <w:tblGrid>
        <w:gridCol w:w="1419"/>
        <w:gridCol w:w="1459"/>
        <w:gridCol w:w="1259"/>
        <w:gridCol w:w="1259"/>
        <w:gridCol w:w="1270"/>
        <w:gridCol w:w="1270"/>
      </w:tblGrid>
      <w:tr w:rsidR="00FE51DB" w14:paraId="364479E9" w14:textId="77777777" w:rsidTr="00FE51D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1A33E0" w14:textId="77777777" w:rsidR="00FE51DB" w:rsidRDefault="00FE51DB" w:rsidP="00FE51DB">
            <w:pPr>
              <w:pStyle w:val="Odsekzoznamu"/>
              <w:numPr>
                <w:ilvl w:val="0"/>
                <w:numId w:val="0"/>
              </w:numPr>
              <w:spacing w:before="0" w:after="0" w:line="240" w:lineRule="auto"/>
              <w:ind w:left="709" w:hanging="709"/>
              <w:jc w:val="center"/>
            </w:pPr>
            <w:r>
              <w:t>Farba LED</w:t>
            </w:r>
          </w:p>
        </w:tc>
        <w:tc>
          <w:tcPr>
            <w:tcW w:w="0" w:type="auto"/>
            <w:vAlign w:val="center"/>
          </w:tcPr>
          <w:p w14:paraId="5544D3CB" w14:textId="77777777" w:rsidR="00FE51DB" w:rsidRPr="00FC320C" w:rsidRDefault="00FE51DB" w:rsidP="00FE51DB">
            <w:pPr>
              <w:pStyle w:val="Odsekzoznamu"/>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rPr>
                <w:lang w:val="en-US"/>
              </w:rPr>
            </w:pPr>
            <w:r>
              <w:t xml:space="preserve">I </w:t>
            </w:r>
            <w:r w:rsidRPr="69712AFE">
              <w:rPr>
                <w:lang w:val="en-US"/>
              </w:rPr>
              <w:t>[mA]</w:t>
            </w:r>
          </w:p>
        </w:tc>
        <w:tc>
          <w:tcPr>
            <w:tcW w:w="0" w:type="auto"/>
            <w:vAlign w:val="center"/>
          </w:tcPr>
          <w:p w14:paraId="4C7DEE28" w14:textId="77777777" w:rsidR="00FE51DB" w:rsidRDefault="00FE51DB" w:rsidP="00FE51DB">
            <w:pPr>
              <w:pStyle w:val="Odsekzoznamu"/>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U</w:t>
            </w:r>
            <w:r w:rsidRPr="69712AFE">
              <w:rPr>
                <w:vertAlign w:val="subscript"/>
              </w:rPr>
              <w:t>D</w:t>
            </w:r>
            <w:r>
              <w:t xml:space="preserve"> [V]</w:t>
            </w:r>
          </w:p>
        </w:tc>
        <w:tc>
          <w:tcPr>
            <w:tcW w:w="0" w:type="auto"/>
            <w:vAlign w:val="center"/>
          </w:tcPr>
          <w:p w14:paraId="16266573" w14:textId="77777777" w:rsidR="00FE51DB" w:rsidRDefault="00FE51DB" w:rsidP="00FE51DB">
            <w:pPr>
              <w:pStyle w:val="Odsekzoznamu"/>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U</w:t>
            </w:r>
            <w:r w:rsidRPr="69712AFE">
              <w:rPr>
                <w:vertAlign w:val="subscript"/>
              </w:rPr>
              <w:t>R</w:t>
            </w:r>
            <w:r>
              <w:t xml:space="preserve"> [V]</w:t>
            </w:r>
          </w:p>
        </w:tc>
        <w:tc>
          <w:tcPr>
            <w:tcW w:w="0" w:type="auto"/>
            <w:vAlign w:val="center"/>
          </w:tcPr>
          <w:p w14:paraId="5A0EBC5A" w14:textId="77777777" w:rsidR="00FE51DB" w:rsidRDefault="00FE51DB" w:rsidP="00FE51DB">
            <w:pPr>
              <w:pStyle w:val="Odsekzoznamu"/>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R [Ω]</w:t>
            </w:r>
          </w:p>
        </w:tc>
        <w:tc>
          <w:tcPr>
            <w:tcW w:w="0" w:type="auto"/>
            <w:vAlign w:val="center"/>
          </w:tcPr>
          <w:p w14:paraId="025C9ECB" w14:textId="77777777" w:rsidR="00FE51DB" w:rsidRPr="004E0FD3" w:rsidRDefault="00FE51DB" w:rsidP="00FE51DB">
            <w:pPr>
              <w:pStyle w:val="Odsekzoznamu"/>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rPr>
                <w:lang w:val="en-US"/>
              </w:rPr>
            </w:pPr>
            <w:r>
              <w:t>R</w:t>
            </w:r>
            <w:r w:rsidRPr="69712AFE">
              <w:rPr>
                <w:vertAlign w:val="subscript"/>
              </w:rPr>
              <w:t>E12</w:t>
            </w:r>
            <w:r>
              <w:t xml:space="preserve"> </w:t>
            </w:r>
            <w:r w:rsidRPr="69712AFE">
              <w:rPr>
                <w:lang w:val="en-US"/>
              </w:rPr>
              <w:t>[Ω]</w:t>
            </w:r>
          </w:p>
        </w:tc>
      </w:tr>
      <w:tr w:rsidR="00FE51DB" w14:paraId="34C5604E" w14:textId="77777777" w:rsidTr="00FE51DB">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5A0E8" w14:textId="77777777" w:rsidR="00FE51DB" w:rsidRPr="00FC320C" w:rsidRDefault="00FE51DB" w:rsidP="00FE51DB">
            <w:pPr>
              <w:pStyle w:val="Odsekzoznamu"/>
              <w:numPr>
                <w:ilvl w:val="0"/>
                <w:numId w:val="0"/>
              </w:numPr>
              <w:spacing w:before="0" w:after="0" w:line="240" w:lineRule="auto"/>
              <w:ind w:left="709" w:hanging="709"/>
              <w:jc w:val="center"/>
              <w:rPr>
                <w:b w:val="0"/>
                <w:bCs w:val="0"/>
              </w:rPr>
            </w:pPr>
            <w:r>
              <w:rPr>
                <w:b w:val="0"/>
                <w:bCs w:val="0"/>
              </w:rPr>
              <w:t>červená</w:t>
            </w:r>
          </w:p>
        </w:tc>
        <w:tc>
          <w:tcPr>
            <w:tcW w:w="0" w:type="auto"/>
            <w:vAlign w:val="center"/>
          </w:tcPr>
          <w:p w14:paraId="7EFADD23"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20</w:t>
            </w:r>
          </w:p>
        </w:tc>
        <w:tc>
          <w:tcPr>
            <w:tcW w:w="0" w:type="auto"/>
            <w:vAlign w:val="center"/>
          </w:tcPr>
          <w:p w14:paraId="79028777"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1.8</w:t>
            </w:r>
          </w:p>
        </w:tc>
        <w:tc>
          <w:tcPr>
            <w:tcW w:w="0" w:type="auto"/>
            <w:vAlign w:val="center"/>
          </w:tcPr>
          <w:p w14:paraId="7113D4E4"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3.2</w:t>
            </w:r>
          </w:p>
        </w:tc>
        <w:tc>
          <w:tcPr>
            <w:tcW w:w="0" w:type="auto"/>
            <w:vAlign w:val="center"/>
          </w:tcPr>
          <w:p w14:paraId="20DB27FD"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160</w:t>
            </w:r>
          </w:p>
        </w:tc>
        <w:tc>
          <w:tcPr>
            <w:tcW w:w="0" w:type="auto"/>
            <w:vAlign w:val="center"/>
          </w:tcPr>
          <w:p w14:paraId="1299E3D0"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180</w:t>
            </w:r>
          </w:p>
        </w:tc>
      </w:tr>
      <w:tr w:rsidR="00FE51DB" w14:paraId="5E10DCB1" w14:textId="77777777" w:rsidTr="00FE51DB">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0C5D97" w14:textId="77777777" w:rsidR="00FE51DB" w:rsidRPr="00FC320C" w:rsidRDefault="00FE51DB" w:rsidP="00FE51DB">
            <w:pPr>
              <w:pStyle w:val="Odsekzoznamu"/>
              <w:numPr>
                <w:ilvl w:val="0"/>
                <w:numId w:val="0"/>
              </w:numPr>
              <w:spacing w:before="0" w:after="0" w:line="240" w:lineRule="auto"/>
              <w:ind w:left="709" w:hanging="709"/>
              <w:jc w:val="center"/>
              <w:rPr>
                <w:b w:val="0"/>
                <w:bCs w:val="0"/>
              </w:rPr>
            </w:pPr>
            <w:r>
              <w:rPr>
                <w:b w:val="0"/>
                <w:bCs w:val="0"/>
              </w:rPr>
              <w:t>zelená</w:t>
            </w:r>
          </w:p>
        </w:tc>
        <w:tc>
          <w:tcPr>
            <w:tcW w:w="0" w:type="auto"/>
            <w:vAlign w:val="center"/>
          </w:tcPr>
          <w:p w14:paraId="5C6F27BF"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20</w:t>
            </w:r>
          </w:p>
        </w:tc>
        <w:tc>
          <w:tcPr>
            <w:tcW w:w="0" w:type="auto"/>
            <w:vAlign w:val="center"/>
          </w:tcPr>
          <w:p w14:paraId="2F54A593"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5D60D46A"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2.8</w:t>
            </w:r>
          </w:p>
        </w:tc>
        <w:tc>
          <w:tcPr>
            <w:tcW w:w="0" w:type="auto"/>
            <w:vAlign w:val="center"/>
          </w:tcPr>
          <w:p w14:paraId="66C1C271"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140</w:t>
            </w:r>
          </w:p>
        </w:tc>
        <w:tc>
          <w:tcPr>
            <w:tcW w:w="0" w:type="auto"/>
            <w:vAlign w:val="center"/>
          </w:tcPr>
          <w:p w14:paraId="324D6462" w14:textId="77777777" w:rsidR="00FE51DB" w:rsidRPr="00FC320C" w:rsidRDefault="00FE51DB" w:rsidP="00FE51DB">
            <w:pPr>
              <w:pStyle w:val="Odsekzoznamu"/>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150</w:t>
            </w:r>
          </w:p>
        </w:tc>
      </w:tr>
    </w:tbl>
    <w:p w14:paraId="58F67385" w14:textId="77777777" w:rsidR="00D70A6E" w:rsidRDefault="00D70A6E" w:rsidP="00D70A6E">
      <w:pPr>
        <w:ind w:left="1066" w:hanging="357"/>
      </w:pPr>
    </w:p>
    <w:p w14:paraId="01BAA0FE" w14:textId="77777777" w:rsidR="00D70A6E" w:rsidRDefault="00D70A6E" w:rsidP="00D70A6E">
      <w:pPr>
        <w:pStyle w:val="Odsekzoznamu"/>
        <w:numPr>
          <w:ilvl w:val="0"/>
          <w:numId w:val="0"/>
        </w:numPr>
        <w:ind w:left="851"/>
      </w:pPr>
    </w:p>
    <w:p w14:paraId="6FBEE46C" w14:textId="77777777" w:rsidR="00D70A6E" w:rsidRDefault="00D70A6E" w:rsidP="00D70A6E">
      <w:pPr>
        <w:pStyle w:val="Odsekzoznamu"/>
        <w:numPr>
          <w:ilvl w:val="0"/>
          <w:numId w:val="0"/>
        </w:numPr>
        <w:ind w:left="851"/>
      </w:pPr>
    </w:p>
    <w:p w14:paraId="094DED44" w14:textId="77777777" w:rsidR="00D70A6E" w:rsidRDefault="00D70A6E" w:rsidP="00D70A6E">
      <w:pPr>
        <w:pStyle w:val="Odsekzoznamu"/>
        <w:numPr>
          <w:ilvl w:val="0"/>
          <w:numId w:val="0"/>
        </w:numPr>
        <w:ind w:left="851"/>
      </w:pPr>
    </w:p>
    <w:p w14:paraId="0CF2563E" w14:textId="77777777" w:rsidR="00D70A6E" w:rsidRDefault="00D70A6E" w:rsidP="00D70A6E">
      <w:pPr>
        <w:pStyle w:val="Nadpis3"/>
      </w:pPr>
      <w:bookmarkStart w:id="124" w:name="_Toc480375487"/>
      <w:bookmarkStart w:id="125" w:name="_Toc480399725"/>
      <w:r>
        <w:lastRenderedPageBreak/>
        <w:t>Doska pre bezpečné vypnutie systému</w:t>
      </w:r>
      <w:bookmarkEnd w:id="124"/>
      <w:bookmarkEnd w:id="125"/>
    </w:p>
    <w:p w14:paraId="47E32D9D" w14:textId="77777777" w:rsidR="00D70A6E" w:rsidRDefault="00D70A6E" w:rsidP="00D70A6E">
      <w:r>
        <w:t>Pri využívaní Raspberry Pi na úlohy, kedy počítač používame bez monitora a klávesnice musíme myslieť na problém s bezpečným vypnutím systému. Je to preto, lebo doska počítača neobsahuje integrované tlačidlo pre zapnutie alebo vypnutie ako pri bežnom osobnom počítači. Inicializácia operačného systému začína hneď po pripojení napájania. Problém s bezpečným vypnutím sa dá riešiť dvomi spôsobmi. Prvý pozostáva z vypnutia systému vzdialeným prístupom, kým druhý zahŕňa dodatočné pripojenie externého tlačidla. Pre jednoduchosť riešenia sme si vybrali pripojenie tlačidla na konektor GPIO a vytvorenie krátkeho programu bežiaceho na pozadí hneď po spustení systému. Tento program bude v pravidelných intervaloch kontrolovať či tlačidlo bolo stlačené. Ako bezpečnostný prvok proti nechcenému stlačeniu, ošetríme funkciu vypnutia o nutnosť podržania tohto tlačidla na dobu 3 sekúnd. Po tomto časovom intervale dá program pokyn operačnému systému na vypnutie a až následne je možné bezpečne odpojiť napájanie počítača. Schéma dosky plošného spoja sa nachádza v prílohe.</w:t>
      </w:r>
    </w:p>
    <w:p w14:paraId="7159B680" w14:textId="77777777" w:rsidR="00D70A6E" w:rsidRDefault="00D70A6E" w:rsidP="00D70A6E">
      <w:pPr>
        <w:spacing w:before="240" w:after="0"/>
        <w:ind w:firstLine="0"/>
      </w:pPr>
      <w:r>
        <w:t xml:space="preserve">Kód programu je napísaný v programovacom jazyku </w:t>
      </w:r>
      <w:proofErr w:type="spellStart"/>
      <w:r>
        <w:t>Python</w:t>
      </w:r>
      <w:proofErr w:type="spellEnd"/>
      <w:r>
        <w:t>:</w:t>
      </w:r>
    </w:p>
    <w:p w14:paraId="19BB3DDF" w14:textId="77777777" w:rsidR="00D70A6E" w:rsidRPr="00630570" w:rsidRDefault="00D70A6E" w:rsidP="00D70A6E">
      <w:pPr>
        <w:spacing w:after="0" w:line="276" w:lineRule="auto"/>
        <w:ind w:firstLine="284"/>
        <w:rPr>
          <w:lang w:val="en-US"/>
        </w:rPr>
      </w:pPr>
      <w:r w:rsidRPr="0055044B">
        <w:rPr>
          <w:color w:val="7030A0"/>
        </w:rPr>
        <w:t>import</w:t>
      </w:r>
      <w:r w:rsidRPr="3880DEEB">
        <w:t xml:space="preserve"> </w:t>
      </w:r>
      <w:proofErr w:type="spellStart"/>
      <w:r w:rsidRPr="00630570">
        <w:t>RPi.GPIO</w:t>
      </w:r>
      <w:proofErr w:type="spellEnd"/>
      <w:r w:rsidRPr="3880DEEB">
        <w:t xml:space="preserve"> </w:t>
      </w:r>
      <w:r w:rsidRPr="0055044B">
        <w:rPr>
          <w:color w:val="7030A0"/>
        </w:rPr>
        <w:t>as</w:t>
      </w:r>
      <w:r w:rsidRPr="00630570">
        <w:t xml:space="preserve"> GPIO</w:t>
      </w:r>
      <w:r w:rsidRPr="00630570">
        <w:tab/>
      </w:r>
      <w:r w:rsidRPr="00630570">
        <w:tab/>
      </w:r>
      <w:r w:rsidRPr="00630570">
        <w:tab/>
      </w:r>
      <w:r w:rsidRPr="00630570">
        <w:tab/>
      </w:r>
    </w:p>
    <w:p w14:paraId="3F4140BF" w14:textId="77777777" w:rsidR="00D70A6E" w:rsidRPr="00630570" w:rsidRDefault="00D70A6E" w:rsidP="00D70A6E">
      <w:pPr>
        <w:spacing w:after="0" w:line="276" w:lineRule="auto"/>
        <w:ind w:firstLine="284"/>
      </w:pPr>
      <w:r w:rsidRPr="69712AFE">
        <w:rPr>
          <w:color w:val="7030A0"/>
        </w:rPr>
        <w:t>import</w:t>
      </w:r>
      <w:r>
        <w:t xml:space="preserve"> </w:t>
      </w:r>
      <w:proofErr w:type="spellStart"/>
      <w:r>
        <w:t>time</w:t>
      </w:r>
      <w:proofErr w:type="spellEnd"/>
    </w:p>
    <w:p w14:paraId="455DA3B9" w14:textId="77777777" w:rsidR="00D70A6E" w:rsidRPr="00630570" w:rsidRDefault="00D70A6E" w:rsidP="00D70A6E">
      <w:pPr>
        <w:spacing w:after="0" w:line="276" w:lineRule="auto"/>
        <w:ind w:firstLine="284"/>
      </w:pPr>
      <w:r w:rsidRPr="69712AFE">
        <w:rPr>
          <w:color w:val="7030A0"/>
        </w:rPr>
        <w:t>import</w:t>
      </w:r>
      <w:r>
        <w:t xml:space="preserve"> os</w:t>
      </w:r>
    </w:p>
    <w:p w14:paraId="345EBCDC" w14:textId="77777777" w:rsidR="00D70A6E" w:rsidRPr="00724ECF" w:rsidRDefault="00D70A6E" w:rsidP="00D70A6E">
      <w:pPr>
        <w:spacing w:after="0" w:line="276" w:lineRule="auto"/>
        <w:ind w:firstLine="284"/>
        <w:rPr>
          <w:sz w:val="16"/>
        </w:rPr>
      </w:pPr>
    </w:p>
    <w:p w14:paraId="318016CB" w14:textId="77777777" w:rsidR="00D70A6E" w:rsidRPr="0098552E" w:rsidRDefault="00D70A6E" w:rsidP="00D70A6E">
      <w:pPr>
        <w:spacing w:after="0" w:line="276" w:lineRule="auto"/>
        <w:ind w:firstLine="284"/>
        <w:rPr>
          <w:color w:val="595959" w:themeColor="text1" w:themeTint="A6"/>
        </w:rPr>
      </w:pPr>
      <w:r w:rsidRPr="0098552E">
        <w:rPr>
          <w:color w:val="595959" w:themeColor="text1" w:themeTint="A6"/>
        </w:rPr>
        <w:t xml:space="preserve">ACTIVE_LEVEL_VALUE = </w:t>
      </w:r>
      <w:r w:rsidRPr="0098552E">
        <w:rPr>
          <w:color w:val="ED7D31" w:themeColor="accent2"/>
        </w:rPr>
        <w:t>1</w:t>
      </w:r>
      <w:r>
        <w:rPr>
          <w:color w:val="ED7D31" w:themeColor="accent2"/>
        </w:rPr>
        <w:tab/>
      </w:r>
      <w:r>
        <w:rPr>
          <w:color w:val="ED7D31" w:themeColor="accent2"/>
        </w:rPr>
        <w:tab/>
      </w:r>
      <w:r>
        <w:rPr>
          <w:color w:val="ED7D31" w:themeColor="accent2"/>
        </w:rPr>
        <w:tab/>
      </w:r>
      <w:r>
        <w:rPr>
          <w:color w:val="ED7D31" w:themeColor="accent2"/>
        </w:rPr>
        <w:tab/>
      </w:r>
      <w:r>
        <w:rPr>
          <w:color w:val="ED7D31" w:themeColor="accent2"/>
        </w:rPr>
        <w:tab/>
      </w:r>
    </w:p>
    <w:p w14:paraId="19F73F8B"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BUTTON_PIN = </w:t>
      </w:r>
      <w:r w:rsidRPr="69712AFE">
        <w:rPr>
          <w:color w:val="ED7D31" w:themeColor="accent2"/>
        </w:rPr>
        <w:t>7</w:t>
      </w:r>
    </w:p>
    <w:p w14:paraId="3D4D6A26"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CONFIRM_TIME = </w:t>
      </w:r>
      <w:r w:rsidRPr="69712AFE">
        <w:rPr>
          <w:color w:val="ED7D31" w:themeColor="accent2"/>
        </w:rPr>
        <w:t>3</w:t>
      </w:r>
    </w:p>
    <w:p w14:paraId="5DEE058D"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SLEEP = </w:t>
      </w:r>
      <w:r w:rsidRPr="69712AFE">
        <w:rPr>
          <w:color w:val="ED7D31" w:themeColor="accent2"/>
        </w:rPr>
        <w:t>1</w:t>
      </w:r>
    </w:p>
    <w:p w14:paraId="0F57D295" w14:textId="77777777" w:rsidR="00D70A6E" w:rsidRPr="00724ECF" w:rsidRDefault="00D70A6E" w:rsidP="00D70A6E">
      <w:pPr>
        <w:spacing w:after="0" w:line="276" w:lineRule="auto"/>
        <w:ind w:firstLine="284"/>
        <w:rPr>
          <w:sz w:val="16"/>
          <w:szCs w:val="16"/>
        </w:rPr>
      </w:pPr>
    </w:p>
    <w:p w14:paraId="3736683C" w14:textId="77777777" w:rsidR="00D70A6E" w:rsidRPr="00630570" w:rsidRDefault="00D70A6E" w:rsidP="00D70A6E">
      <w:pPr>
        <w:spacing w:after="0" w:line="276" w:lineRule="auto"/>
        <w:ind w:firstLine="284"/>
      </w:pPr>
      <w:proofErr w:type="spellStart"/>
      <w:r w:rsidRPr="00630570">
        <w:t>GPIO.setmode</w:t>
      </w:r>
      <w:proofErr w:type="spellEnd"/>
      <w:r>
        <w:t>(GPIO.BCM)</w:t>
      </w:r>
      <w:r>
        <w:tab/>
      </w:r>
      <w:r>
        <w:tab/>
      </w:r>
      <w:r>
        <w:tab/>
      </w:r>
      <w:r w:rsidRPr="3880DEEB">
        <w:t>#</w:t>
      </w:r>
      <w:r w:rsidRPr="005C3A23">
        <w:t>nastavenie označenia GPIO portov</w:t>
      </w:r>
    </w:p>
    <w:p w14:paraId="3D4991ED" w14:textId="77777777" w:rsidR="00D70A6E" w:rsidRPr="00630570" w:rsidRDefault="00D70A6E" w:rsidP="00D70A6E">
      <w:pPr>
        <w:spacing w:after="0" w:line="276" w:lineRule="auto"/>
        <w:ind w:firstLine="284"/>
      </w:pPr>
      <w:proofErr w:type="spellStart"/>
      <w:r w:rsidRPr="00630570">
        <w:t>GPIO.setwarnings</w:t>
      </w:r>
      <w:proofErr w:type="spellEnd"/>
      <w:r w:rsidRPr="3880DEEB">
        <w:t>(</w:t>
      </w:r>
      <w:proofErr w:type="spellStart"/>
      <w:r w:rsidRPr="0098552E">
        <w:rPr>
          <w:color w:val="ED7D31" w:themeColor="accent2"/>
        </w:rPr>
        <w:t>False</w:t>
      </w:r>
      <w:proofErr w:type="spellEnd"/>
      <w:r w:rsidRPr="3880DEEB">
        <w:t>)</w:t>
      </w:r>
      <w:r>
        <w:tab/>
      </w:r>
      <w:r>
        <w:tab/>
      </w:r>
      <w:r>
        <w:tab/>
      </w:r>
      <w:r w:rsidRPr="3880DEEB">
        <w:t xml:space="preserve"> </w:t>
      </w:r>
      <w:r>
        <w:tab/>
        <w:t xml:space="preserve">#zakázanie </w:t>
      </w:r>
      <w:r w:rsidRPr="69712AFE">
        <w:t>zobrazovania</w:t>
      </w:r>
      <w:r>
        <w:t xml:space="preserve"> výstrah</w:t>
      </w:r>
    </w:p>
    <w:p w14:paraId="4A6FF98E" w14:textId="77777777" w:rsidR="00D70A6E" w:rsidRPr="00630570" w:rsidRDefault="00D70A6E" w:rsidP="00D70A6E">
      <w:pPr>
        <w:spacing w:after="0" w:line="276" w:lineRule="auto"/>
        <w:ind w:firstLine="284"/>
      </w:pPr>
      <w:proofErr w:type="spellStart"/>
      <w:r w:rsidRPr="00630570">
        <w:t>GPIO.setup</w:t>
      </w:r>
      <w:proofErr w:type="spellEnd"/>
      <w:r>
        <w:tab/>
        <w:t>(BUTTON_PIN, GPIO.IN)</w:t>
      </w:r>
      <w:r>
        <w:tab/>
      </w:r>
      <w:r>
        <w:tab/>
      </w:r>
      <w:r w:rsidRPr="3880DEEB">
        <w:t>#</w:t>
      </w:r>
      <w:r w:rsidRPr="005C3A23">
        <w:t>nastavenie portu 7 za vstupný</w:t>
      </w:r>
    </w:p>
    <w:p w14:paraId="44C588DD" w14:textId="77777777" w:rsidR="00D70A6E" w:rsidRPr="00724ECF" w:rsidRDefault="00D70A6E" w:rsidP="00D70A6E">
      <w:pPr>
        <w:spacing w:after="0" w:line="276" w:lineRule="auto"/>
        <w:ind w:firstLine="284"/>
        <w:rPr>
          <w:sz w:val="16"/>
          <w:szCs w:val="16"/>
        </w:rPr>
      </w:pPr>
    </w:p>
    <w:p w14:paraId="69205CAD" w14:textId="77777777" w:rsidR="00D70A6E" w:rsidRPr="00630570" w:rsidRDefault="00D70A6E" w:rsidP="00D70A6E">
      <w:pPr>
        <w:spacing w:after="0" w:line="276" w:lineRule="auto"/>
        <w:ind w:firstLine="284"/>
      </w:pPr>
      <w:proofErr w:type="spellStart"/>
      <w:r w:rsidRPr="0055044B">
        <w:rPr>
          <w:color w:val="7030A0"/>
        </w:rPr>
        <w:t>while</w:t>
      </w:r>
      <w:proofErr w:type="spellEnd"/>
      <w:r w:rsidRPr="3880DEEB">
        <w:t xml:space="preserve"> </w:t>
      </w:r>
      <w:proofErr w:type="spellStart"/>
      <w:r w:rsidRPr="0098552E">
        <w:rPr>
          <w:color w:val="ED7D31" w:themeColor="accent2"/>
        </w:rPr>
        <w:t>True</w:t>
      </w:r>
      <w:proofErr w:type="spellEnd"/>
      <w:r w:rsidRPr="3880DEEB">
        <w:t>:</w:t>
      </w:r>
      <w:r>
        <w:tab/>
      </w:r>
      <w:r>
        <w:tab/>
      </w:r>
      <w:r>
        <w:tab/>
      </w:r>
      <w:r>
        <w:tab/>
      </w:r>
      <w:r>
        <w:tab/>
      </w:r>
      <w:r>
        <w:tab/>
      </w:r>
    </w:p>
    <w:p w14:paraId="19904340" w14:textId="77777777" w:rsidR="00D70A6E" w:rsidRPr="00630570" w:rsidRDefault="00D70A6E" w:rsidP="00D70A6E">
      <w:pPr>
        <w:spacing w:after="0" w:line="276" w:lineRule="auto"/>
        <w:ind w:firstLine="284"/>
      </w:pPr>
      <w:r>
        <w:t xml:space="preserve">    </w:t>
      </w:r>
      <w:proofErr w:type="spellStart"/>
      <w:r w:rsidRPr="69712AFE">
        <w:rPr>
          <w:color w:val="7030A0"/>
        </w:rPr>
        <w:t>if</w:t>
      </w:r>
      <w:proofErr w:type="spellEnd"/>
      <w:r>
        <w:t>(</w:t>
      </w:r>
      <w:proofErr w:type="spellStart"/>
      <w:r>
        <w:t>GPIO.input</w:t>
      </w:r>
      <w:proofErr w:type="spellEnd"/>
      <w:r>
        <w:t>(</w:t>
      </w:r>
      <w:r w:rsidRPr="69712AFE">
        <w:rPr>
          <w:color w:val="000000" w:themeColor="text1"/>
        </w:rPr>
        <w:t>BUTTON_PIN</w:t>
      </w:r>
      <w:r>
        <w:t xml:space="preserve">) == </w:t>
      </w:r>
      <w:r w:rsidRPr="69712AFE">
        <w:rPr>
          <w:color w:val="000000" w:themeColor="text1"/>
        </w:rPr>
        <w:t>ACTIVE_LEVEL_VALUE</w:t>
      </w:r>
      <w:r>
        <w:t xml:space="preserve">):       </w:t>
      </w:r>
      <w:r w:rsidRPr="69712AFE">
        <w:rPr>
          <w:lang w:val="en-US"/>
        </w:rPr>
        <w:t>#*</w:t>
      </w:r>
    </w:p>
    <w:p w14:paraId="4E709F07" w14:textId="77777777" w:rsidR="00D70A6E" w:rsidRPr="00630570" w:rsidRDefault="00D70A6E" w:rsidP="00D70A6E">
      <w:pPr>
        <w:spacing w:after="0" w:line="276" w:lineRule="auto"/>
        <w:ind w:firstLine="284"/>
      </w:pPr>
      <w:r w:rsidRPr="3880DEEB">
        <w:t xml:space="preserve">        </w:t>
      </w:r>
      <w:proofErr w:type="spellStart"/>
      <w:r w:rsidRPr="00630570">
        <w:t>time.sleep</w:t>
      </w:r>
      <w:proofErr w:type="spellEnd"/>
      <w:r w:rsidRPr="3880DEEB">
        <w:t>(</w:t>
      </w:r>
      <w:r w:rsidRPr="0098552E">
        <w:rPr>
          <w:color w:val="595959" w:themeColor="text1" w:themeTint="A6"/>
        </w:rPr>
        <w:t>CONFIRM_TIME</w:t>
      </w:r>
      <w:r w:rsidRPr="3880DEEB">
        <w:t>)</w:t>
      </w:r>
      <w:r>
        <w:tab/>
      </w:r>
      <w:r>
        <w:tab/>
      </w:r>
      <w:r w:rsidRPr="3880DEEB">
        <w:t>#</w:t>
      </w:r>
      <w:r>
        <w:t>kontrola nechceného stlačenia</w:t>
      </w:r>
    </w:p>
    <w:p w14:paraId="5191B2E6" w14:textId="77777777" w:rsidR="00D70A6E" w:rsidRPr="00630570" w:rsidRDefault="00D70A6E" w:rsidP="00D70A6E">
      <w:pPr>
        <w:spacing w:after="0" w:line="276" w:lineRule="auto"/>
        <w:ind w:firstLine="284"/>
      </w:pPr>
      <w:r w:rsidRPr="3880DEEB">
        <w:t xml:space="preserve">        </w:t>
      </w:r>
      <w:proofErr w:type="spellStart"/>
      <w:r w:rsidRPr="0055044B">
        <w:rPr>
          <w:color w:val="7030A0"/>
        </w:rPr>
        <w:t>if</w:t>
      </w:r>
      <w:proofErr w:type="spellEnd"/>
      <w:r w:rsidRPr="3880DEEB">
        <w:t>(</w:t>
      </w:r>
      <w:proofErr w:type="spellStart"/>
      <w:r w:rsidRPr="00630570">
        <w:t>GPIO.input</w:t>
      </w:r>
      <w:proofErr w:type="spellEnd"/>
      <w:r w:rsidRPr="3880DEEB">
        <w:t>(</w:t>
      </w:r>
      <w:r w:rsidRPr="0098552E">
        <w:rPr>
          <w:color w:val="595959" w:themeColor="text1" w:themeTint="A6"/>
        </w:rPr>
        <w:t>BUTTON_PIN</w:t>
      </w:r>
      <w:r w:rsidRPr="00630570">
        <w:t xml:space="preserve">) == </w:t>
      </w:r>
      <w:r w:rsidRPr="0098552E">
        <w:rPr>
          <w:color w:val="595959" w:themeColor="text1" w:themeTint="A6"/>
        </w:rPr>
        <w:t>ACTIVE_LEVEL_VALUE</w:t>
      </w:r>
      <w:r w:rsidRPr="3880DEEB">
        <w:t>):</w:t>
      </w:r>
      <w:r>
        <w:tab/>
      </w:r>
      <w:r w:rsidRPr="3880DEEB">
        <w:t xml:space="preserve"> </w:t>
      </w:r>
      <w:r>
        <w:rPr>
          <w:lang w:val="en-US"/>
        </w:rPr>
        <w:t>#</w:t>
      </w:r>
      <w:r w:rsidRPr="3880DEEB">
        <w:t>*</w:t>
      </w:r>
    </w:p>
    <w:p w14:paraId="5D88F5D9" w14:textId="77777777" w:rsidR="00D70A6E" w:rsidRPr="00630570" w:rsidRDefault="00D70A6E" w:rsidP="00D70A6E">
      <w:pPr>
        <w:spacing w:after="0" w:line="276" w:lineRule="auto"/>
        <w:ind w:firstLine="284"/>
      </w:pPr>
      <w:r w:rsidRPr="3880DEEB">
        <w:t xml:space="preserve">            </w:t>
      </w:r>
      <w:proofErr w:type="spellStart"/>
      <w:r w:rsidRPr="00630570">
        <w:t>os.system</w:t>
      </w:r>
      <w:proofErr w:type="spellEnd"/>
      <w:r w:rsidRPr="3880DEEB">
        <w:t>(</w:t>
      </w:r>
      <w:r w:rsidRPr="0098552E">
        <w:rPr>
          <w:color w:val="385623" w:themeColor="accent6" w:themeShade="80"/>
        </w:rPr>
        <w:t>'</w:t>
      </w:r>
      <w:proofErr w:type="spellStart"/>
      <w:r w:rsidRPr="0098552E">
        <w:rPr>
          <w:color w:val="385623" w:themeColor="accent6" w:themeShade="80"/>
        </w:rPr>
        <w:t>clear</w:t>
      </w:r>
      <w:proofErr w:type="spellEnd"/>
      <w:r w:rsidRPr="0098552E">
        <w:rPr>
          <w:color w:val="385623" w:themeColor="accent6" w:themeShade="80"/>
        </w:rPr>
        <w:t>'</w:t>
      </w:r>
      <w:r w:rsidRPr="3880DEEB">
        <w:t>)</w:t>
      </w:r>
      <w:r>
        <w:tab/>
      </w:r>
      <w:r>
        <w:tab/>
      </w:r>
      <w:r>
        <w:tab/>
      </w:r>
      <w:r>
        <w:tab/>
        <w:t>#vyčistenie konzoly</w:t>
      </w:r>
    </w:p>
    <w:p w14:paraId="6A4C6CEE" w14:textId="77777777" w:rsidR="00D70A6E" w:rsidRPr="00630570" w:rsidRDefault="00D70A6E" w:rsidP="00D70A6E">
      <w:pPr>
        <w:spacing w:after="0" w:line="276" w:lineRule="auto"/>
        <w:ind w:left="709" w:firstLine="284"/>
      </w:pPr>
      <w:proofErr w:type="spellStart"/>
      <w:r w:rsidRPr="0055044B">
        <w:rPr>
          <w:color w:val="7030A0"/>
        </w:rPr>
        <w:t>print</w:t>
      </w:r>
      <w:proofErr w:type="spellEnd"/>
      <w:r w:rsidRPr="3880DEEB">
        <w:t>(</w:t>
      </w:r>
      <w:r w:rsidRPr="0098552E">
        <w:rPr>
          <w:color w:val="385623" w:themeColor="accent6" w:themeShade="80"/>
        </w:rPr>
        <w:t xml:space="preserve">"OFF BUTTON- </w:t>
      </w:r>
      <w:proofErr w:type="spellStart"/>
      <w:r w:rsidRPr="0098552E">
        <w:rPr>
          <w:color w:val="385623" w:themeColor="accent6" w:themeShade="80"/>
        </w:rPr>
        <w:t>shut</w:t>
      </w:r>
      <w:proofErr w:type="spellEnd"/>
      <w:r w:rsidRPr="0098552E">
        <w:rPr>
          <w:color w:val="385623" w:themeColor="accent6" w:themeShade="80"/>
        </w:rPr>
        <w:t xml:space="preserve"> </w:t>
      </w:r>
      <w:proofErr w:type="spellStart"/>
      <w:r w:rsidRPr="0098552E">
        <w:rPr>
          <w:color w:val="385623" w:themeColor="accent6" w:themeShade="80"/>
        </w:rPr>
        <w:t>down</w:t>
      </w:r>
      <w:proofErr w:type="spellEnd"/>
      <w:r w:rsidRPr="0098552E">
        <w:rPr>
          <w:color w:val="385623" w:themeColor="accent6" w:themeShade="80"/>
        </w:rPr>
        <w:t xml:space="preserve"> Raspberry"</w:t>
      </w:r>
      <w:r w:rsidRPr="3880DEEB">
        <w:t xml:space="preserve">)  </w:t>
      </w:r>
      <w:r>
        <w:tab/>
      </w:r>
      <w:r>
        <w:tab/>
      </w:r>
      <w:r>
        <w:tab/>
      </w:r>
      <w:r w:rsidRPr="3880DEEB">
        <w:t xml:space="preserve"> </w:t>
      </w:r>
      <w:r>
        <w:rPr>
          <w:lang w:val="en-US"/>
        </w:rPr>
        <w:t>#**</w:t>
      </w:r>
    </w:p>
    <w:p w14:paraId="10FBE445" w14:textId="77777777" w:rsidR="00D70A6E" w:rsidRPr="00630570" w:rsidRDefault="00D70A6E" w:rsidP="00D70A6E">
      <w:pPr>
        <w:spacing w:after="0" w:line="276" w:lineRule="auto"/>
        <w:ind w:firstLine="284"/>
      </w:pPr>
      <w:r w:rsidRPr="3880DEEB">
        <w:t xml:space="preserve">            </w:t>
      </w:r>
      <w:proofErr w:type="spellStart"/>
      <w:r w:rsidRPr="00630570">
        <w:t>os.system</w:t>
      </w:r>
      <w:proofErr w:type="spellEnd"/>
      <w:r w:rsidRPr="3880DEEB">
        <w:t>(</w:t>
      </w:r>
      <w:r w:rsidRPr="0098552E">
        <w:rPr>
          <w:color w:val="385623" w:themeColor="accent6" w:themeShade="80"/>
        </w:rPr>
        <w:t>'</w:t>
      </w:r>
      <w:proofErr w:type="spellStart"/>
      <w:r w:rsidRPr="0098552E">
        <w:rPr>
          <w:color w:val="385623" w:themeColor="accent6" w:themeShade="80"/>
        </w:rPr>
        <w:t>shutdown</w:t>
      </w:r>
      <w:proofErr w:type="spellEnd"/>
      <w:r w:rsidRPr="0098552E">
        <w:rPr>
          <w:color w:val="385623" w:themeColor="accent6" w:themeShade="80"/>
        </w:rPr>
        <w:t xml:space="preserve"> -h </w:t>
      </w:r>
      <w:proofErr w:type="spellStart"/>
      <w:r w:rsidRPr="0098552E">
        <w:rPr>
          <w:color w:val="385623" w:themeColor="accent6" w:themeShade="80"/>
        </w:rPr>
        <w:t>now</w:t>
      </w:r>
      <w:proofErr w:type="spellEnd"/>
      <w:r w:rsidRPr="0098552E">
        <w:rPr>
          <w:color w:val="385623" w:themeColor="accent6" w:themeShade="80"/>
        </w:rPr>
        <w:t>'</w:t>
      </w:r>
      <w:r w:rsidRPr="3880DEEB">
        <w:t>)</w:t>
      </w:r>
      <w:r>
        <w:tab/>
      </w:r>
      <w:r>
        <w:tab/>
      </w:r>
      <w:r w:rsidRPr="005860F6">
        <w:rPr>
          <w:lang w:val="pl-PL"/>
        </w:rPr>
        <w:t>#</w:t>
      </w:r>
      <w:r w:rsidRPr="005C3A23">
        <w:t>príkaz</w:t>
      </w:r>
      <w:r w:rsidRPr="3880DEEB">
        <w:t xml:space="preserve"> </w:t>
      </w:r>
      <w:r>
        <w:t>na vypnutie systému</w:t>
      </w:r>
    </w:p>
    <w:p w14:paraId="2A70DD92" w14:textId="77777777" w:rsidR="00D70A6E" w:rsidRPr="00724ECF" w:rsidRDefault="00D70A6E" w:rsidP="00D70A6E">
      <w:pPr>
        <w:spacing w:after="0" w:line="276" w:lineRule="auto"/>
        <w:ind w:firstLine="284"/>
        <w:rPr>
          <w:sz w:val="16"/>
        </w:rPr>
      </w:pPr>
    </w:p>
    <w:p w14:paraId="46F0EDD9" w14:textId="77777777" w:rsidR="00D70A6E" w:rsidRDefault="00D70A6E" w:rsidP="00D70A6E">
      <w:pPr>
        <w:spacing w:after="0" w:line="276" w:lineRule="auto"/>
        <w:ind w:firstLine="284"/>
      </w:pPr>
      <w:r w:rsidRPr="3880DEEB">
        <w:t xml:space="preserve">    </w:t>
      </w:r>
      <w:proofErr w:type="spellStart"/>
      <w:r w:rsidRPr="00630570">
        <w:t>time.sleep</w:t>
      </w:r>
      <w:proofErr w:type="spellEnd"/>
      <w:r w:rsidRPr="3880DEEB">
        <w:t>(</w:t>
      </w:r>
      <w:r w:rsidRPr="0098552E">
        <w:rPr>
          <w:color w:val="595959" w:themeColor="text1" w:themeTint="A6"/>
        </w:rPr>
        <w:t>SLEEP</w:t>
      </w:r>
      <w:r w:rsidRPr="3880DEEB">
        <w:t>)</w:t>
      </w:r>
      <w:r>
        <w:tab/>
      </w:r>
      <w:r>
        <w:tab/>
      </w:r>
      <w:r>
        <w:tab/>
      </w:r>
      <w:r>
        <w:tab/>
      </w:r>
      <w:r w:rsidRPr="005860F6">
        <w:rPr>
          <w:lang w:val="pl-PL"/>
        </w:rPr>
        <w:t>#</w:t>
      </w:r>
      <w:r>
        <w:t>uspanie programu na požadovaný čas</w:t>
      </w:r>
    </w:p>
    <w:p w14:paraId="23E1866F" w14:textId="77777777" w:rsidR="00D70A6E" w:rsidRDefault="00D70A6E" w:rsidP="00D70A6E">
      <w:pPr>
        <w:spacing w:after="0" w:line="276" w:lineRule="auto"/>
        <w:ind w:firstLine="0"/>
      </w:pPr>
    </w:p>
    <w:p w14:paraId="1DEF19AE" w14:textId="77777777" w:rsidR="00D70A6E" w:rsidRPr="00215EDD" w:rsidRDefault="00D70A6E" w:rsidP="00D70A6E">
      <w:pPr>
        <w:spacing w:after="0" w:line="276" w:lineRule="auto"/>
        <w:ind w:firstLine="0"/>
        <w:rPr>
          <w:i/>
        </w:rPr>
      </w:pPr>
      <w:r w:rsidRPr="00215EDD">
        <w:rPr>
          <w:i/>
        </w:rPr>
        <w:t>*    kontrola stlačenia tlačidla</w:t>
      </w:r>
    </w:p>
    <w:p w14:paraId="78B8FB61" w14:textId="77777777" w:rsidR="00D70A6E" w:rsidRPr="00215EDD" w:rsidRDefault="00D70A6E" w:rsidP="00D70A6E">
      <w:pPr>
        <w:spacing w:after="0" w:line="276" w:lineRule="auto"/>
        <w:ind w:firstLine="0"/>
        <w:rPr>
          <w:i/>
        </w:rPr>
      </w:pPr>
      <w:r w:rsidRPr="00215EDD">
        <w:rPr>
          <w:i/>
        </w:rPr>
        <w:t>**  výpis na konzolu</w:t>
      </w:r>
    </w:p>
    <w:p w14:paraId="6B90A9E7" w14:textId="77777777" w:rsidR="00D70A6E" w:rsidRPr="00316A09" w:rsidRDefault="00D70A6E" w:rsidP="00D70A6E">
      <w:pPr>
        <w:pStyle w:val="Nadpis2"/>
      </w:pPr>
      <w:bookmarkStart w:id="126" w:name="_Toc480375488"/>
      <w:bookmarkStart w:id="127" w:name="_Toc480399726"/>
      <w:r>
        <w:lastRenderedPageBreak/>
        <w:t>Ochranný obal</w:t>
      </w:r>
      <w:bookmarkEnd w:id="126"/>
      <w:bookmarkEnd w:id="127"/>
    </w:p>
    <w:p w14:paraId="27D2F1E3" w14:textId="77777777" w:rsidR="00D70A6E" w:rsidRDefault="00D70A6E" w:rsidP="00D70A6E">
      <w:r>
        <w:t>Pretože náš projekt nie je len teoretický ale bude aj reálne zasadený do prevádzky, potrebuje ochranný obal, ktorý bude poskytovať ochranu pre komponenty:</w:t>
      </w:r>
    </w:p>
    <w:p w14:paraId="62966BC0" w14:textId="77777777" w:rsidR="00D70A6E" w:rsidRDefault="00D70A6E" w:rsidP="00D70A6E">
      <w:pPr>
        <w:pStyle w:val="Odsekzoznamu"/>
        <w:numPr>
          <w:ilvl w:val="0"/>
          <w:numId w:val="33"/>
        </w:numPr>
      </w:pPr>
      <w:r>
        <w:t>Raspberry Pi</w:t>
      </w:r>
    </w:p>
    <w:p w14:paraId="3FB0A03B" w14:textId="77777777" w:rsidR="00D70A6E" w:rsidRDefault="00D70A6E" w:rsidP="00D70A6E">
      <w:pPr>
        <w:pStyle w:val="Odsekzoznamu"/>
        <w:numPr>
          <w:ilvl w:val="0"/>
          <w:numId w:val="33"/>
        </w:numPr>
      </w:pPr>
      <w:r>
        <w:t>Redukcia Tally-GPIO</w:t>
      </w:r>
    </w:p>
    <w:p w14:paraId="75FFDE75" w14:textId="77777777" w:rsidR="00D70A6E" w:rsidRDefault="00D70A6E" w:rsidP="00D70A6E">
      <w:pPr>
        <w:pStyle w:val="Odsekzoznamu"/>
        <w:numPr>
          <w:ilvl w:val="0"/>
          <w:numId w:val="33"/>
        </w:numPr>
      </w:pPr>
      <w:r>
        <w:t>Doska pre bezpečné vypnutie systému</w:t>
      </w:r>
    </w:p>
    <w:p w14:paraId="74062556" w14:textId="77777777" w:rsidR="00D70A6E" w:rsidRDefault="00D70A6E" w:rsidP="00D70A6E">
      <w:pPr>
        <w:ind w:firstLine="1069"/>
      </w:pPr>
      <w:r>
        <w:rPr>
          <w:noProof/>
          <w:lang w:eastAsia="sk-SK"/>
        </w:rPr>
        <mc:AlternateContent>
          <mc:Choice Requires="wps">
            <w:drawing>
              <wp:anchor distT="0" distB="0" distL="114300" distR="114300" simplePos="0" relativeHeight="251808768" behindDoc="0" locked="0" layoutInCell="1" allowOverlap="1" wp14:anchorId="54FD81D0" wp14:editId="1C69E39A">
                <wp:simplePos x="0" y="0"/>
                <wp:positionH relativeFrom="column">
                  <wp:posOffset>-2540</wp:posOffset>
                </wp:positionH>
                <wp:positionV relativeFrom="paragraph">
                  <wp:posOffset>3585210</wp:posOffset>
                </wp:positionV>
                <wp:extent cx="5579745" cy="635"/>
                <wp:effectExtent l="0" t="0" r="1905" b="18415"/>
                <wp:wrapTopAndBottom/>
                <wp:docPr id="61" name="Textové pole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478AF" w14:textId="77777777" w:rsidR="005860F6" w:rsidRPr="001850DC" w:rsidRDefault="005860F6" w:rsidP="00D70A6E">
                            <w:pPr>
                              <w:pStyle w:val="Popis"/>
                              <w:rPr>
                                <w:sz w:val="24"/>
                              </w:rPr>
                            </w:pPr>
                            <w:bookmarkStart w:id="128" w:name="_Toc480320079"/>
                            <w:bookmarkStart w:id="129" w:name="_Toc480322571"/>
                            <w:bookmarkStart w:id="130" w:name="_Toc480375467"/>
                            <w:bookmarkStart w:id="131" w:name="_Toc480383735"/>
                            <w:r>
                              <w:t xml:space="preserve">Obrázok </w:t>
                            </w:r>
                            <w:fldSimple w:instr=" STYLEREF 1 \s ">
                              <w:r>
                                <w:rPr>
                                  <w:noProof/>
                                </w:rPr>
                                <w:t>2</w:t>
                              </w:r>
                            </w:fldSimple>
                            <w:r>
                              <w:t>.</w:t>
                            </w:r>
                            <w:fldSimple w:instr=" SEQ Obrázok \* ARABIC \s 1 ">
                              <w:r>
                                <w:rPr>
                                  <w:noProof/>
                                </w:rPr>
                                <w:t>3</w:t>
                              </w:r>
                            </w:fldSimple>
                            <w:r>
                              <w:t xml:space="preserve"> </w:t>
                            </w:r>
                            <w:r>
                              <w:rPr>
                                <w:b w:val="0"/>
                                <w:i/>
                              </w:rPr>
                              <w:t>Počítačový model ochranného obalu</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D81D0" id="Textové pole 61" o:spid="_x0000_s1036" type="#_x0000_t202" style="position:absolute;left:0;text-align:left;margin-left:-.2pt;margin-top:282.3pt;width:439.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" stroked="f">
                <v:textbox style="mso-fit-shape-to-text:t" inset="0,0,0,0">
                  <w:txbxContent>
                    <w:p w14:paraId="7D9478AF" w14:textId="77777777" w:rsidR="005860F6" w:rsidRPr="001850DC" w:rsidRDefault="005860F6" w:rsidP="00D70A6E">
                      <w:pPr>
                        <w:pStyle w:val="Popis"/>
                        <w:rPr>
                          <w:sz w:val="24"/>
                        </w:rPr>
                      </w:pPr>
                      <w:bookmarkStart w:id="132" w:name="_Toc480320079"/>
                      <w:bookmarkStart w:id="133" w:name="_Toc480322571"/>
                      <w:bookmarkStart w:id="134" w:name="_Toc480375467"/>
                      <w:bookmarkStart w:id="135" w:name="_Toc480383735"/>
                      <w:r>
                        <w:t xml:space="preserve">Obrázok </w:t>
                      </w:r>
                      <w:fldSimple w:instr=" STYLEREF 1 \s ">
                        <w:r>
                          <w:rPr>
                            <w:noProof/>
                          </w:rPr>
                          <w:t>2</w:t>
                        </w:r>
                      </w:fldSimple>
                      <w:r>
                        <w:t>.</w:t>
                      </w:r>
                      <w:fldSimple w:instr=" SEQ Obrázok \* ARABIC \s 1 ">
                        <w:r>
                          <w:rPr>
                            <w:noProof/>
                          </w:rPr>
                          <w:t>3</w:t>
                        </w:r>
                      </w:fldSimple>
                      <w:r>
                        <w:t xml:space="preserve"> </w:t>
                      </w:r>
                      <w:r>
                        <w:rPr>
                          <w:b w:val="0"/>
                          <w:i/>
                        </w:rPr>
                        <w:t>Počítačový model ochranného obalu</w:t>
                      </w:r>
                      <w:bookmarkEnd w:id="132"/>
                      <w:bookmarkEnd w:id="133"/>
                      <w:bookmarkEnd w:id="134"/>
                      <w:bookmarkEnd w:id="135"/>
                    </w:p>
                  </w:txbxContent>
                </v:textbox>
                <w10:wrap type="topAndBottom"/>
              </v:shape>
            </w:pict>
          </mc:Fallback>
        </mc:AlternateContent>
      </w:r>
      <w:r>
        <w:rPr>
          <w:noProof/>
          <w:lang w:eastAsia="sk-SK"/>
        </w:rPr>
        <w:drawing>
          <wp:anchor distT="0" distB="0" distL="114300" distR="114300" simplePos="0" relativeHeight="251381760" behindDoc="0" locked="0" layoutInCell="1" allowOverlap="1" wp14:anchorId="254D5906" wp14:editId="235CF8FF">
            <wp:simplePos x="0" y="0"/>
            <wp:positionH relativeFrom="column">
              <wp:posOffset>-2540</wp:posOffset>
            </wp:positionH>
            <wp:positionV relativeFrom="paragraph">
              <wp:posOffset>1392581</wp:posOffset>
            </wp:positionV>
            <wp:extent cx="5579745" cy="2135505"/>
            <wp:effectExtent l="0" t="0" r="1905" b="0"/>
            <wp:wrapTopAndBottom/>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al.jpg"/>
                    <pic:cNvPicPr/>
                  </pic:nvPicPr>
                  <pic:blipFill rotWithShape="1">
                    <a:blip r:embed="rId51" cstate="print">
                      <a:extLst>
                        <a:ext uri="{28A0092B-C50C-407E-A947-70E740481C1C}">
                          <a14:useLocalDpi xmlns:a14="http://schemas.microsoft.com/office/drawing/2010/main" val="0"/>
                        </a:ext>
                      </a:extLst>
                    </a:blip>
                    <a:srcRect t="15735" b="7693"/>
                    <a:stretch/>
                  </pic:blipFill>
                  <pic:spPr bwMode="auto">
                    <a:xfrm>
                      <a:off x="0" y="0"/>
                      <a:ext cx="5579745" cy="2135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Pre vytvorenie tejto krabice</w:t>
      </w:r>
      <w:r w:rsidRPr="3880DEEB">
        <w:t xml:space="preserve"> </w:t>
      </w:r>
      <w:r>
        <w:t xml:space="preserve">sme používali 3D modelovací program </w:t>
      </w:r>
      <w:proofErr w:type="spellStart"/>
      <w:r>
        <w:t>Thinkercad</w:t>
      </w:r>
      <w:proofErr w:type="spellEnd"/>
      <w:r w:rsidRPr="3880DEEB">
        <w:t>,</w:t>
      </w:r>
      <w:r>
        <w:t xml:space="preserve"> bežiaci v internetovom prehliadači. Tento program je určený najmä na vytváranie modelov pre 3D tlačiarne, ale jeho výstupné formáty, najmä SLT, umožňujú tieto modely vytvárať aj pomocou CNC strojov. Má jednoduché ovládanie a je voľne dostupný, čo z neho robí ideálny nástroj pre občasné vytváranie malých trojrozmerných modelov.</w:t>
      </w:r>
    </w:p>
    <w:p w14:paraId="2AD357BE" w14:textId="77777777" w:rsidR="00D70A6E" w:rsidRDefault="00D70A6E" w:rsidP="00D70A6E">
      <w:r>
        <w:t>Model pre náš projekt bol tlačený na 3D tlačiarni. Kvalita tlačiarne nám dovolila vytvoriť použiteľný obal, ale nutnosťou bolo dodatočné ručné opracovanie. Podrobnejšie obrázky taktiež nájdete v prílohe.</w:t>
      </w:r>
    </w:p>
    <w:p w14:paraId="08D9E579" w14:textId="77777777" w:rsidR="00D70A6E" w:rsidRPr="00D70A6E" w:rsidRDefault="00D70A6E" w:rsidP="00D70A6E">
      <w:pPr>
        <w:pStyle w:val="Nadpis1"/>
      </w:pPr>
      <w:bookmarkStart w:id="136" w:name="_Toc480375489"/>
      <w:bookmarkStart w:id="137" w:name="_Toc480399727"/>
      <w:r w:rsidRPr="00D70A6E">
        <w:lastRenderedPageBreak/>
        <w:t>Webové služby</w:t>
      </w:r>
      <w:bookmarkEnd w:id="136"/>
      <w:bookmarkEnd w:id="137"/>
    </w:p>
    <w:p w14:paraId="2A451771" w14:textId="77777777" w:rsidR="00D70A6E" w:rsidRDefault="00D70A6E" w:rsidP="00D70A6E">
      <w:r>
        <w:t xml:space="preserve">Táto kapitola sa bude venovať webovým službám, ktoré majú za úlohu graficky zobrazovať stav systému na webovej stránke a poskytovať textovú komunikáciu pomocou krátkych správ. Pri vývoji si budeme pomáhať </w:t>
      </w:r>
      <w:proofErr w:type="spellStart"/>
      <w:r>
        <w:t>framework-ami</w:t>
      </w:r>
      <w:proofErr w:type="spellEnd"/>
      <w:r>
        <w:t xml:space="preserve">. </w:t>
      </w:r>
    </w:p>
    <w:p w14:paraId="37A124A4" w14:textId="77777777" w:rsidR="00D70A6E" w:rsidRDefault="00D70A6E" w:rsidP="00D70A6E">
      <w:pPr>
        <w:pStyle w:val="Nadpis2"/>
      </w:pPr>
      <w:bookmarkStart w:id="138" w:name="_Toc480375490"/>
      <w:bookmarkStart w:id="139" w:name="_Toc480399728"/>
      <w:r>
        <w:t>Framework  - pracovná sada</w:t>
      </w:r>
      <w:bookmarkEnd w:id="138"/>
      <w:bookmarkEnd w:id="139"/>
    </w:p>
    <w:p w14:paraId="3C077235" w14:textId="77777777" w:rsidR="00D70A6E" w:rsidRDefault="00D70A6E" w:rsidP="00D70A6E">
      <w:pPr>
        <w:tabs>
          <w:tab w:val="left" w:pos="993"/>
        </w:tabs>
        <w:ind w:left="2127" w:hanging="1418"/>
      </w:pPr>
      <w:r>
        <w:t>Framework - anglické slovo, ktoré sa využíva bez prekladu v slovenskej literatúre a vo voľnom preklade má význam ako pracovná sada, to znamená sada prvkov, ktoré sú využívané pri práci</w:t>
      </w:r>
    </w:p>
    <w:p w14:paraId="04B531CD" w14:textId="77777777" w:rsidR="00D70A6E" w:rsidRDefault="00D70A6E" w:rsidP="00D70A6E">
      <w:r>
        <w:t xml:space="preserve">Je to platforma určená na urýchlenie a uľahčenie vývoja aplikácie. Môže obsahovať rôzne knižnice, podporné programy, API rozhranie, návrhové vzory ale aj doporučené postupy pre korektný vývoj aplikácie. Vhodne zvolený framework uľahčuje riešenia určitých úloh alebo môže tvoriť kostru celej aplikácie na ktorej vývojár bude stavať. Jeho cieľom je prevziať typické problémy danej oblasti a urýchliť vývoj tak, aby sa vývojár mohol zamerať najmä na svoje zadanie a základné operácie zaobstará framework. Existuje množstvo </w:t>
      </w:r>
      <w:proofErr w:type="spellStart"/>
      <w:r>
        <w:t>framework-ov</w:t>
      </w:r>
      <w:proofErr w:type="spellEnd"/>
      <w:r>
        <w:t xml:space="preserve"> určených na rôzne účely pre mnohé programovanie jazyky. </w:t>
      </w:r>
    </w:p>
    <w:p w14:paraId="36443115" w14:textId="77777777" w:rsidR="00D70A6E" w:rsidRDefault="00D70A6E" w:rsidP="00D70A6E"/>
    <w:p w14:paraId="711BC187" w14:textId="77777777" w:rsidR="00D70A6E" w:rsidRPr="00F52D22" w:rsidRDefault="00D70A6E" w:rsidP="00D70A6E">
      <w:pPr>
        <w:pStyle w:val="Popis"/>
        <w:keepNext/>
        <w:rPr>
          <w:b w:val="0"/>
          <w:i/>
        </w:rPr>
      </w:pPr>
      <w:bookmarkStart w:id="140" w:name="_Toc480375455"/>
      <w:bookmarkStart w:id="141" w:name="_Toc480383723"/>
      <w:r>
        <w:t xml:space="preserve">Tabuľka </w:t>
      </w:r>
      <w:fldSimple w:instr=" STYLEREF 1 \s ">
        <w:r w:rsidR="005860F6">
          <w:rPr>
            <w:noProof/>
          </w:rPr>
          <w:t>3</w:t>
        </w:r>
      </w:fldSimple>
      <w:r w:rsidRPr="3880DEEB">
        <w:t>.</w:t>
      </w:r>
      <w:fldSimple w:instr=" SEQ Tabuľka \* ARABIC \s 1 ">
        <w:r w:rsidR="005860F6">
          <w:rPr>
            <w:noProof/>
          </w:rPr>
          <w:t>1</w:t>
        </w:r>
      </w:fldSimple>
      <w:r>
        <w:t xml:space="preserve"> </w:t>
      </w:r>
      <w:r w:rsidRPr="00F52D22">
        <w:rPr>
          <w:b w:val="0"/>
          <w:i/>
        </w:rPr>
        <w:t xml:space="preserve">Príklady </w:t>
      </w:r>
      <w:proofErr w:type="spellStart"/>
      <w:r w:rsidRPr="00F52D22">
        <w:rPr>
          <w:b w:val="0"/>
          <w:i/>
        </w:rPr>
        <w:t>framework-ov</w:t>
      </w:r>
      <w:proofErr w:type="spellEnd"/>
      <w:r w:rsidRPr="00F52D22">
        <w:rPr>
          <w:b w:val="0"/>
          <w:i/>
        </w:rPr>
        <w:t xml:space="preserve"> pre rôzne programovacie jazyky</w:t>
      </w:r>
      <w:bookmarkEnd w:id="140"/>
      <w:bookmarkEnd w:id="141"/>
    </w:p>
    <w:tbl>
      <w:tblPr>
        <w:tblStyle w:val="Obyajntabuka1"/>
        <w:tblW w:w="0" w:type="auto"/>
        <w:tblLook w:val="04A0" w:firstRow="1" w:lastRow="0" w:firstColumn="1" w:lastColumn="0" w:noHBand="0" w:noVBand="1"/>
        <w:tblCaption w:val=""/>
        <w:tblDescription w:val=""/>
      </w:tblPr>
      <w:tblGrid>
        <w:gridCol w:w="1934"/>
        <w:gridCol w:w="1807"/>
        <w:gridCol w:w="5036"/>
      </w:tblGrid>
      <w:tr w:rsidR="00D70A6E" w14:paraId="6A8FB0CA" w14:textId="77777777" w:rsidTr="00D040F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0DC3C25" w14:textId="77777777" w:rsidR="00D70A6E" w:rsidRPr="00232FA2" w:rsidRDefault="00D70A6E" w:rsidP="00D040FE">
            <w:pPr>
              <w:spacing w:after="0" w:line="240" w:lineRule="auto"/>
              <w:ind w:firstLine="0"/>
              <w:jc w:val="center"/>
              <w:rPr>
                <w:szCs w:val="24"/>
              </w:rPr>
            </w:pPr>
            <w:r>
              <w:t>Názov pracovnej sady</w:t>
            </w:r>
          </w:p>
        </w:tc>
        <w:tc>
          <w:tcPr>
            <w:tcW w:w="1811" w:type="dxa"/>
            <w:vAlign w:val="center"/>
          </w:tcPr>
          <w:p w14:paraId="2BFC4B0F" w14:textId="77777777" w:rsidR="00D70A6E" w:rsidRPr="00232FA2"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szCs w:val="24"/>
              </w:rPr>
            </w:pPr>
            <w:r>
              <w:t>Programovací jazyk</w:t>
            </w:r>
          </w:p>
        </w:tc>
        <w:tc>
          <w:tcPr>
            <w:tcW w:w="5135" w:type="dxa"/>
            <w:vAlign w:val="center"/>
          </w:tcPr>
          <w:p w14:paraId="08D83C58" w14:textId="77777777" w:rsidR="00D70A6E" w:rsidRPr="00232FA2"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szCs w:val="24"/>
              </w:rPr>
            </w:pPr>
            <w:r>
              <w:t>Krátky popis</w:t>
            </w:r>
          </w:p>
        </w:tc>
      </w:tr>
      <w:tr w:rsidR="00D70A6E" w14:paraId="3DC88D8F"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57E37C3" w14:textId="77777777" w:rsidR="00D70A6E" w:rsidRPr="00232FA2" w:rsidRDefault="00D70A6E" w:rsidP="00D040FE">
            <w:pPr>
              <w:spacing w:after="0" w:line="240" w:lineRule="auto"/>
              <w:ind w:firstLine="0"/>
              <w:jc w:val="center"/>
              <w:rPr>
                <w:color w:val="000000" w:themeColor="text1"/>
              </w:rPr>
            </w:pPr>
            <w:proofErr w:type="spellStart"/>
            <w:r w:rsidRPr="69712AFE">
              <w:rPr>
                <w:color w:val="000000" w:themeColor="text1"/>
              </w:rPr>
              <w:t>Symphony</w:t>
            </w:r>
            <w:proofErr w:type="spellEnd"/>
          </w:p>
        </w:tc>
        <w:tc>
          <w:tcPr>
            <w:tcW w:w="1811" w:type="dxa"/>
            <w:vAlign w:val="center"/>
          </w:tcPr>
          <w:p w14:paraId="762DE969"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PHP</w:t>
            </w:r>
          </w:p>
        </w:tc>
        <w:tc>
          <w:tcPr>
            <w:tcW w:w="5135" w:type="dxa"/>
            <w:vAlign w:val="center"/>
          </w:tcPr>
          <w:p w14:paraId="5A605C7A"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Vývoj webových aplikácií</w:t>
            </w:r>
          </w:p>
        </w:tc>
      </w:tr>
      <w:tr w:rsidR="00D70A6E" w14:paraId="3EDC2238"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1EB8D9A" w14:textId="77777777" w:rsidR="00D70A6E" w:rsidRPr="00454CB5" w:rsidRDefault="005860F6" w:rsidP="00D040FE">
            <w:pPr>
              <w:spacing w:after="0" w:line="240" w:lineRule="auto"/>
              <w:ind w:firstLine="0"/>
              <w:jc w:val="center"/>
              <w:rPr>
                <w:color w:val="000000" w:themeColor="text1"/>
                <w:szCs w:val="24"/>
              </w:rPr>
            </w:pPr>
            <w:hyperlink r:id="rId52" w:tgtFrame="_blank" w:tooltip="xamarin" w:history="1">
              <w:proofErr w:type="spellStart"/>
              <w:r w:rsidR="00D70A6E" w:rsidRPr="00454CB5">
                <w:rPr>
                  <w:rStyle w:val="Hypertextovprepojenie"/>
                  <w:bCs w:val="0"/>
                  <w:color w:val="000000" w:themeColor="text1"/>
                  <w:szCs w:val="24"/>
                  <w:u w:val="none"/>
                  <w:bdr w:val="none" w:sz="0" w:space="0" w:color="auto" w:frame="1"/>
                </w:rPr>
                <w:t>Xamarin</w:t>
              </w:r>
              <w:proofErr w:type="spellEnd"/>
            </w:hyperlink>
          </w:p>
        </w:tc>
        <w:tc>
          <w:tcPr>
            <w:tcW w:w="1811" w:type="dxa"/>
            <w:vAlign w:val="center"/>
          </w:tcPr>
          <w:p w14:paraId="54A420F0" w14:textId="77777777" w:rsidR="00D70A6E" w:rsidRPr="00232FA2"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C</w:t>
            </w:r>
            <w:r w:rsidRPr="69712AFE">
              <w:rPr>
                <w:color w:val="000000" w:themeColor="text1"/>
                <w:lang w:val="en-US"/>
              </w:rPr>
              <w:t>#</w:t>
            </w:r>
          </w:p>
        </w:tc>
        <w:tc>
          <w:tcPr>
            <w:tcW w:w="5135" w:type="dxa"/>
            <w:vAlign w:val="center"/>
          </w:tcPr>
          <w:p w14:paraId="379088C8" w14:textId="77777777" w:rsidR="00D70A6E" w:rsidRPr="00232FA2"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Vývoj mobilných aplikácií</w:t>
            </w:r>
          </w:p>
        </w:tc>
      </w:tr>
      <w:tr w:rsidR="00D70A6E" w14:paraId="217895D4"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1E1995B6" w14:textId="77777777" w:rsidR="00D70A6E" w:rsidRPr="00232FA2" w:rsidRDefault="00D70A6E" w:rsidP="00D040FE">
            <w:pPr>
              <w:spacing w:after="0" w:line="240" w:lineRule="auto"/>
              <w:ind w:firstLine="0"/>
              <w:jc w:val="center"/>
              <w:rPr>
                <w:color w:val="000000" w:themeColor="text1"/>
              </w:rPr>
            </w:pPr>
            <w:proofErr w:type="spellStart"/>
            <w:r w:rsidRPr="69712AFE">
              <w:rPr>
                <w:color w:val="000000" w:themeColor="text1"/>
              </w:rPr>
              <w:t>BioJava</w:t>
            </w:r>
            <w:proofErr w:type="spellEnd"/>
          </w:p>
        </w:tc>
        <w:tc>
          <w:tcPr>
            <w:tcW w:w="1811" w:type="dxa"/>
            <w:vAlign w:val="center"/>
          </w:tcPr>
          <w:p w14:paraId="56913903"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Java</w:t>
            </w:r>
          </w:p>
        </w:tc>
        <w:tc>
          <w:tcPr>
            <w:tcW w:w="5135" w:type="dxa"/>
            <w:vAlign w:val="center"/>
          </w:tcPr>
          <w:p w14:paraId="1C451663"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Spracovanie biologických dát</w:t>
            </w:r>
          </w:p>
        </w:tc>
      </w:tr>
      <w:tr w:rsidR="00D70A6E" w14:paraId="297ADFCD"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A18B2E5" w14:textId="77777777" w:rsidR="00D70A6E" w:rsidRDefault="00D70A6E" w:rsidP="00D040FE">
            <w:pPr>
              <w:spacing w:after="0" w:line="240" w:lineRule="auto"/>
              <w:ind w:firstLine="0"/>
              <w:jc w:val="center"/>
            </w:pPr>
            <w:r>
              <w:t>Socket.io</w:t>
            </w:r>
          </w:p>
        </w:tc>
        <w:tc>
          <w:tcPr>
            <w:tcW w:w="1811" w:type="dxa"/>
            <w:vAlign w:val="center"/>
          </w:tcPr>
          <w:p w14:paraId="1093BC9B" w14:textId="77777777" w:rsidR="00D70A6E" w:rsidRPr="00EE764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JavaScript</w:t>
            </w:r>
          </w:p>
        </w:tc>
        <w:tc>
          <w:tcPr>
            <w:tcW w:w="5135" w:type="dxa"/>
            <w:vAlign w:val="center"/>
          </w:tcPr>
          <w:p w14:paraId="0EB74FBE" w14:textId="77777777" w:rsidR="00D70A6E"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Komunikácia klient-server v reálnom čase</w:t>
            </w:r>
          </w:p>
        </w:tc>
      </w:tr>
      <w:tr w:rsidR="00D70A6E" w14:paraId="3814A3AD"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9E882A7" w14:textId="77777777" w:rsidR="00D70A6E" w:rsidRPr="000D1096" w:rsidRDefault="00D70A6E" w:rsidP="00D040FE">
            <w:pPr>
              <w:spacing w:after="0" w:line="240" w:lineRule="auto"/>
              <w:ind w:firstLine="0"/>
              <w:jc w:val="center"/>
            </w:pPr>
            <w:r>
              <w:t>Flask</w:t>
            </w:r>
          </w:p>
        </w:tc>
        <w:tc>
          <w:tcPr>
            <w:tcW w:w="1811" w:type="dxa"/>
            <w:vAlign w:val="center"/>
          </w:tcPr>
          <w:p w14:paraId="17E92FF0" w14:textId="77777777" w:rsidR="00D70A6E" w:rsidRPr="000D1096"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pPr>
            <w:proofErr w:type="spellStart"/>
            <w:r>
              <w:t>Python</w:t>
            </w:r>
            <w:proofErr w:type="spellEnd"/>
          </w:p>
        </w:tc>
        <w:tc>
          <w:tcPr>
            <w:tcW w:w="5135" w:type="dxa"/>
            <w:vAlign w:val="center"/>
          </w:tcPr>
          <w:p w14:paraId="67E0D9E9" w14:textId="77777777" w:rsidR="00D70A6E" w:rsidRPr="000D1096"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pPr>
            <w:r>
              <w:t>Vývoj webových serverov</w:t>
            </w:r>
          </w:p>
        </w:tc>
      </w:tr>
      <w:tr w:rsidR="00D70A6E" w14:paraId="45D8EB1E"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0AD7EA22" w14:textId="77777777" w:rsidR="00D70A6E" w:rsidRPr="000D1096" w:rsidRDefault="00D70A6E" w:rsidP="00D040FE">
            <w:pPr>
              <w:spacing w:after="0" w:line="240" w:lineRule="auto"/>
              <w:ind w:firstLine="0"/>
              <w:jc w:val="center"/>
            </w:pPr>
            <w:proofErr w:type="spellStart"/>
            <w:r>
              <w:t>Play</w:t>
            </w:r>
            <w:proofErr w:type="spellEnd"/>
          </w:p>
        </w:tc>
        <w:tc>
          <w:tcPr>
            <w:tcW w:w="1811" w:type="dxa"/>
            <w:vAlign w:val="center"/>
          </w:tcPr>
          <w:p w14:paraId="183DDC5E" w14:textId="77777777" w:rsidR="00D70A6E" w:rsidRPr="000D109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Java</w:t>
            </w:r>
          </w:p>
        </w:tc>
        <w:tc>
          <w:tcPr>
            <w:tcW w:w="5135" w:type="dxa"/>
            <w:vAlign w:val="center"/>
          </w:tcPr>
          <w:p w14:paraId="183BB69A" w14:textId="77777777" w:rsidR="00D70A6E" w:rsidRPr="000D109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Vývoj webových aplikácií</w:t>
            </w:r>
          </w:p>
        </w:tc>
      </w:tr>
    </w:tbl>
    <w:p w14:paraId="2DC0A814" w14:textId="77777777" w:rsidR="00D70A6E" w:rsidRDefault="00D70A6E" w:rsidP="00D70A6E"/>
    <w:p w14:paraId="52FCDA5C" w14:textId="77777777" w:rsidR="00D70A6E" w:rsidRDefault="00D70A6E" w:rsidP="00D70A6E"/>
    <w:p w14:paraId="4951E61F" w14:textId="1F99795B" w:rsidR="00D70A6E" w:rsidRDefault="00D70A6E" w:rsidP="00D70A6E"/>
    <w:p w14:paraId="5DD15C18" w14:textId="77777777" w:rsidR="00FE51DB" w:rsidRDefault="00FE51DB" w:rsidP="00D70A6E"/>
    <w:p w14:paraId="65F5FFE9" w14:textId="77777777" w:rsidR="00D70A6E" w:rsidRPr="0047044D" w:rsidRDefault="00D70A6E" w:rsidP="00D70A6E">
      <w:r>
        <w:lastRenderedPageBreak/>
        <w:t xml:space="preserve">Pre lepšie pochopenie prirovnajme programovanie ku staviteľstvu a framework si pomenujme ako skúseného murára. Ak potrebujeme postaviť dom, vieme, že budeme potrebovať steny, okná, dvere, strechu a mnoho ďalšieho. V prípade, že budem potrebovať postaviť stenu využijeme murára, ktorému zadáme naše pokyny. Murár nám okamžite túto stenu postaví bez toho, aby sme sami vedeli niečo o ukladaní tehiel a malte. My si už len nakoniec stenu namaľujeme, aby bola podľa našich potrieb. Napriek tomu každý murár má svoje pravidlá a obmedzenia, a preto ho musíme vyberať dôkladne. Môže sa stať, že narazíme na murára, ktorý vie všetko o stenách ale nevie nič o oknách v nich. </w:t>
      </w:r>
    </w:p>
    <w:p w14:paraId="296786E1" w14:textId="77777777" w:rsidR="00D70A6E" w:rsidRDefault="00D70A6E" w:rsidP="00D70A6E">
      <w:r>
        <w:t xml:space="preserve">Výhodou </w:t>
      </w:r>
      <w:proofErr w:type="spellStart"/>
      <w:r>
        <w:t>framework-ov</w:t>
      </w:r>
      <w:proofErr w:type="spellEnd"/>
      <w:r>
        <w:t xml:space="preserve"> je najmä ušetrenie času a energie pri vývoji softvéru. Samotný kód je efektívnejší a prehľadnejší a to preto, že sa využívajú správne návrhové vzory, efektívne algoritmy a rôzne štandardizované konvencie. Ďalšou výhodou je aj  technická podpora, ktorá sa stará o pridávanie vždy aktuálnych technológií a taktiež sa zaoberá riešením bezpečnostných chýb. Najpoužívanejšie framework-y sa poskytujú bezplatne, čo automaticky vplýva na veľkosť ich užívateľskej základne.</w:t>
      </w:r>
    </w:p>
    <w:p w14:paraId="03AE3B89" w14:textId="77777777" w:rsidR="00D70A6E" w:rsidRDefault="00D70A6E" w:rsidP="00D70A6E">
      <w:r>
        <w:t>Zápornou stránkou je to, že programátor sa učí o framework-och a nie samotnom programovacom jazyku. Častým sporným bodom je ušetrený čas, ktorý programátor stráca pri nutnosti študovania manuálov. Ďalším faktorom je nemožnosť modifikácie framework</w:t>
      </w:r>
      <w:r w:rsidRPr="00BD2246">
        <w:t>-</w:t>
      </w:r>
      <w:r>
        <w:t xml:space="preserve">u programátorom, ktorý musí rešpektovať jeho hranice a obmedzenia. Tu sa kladie dôraz pri výbere, aby sme si vždy podrobne naštudovali rôzne alternatívy a vybrali tú, ktorá vyhovie všetkým našim potrebám. Kódy </w:t>
      </w:r>
      <w:proofErr w:type="spellStart"/>
      <w:r>
        <w:t>framework-ov</w:t>
      </w:r>
      <w:proofErr w:type="spellEnd"/>
      <w:r>
        <w:t xml:space="preserve"> sú publikované verejne, čo taktiež môže viesť ku spornému bodu bezpečnosti. Tu sa otvára priestor pre útočníka, ktorý môže študovať kód za účelom nájdenia bezpečnostnej chyby. </w:t>
      </w:r>
    </w:p>
    <w:p w14:paraId="4E2EA96C" w14:textId="77777777" w:rsidR="00D70A6E" w:rsidRDefault="00D70A6E" w:rsidP="00D70A6E">
      <w:r>
        <w:t xml:space="preserve">Každý framework je navrhnutý na riešenie určitej skupiny úloh a problémov. </w:t>
      </w:r>
      <w:r>
        <w:br/>
        <w:t>V prípade, kedy nemôžeme nájsť vhodný framework, zriedkavé ale napriek tomu možné, je to malým signálom pre vývojára k písaniu celého kódu samostatne.</w:t>
      </w:r>
      <w:sdt>
        <w:sdtPr>
          <w:id w:val="-595628180"/>
          <w:citation/>
        </w:sdtPr>
        <w:sdtContent>
          <w:r>
            <w:fldChar w:fldCharType="begin"/>
          </w:r>
          <w:r>
            <w:instrText>CITATION 17Ma \l 1051  \m Viz17</w:instrText>
          </w:r>
          <w:r>
            <w:fldChar w:fldCharType="separate"/>
          </w:r>
          <w:r>
            <w:rPr>
              <w:noProof/>
            </w:rPr>
            <w:t xml:space="preserve"> </w:t>
          </w:r>
          <w:r w:rsidRPr="00D70A6E">
            <w:rPr>
              <w:noProof/>
            </w:rPr>
            <w:t>[7, 8]</w:t>
          </w:r>
          <w:r>
            <w:fldChar w:fldCharType="end"/>
          </w:r>
        </w:sdtContent>
      </w:sdt>
    </w:p>
    <w:p w14:paraId="6F2665FB" w14:textId="77777777" w:rsidR="00D70A6E" w:rsidRDefault="00D70A6E" w:rsidP="00D70A6E"/>
    <w:p w14:paraId="2F232E8B" w14:textId="77777777" w:rsidR="00D70A6E" w:rsidRDefault="00D70A6E" w:rsidP="00D70A6E"/>
    <w:p w14:paraId="73BD54BF" w14:textId="77777777" w:rsidR="00D70A6E" w:rsidRDefault="00D70A6E" w:rsidP="00D70A6E"/>
    <w:p w14:paraId="416923D0" w14:textId="77777777" w:rsidR="00D70A6E" w:rsidRDefault="00D70A6E" w:rsidP="00D70A6E"/>
    <w:p w14:paraId="798FC949" w14:textId="77777777" w:rsidR="00D70A6E" w:rsidRDefault="00D70A6E" w:rsidP="00D70A6E">
      <w:pPr>
        <w:pStyle w:val="Nadpis2"/>
      </w:pPr>
      <w:bookmarkStart w:id="142" w:name="_Toc480375491"/>
      <w:bookmarkStart w:id="143" w:name="_Toc480399729"/>
      <w:r>
        <w:lastRenderedPageBreak/>
        <w:t>Webové protokoly</w:t>
      </w:r>
      <w:bookmarkEnd w:id="142"/>
      <w:bookmarkEnd w:id="143"/>
    </w:p>
    <w:p w14:paraId="1C29F6D9" w14:textId="77777777" w:rsidR="00D70A6E" w:rsidRDefault="00D70A6E" w:rsidP="00D70A6E">
      <w:r w:rsidRPr="69712AFE">
        <w:rPr>
          <w:b/>
          <w:bCs/>
        </w:rPr>
        <w:t>Protokol</w:t>
      </w:r>
      <w:r>
        <w:t xml:space="preserve"> je súbor istých pravidiel, štandardov, ktoré musí zariadenie alebo program spĺňať, aby bolo schopné komunikovať s iným programom alebo zariadením. Protokoly sa neustále vyvíjajú a dokumentácia k nim je verejne dostupná. Ich znalosť je nutná pre programátorov, ktorý píšu programy pre sieťovú komunikáciu. Bežnému užívateľovi stačí poznať názvy a význam tých najdôležitejších, s ktorými sa môže stretnúť pri nastavovaní programov.</w:t>
      </w:r>
    </w:p>
    <w:p w14:paraId="10EFAA18" w14:textId="77777777" w:rsidR="00D70A6E" w:rsidRPr="00F52D22" w:rsidRDefault="00D70A6E" w:rsidP="00D70A6E">
      <w:pPr>
        <w:pStyle w:val="Popis"/>
        <w:keepNext/>
        <w:rPr>
          <w:b w:val="0"/>
          <w:i/>
        </w:rPr>
      </w:pPr>
      <w:bookmarkStart w:id="144" w:name="_Toc480375456"/>
      <w:bookmarkStart w:id="145" w:name="_Toc480383724"/>
      <w:r>
        <w:t xml:space="preserve">Tabuľka </w:t>
      </w:r>
      <w:fldSimple w:instr=" STYLEREF 1 \s ">
        <w:r w:rsidR="005860F6">
          <w:rPr>
            <w:noProof/>
          </w:rPr>
          <w:t>3</w:t>
        </w:r>
      </w:fldSimple>
      <w:r w:rsidRPr="5ED4501E">
        <w:t>.</w:t>
      </w:r>
      <w:fldSimple w:instr=" SEQ Tabuľka \* ARABIC \s 1 ">
        <w:r w:rsidR="005860F6">
          <w:rPr>
            <w:noProof/>
          </w:rPr>
          <w:t>2</w:t>
        </w:r>
      </w:fldSimple>
      <w:r>
        <w:t xml:space="preserve"> </w:t>
      </w:r>
      <w:r w:rsidRPr="00F52D22">
        <w:rPr>
          <w:b w:val="0"/>
          <w:i/>
        </w:rPr>
        <w:t>Zoznam najpoužívanejších protokolov a ich krátky popis</w:t>
      </w:r>
      <w:bookmarkEnd w:id="144"/>
      <w:bookmarkEnd w:id="145"/>
    </w:p>
    <w:tbl>
      <w:tblPr>
        <w:tblStyle w:val="Mriekatabuky"/>
        <w:tblW w:w="0" w:type="auto"/>
        <w:tblLook w:val="04A0" w:firstRow="1" w:lastRow="0" w:firstColumn="1" w:lastColumn="0" w:noHBand="0" w:noVBand="1"/>
      </w:tblPr>
      <w:tblGrid>
        <w:gridCol w:w="1132"/>
        <w:gridCol w:w="2662"/>
        <w:gridCol w:w="4961"/>
      </w:tblGrid>
      <w:tr w:rsidR="00D70A6E" w14:paraId="08A5E79D" w14:textId="77777777" w:rsidTr="00D040FE">
        <w:tc>
          <w:tcPr>
            <w:tcW w:w="1132" w:type="dxa"/>
            <w:vAlign w:val="center"/>
          </w:tcPr>
          <w:p w14:paraId="555D043A" w14:textId="77777777" w:rsidR="00D70A6E" w:rsidRDefault="00D70A6E" w:rsidP="00D040FE">
            <w:pPr>
              <w:spacing w:line="240" w:lineRule="auto"/>
              <w:ind w:firstLine="0"/>
              <w:jc w:val="center"/>
            </w:pPr>
            <w:r>
              <w:t>Skratka</w:t>
            </w:r>
          </w:p>
        </w:tc>
        <w:tc>
          <w:tcPr>
            <w:tcW w:w="2662" w:type="dxa"/>
            <w:vAlign w:val="center"/>
          </w:tcPr>
          <w:p w14:paraId="6C781709" w14:textId="77777777" w:rsidR="00D70A6E" w:rsidRDefault="00D70A6E" w:rsidP="00D040FE">
            <w:pPr>
              <w:spacing w:line="240" w:lineRule="auto"/>
              <w:ind w:firstLine="0"/>
              <w:jc w:val="center"/>
            </w:pPr>
            <w:r>
              <w:t>Názov</w:t>
            </w:r>
          </w:p>
        </w:tc>
        <w:tc>
          <w:tcPr>
            <w:tcW w:w="4961" w:type="dxa"/>
            <w:vAlign w:val="center"/>
          </w:tcPr>
          <w:p w14:paraId="561898AC" w14:textId="77777777" w:rsidR="00D70A6E" w:rsidRDefault="00D70A6E" w:rsidP="00D040FE">
            <w:pPr>
              <w:spacing w:line="240" w:lineRule="auto"/>
              <w:ind w:firstLine="0"/>
              <w:jc w:val="center"/>
            </w:pPr>
            <w:r>
              <w:t>Význam</w:t>
            </w:r>
          </w:p>
        </w:tc>
      </w:tr>
      <w:tr w:rsidR="00D70A6E" w14:paraId="2DCEEEBC" w14:textId="77777777" w:rsidTr="00D040FE">
        <w:tc>
          <w:tcPr>
            <w:tcW w:w="1132" w:type="dxa"/>
            <w:vAlign w:val="center"/>
          </w:tcPr>
          <w:p w14:paraId="5FB31F71" w14:textId="77777777" w:rsidR="00D70A6E" w:rsidRPr="009E07FF" w:rsidRDefault="00D70A6E" w:rsidP="00D040FE">
            <w:pPr>
              <w:spacing w:after="0" w:line="276" w:lineRule="auto"/>
              <w:ind w:firstLine="0"/>
              <w:jc w:val="center"/>
            </w:pPr>
            <w:r>
              <w:t>IP</w:t>
            </w:r>
          </w:p>
        </w:tc>
        <w:tc>
          <w:tcPr>
            <w:tcW w:w="2662" w:type="dxa"/>
            <w:vAlign w:val="center"/>
          </w:tcPr>
          <w:p w14:paraId="75CA0EBC" w14:textId="77777777" w:rsidR="00D70A6E" w:rsidRPr="009E07FF" w:rsidRDefault="00D70A6E" w:rsidP="00D040FE">
            <w:pPr>
              <w:spacing w:after="0" w:line="276" w:lineRule="auto"/>
              <w:ind w:firstLine="0"/>
              <w:jc w:val="center"/>
            </w:pPr>
            <w:r>
              <w:t xml:space="preserve">Internet </w:t>
            </w:r>
            <w:proofErr w:type="spellStart"/>
            <w:r>
              <w:t>Protocol</w:t>
            </w:r>
            <w:proofErr w:type="spellEnd"/>
          </w:p>
        </w:tc>
        <w:tc>
          <w:tcPr>
            <w:tcW w:w="4961" w:type="dxa"/>
            <w:vAlign w:val="center"/>
          </w:tcPr>
          <w:p w14:paraId="63A43695" w14:textId="77777777" w:rsidR="00D70A6E" w:rsidRPr="009E07FF" w:rsidRDefault="00D70A6E" w:rsidP="00D040FE">
            <w:pPr>
              <w:spacing w:after="0" w:line="276" w:lineRule="auto"/>
              <w:ind w:firstLine="0"/>
              <w:jc w:val="center"/>
            </w:pPr>
            <w:r>
              <w:t xml:space="preserve">Zabezpečuje správne doručovanie dát jednotlivým počítačom v sieti, </w:t>
            </w:r>
            <w:r>
              <w:br/>
              <w:t>zavádza pojem IP adresa.</w:t>
            </w:r>
          </w:p>
        </w:tc>
      </w:tr>
      <w:tr w:rsidR="00D70A6E" w14:paraId="78C2D740" w14:textId="77777777" w:rsidTr="00D040FE">
        <w:trPr>
          <w:trHeight w:val="737"/>
        </w:trPr>
        <w:tc>
          <w:tcPr>
            <w:tcW w:w="1132" w:type="dxa"/>
            <w:vAlign w:val="center"/>
          </w:tcPr>
          <w:p w14:paraId="76A97EC1" w14:textId="77777777" w:rsidR="00D70A6E" w:rsidRPr="009E07FF" w:rsidRDefault="00D70A6E" w:rsidP="00D040FE">
            <w:pPr>
              <w:spacing w:after="0" w:line="276" w:lineRule="auto"/>
              <w:ind w:firstLine="0"/>
              <w:jc w:val="center"/>
            </w:pPr>
            <w:r>
              <w:t>TCP</w:t>
            </w:r>
          </w:p>
        </w:tc>
        <w:tc>
          <w:tcPr>
            <w:tcW w:w="2662" w:type="dxa"/>
            <w:vAlign w:val="center"/>
          </w:tcPr>
          <w:p w14:paraId="5F70B7DC" w14:textId="77777777" w:rsidR="00D70A6E" w:rsidRPr="009E07FF" w:rsidRDefault="00D70A6E" w:rsidP="00D040FE">
            <w:pPr>
              <w:spacing w:after="0" w:line="276" w:lineRule="auto"/>
              <w:ind w:firstLine="0"/>
              <w:jc w:val="center"/>
            </w:pPr>
            <w:proofErr w:type="spellStart"/>
            <w:r w:rsidRPr="69712AFE">
              <w:rPr>
                <w:color w:val="000000" w:themeColor="text1"/>
              </w:rPr>
              <w:t>Transmission</w:t>
            </w:r>
            <w:proofErr w:type="spellEnd"/>
            <w:r w:rsidRPr="69712AFE">
              <w:rPr>
                <w:color w:val="000000" w:themeColor="text1"/>
              </w:rPr>
              <w:t xml:space="preserve"> </w:t>
            </w:r>
            <w:proofErr w:type="spellStart"/>
            <w:r w:rsidRPr="69712AFE">
              <w:rPr>
                <w:color w:val="000000" w:themeColor="text1"/>
              </w:rPr>
              <w:t>Control</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024A559B" w14:textId="77777777" w:rsidR="00D70A6E" w:rsidRPr="009E07FF" w:rsidRDefault="00D70A6E" w:rsidP="00D040FE">
            <w:pPr>
              <w:spacing w:after="0" w:line="276" w:lineRule="auto"/>
              <w:ind w:firstLine="0"/>
              <w:jc w:val="center"/>
            </w:pPr>
            <w:r>
              <w:t>Realizuje spojenie medzi počítačmi v sieti, používa sa spoločné s IP – TCP/IP.</w:t>
            </w:r>
          </w:p>
        </w:tc>
      </w:tr>
      <w:tr w:rsidR="00D70A6E" w14:paraId="38D6B7C4" w14:textId="77777777" w:rsidTr="00D040FE">
        <w:tc>
          <w:tcPr>
            <w:tcW w:w="1132" w:type="dxa"/>
            <w:vAlign w:val="center"/>
          </w:tcPr>
          <w:p w14:paraId="65C89814" w14:textId="77777777" w:rsidR="00D70A6E" w:rsidRPr="009E07FF" w:rsidRDefault="00D70A6E" w:rsidP="00D040FE">
            <w:pPr>
              <w:spacing w:after="0" w:line="276" w:lineRule="auto"/>
              <w:ind w:firstLine="0"/>
              <w:jc w:val="center"/>
            </w:pPr>
            <w:r>
              <w:t>DNS</w:t>
            </w:r>
          </w:p>
        </w:tc>
        <w:tc>
          <w:tcPr>
            <w:tcW w:w="2662" w:type="dxa"/>
            <w:vAlign w:val="center"/>
          </w:tcPr>
          <w:p w14:paraId="5B7F2256" w14:textId="77777777" w:rsidR="00D70A6E" w:rsidRPr="009E07FF" w:rsidRDefault="00D70A6E" w:rsidP="00D040FE">
            <w:pPr>
              <w:spacing w:after="0" w:line="276" w:lineRule="auto"/>
              <w:ind w:firstLine="0"/>
              <w:jc w:val="center"/>
            </w:pPr>
            <w:proofErr w:type="spellStart"/>
            <w:r w:rsidRPr="69712AFE">
              <w:rPr>
                <w:color w:val="000000" w:themeColor="text1"/>
              </w:rPr>
              <w:t>Domain</w:t>
            </w:r>
            <w:proofErr w:type="spellEnd"/>
            <w:r w:rsidRPr="69712AFE">
              <w:rPr>
                <w:color w:val="000000" w:themeColor="text1"/>
              </w:rPr>
              <w:t xml:space="preserve"> </w:t>
            </w:r>
            <w:proofErr w:type="spellStart"/>
            <w:r w:rsidRPr="69712AFE">
              <w:rPr>
                <w:color w:val="000000" w:themeColor="text1"/>
              </w:rPr>
              <w:t>Name</w:t>
            </w:r>
            <w:proofErr w:type="spellEnd"/>
            <w:r w:rsidRPr="69712AFE">
              <w:rPr>
                <w:color w:val="000000" w:themeColor="text1"/>
              </w:rPr>
              <w:t xml:space="preserve"> </w:t>
            </w:r>
            <w:proofErr w:type="spellStart"/>
            <w:r w:rsidRPr="69712AFE">
              <w:rPr>
                <w:color w:val="000000" w:themeColor="text1"/>
              </w:rPr>
              <w:t>System</w:t>
            </w:r>
            <w:proofErr w:type="spellEnd"/>
          </w:p>
        </w:tc>
        <w:tc>
          <w:tcPr>
            <w:tcW w:w="4961" w:type="dxa"/>
            <w:vAlign w:val="center"/>
          </w:tcPr>
          <w:p w14:paraId="37552CBD" w14:textId="77777777" w:rsidR="00D70A6E" w:rsidRPr="009E07FF" w:rsidRDefault="00D70A6E" w:rsidP="00D040FE">
            <w:pPr>
              <w:spacing w:after="0" w:line="276" w:lineRule="auto"/>
              <w:ind w:firstLine="0"/>
              <w:jc w:val="center"/>
            </w:pPr>
            <w:r>
              <w:t>Zaisťuje predovšetkým preklad znakových doménových adries na IP adresy.</w:t>
            </w:r>
          </w:p>
          <w:p w14:paraId="59A20CED" w14:textId="77777777" w:rsidR="00D70A6E" w:rsidRPr="009E07FF" w:rsidRDefault="005860F6" w:rsidP="00D040FE">
            <w:pPr>
              <w:spacing w:after="0" w:line="276" w:lineRule="auto"/>
              <w:jc w:val="center"/>
              <w:rPr>
                <w:szCs w:val="24"/>
              </w:rPr>
            </w:pPr>
            <w:hyperlink r:id="rId53" w:history="1">
              <w:r w:rsidR="00D70A6E" w:rsidRPr="69712AFE">
                <w:rPr>
                  <w:rStyle w:val="Hypertextovprepojenie"/>
                  <w:i/>
                  <w:iCs/>
                  <w:color w:val="000000" w:themeColor="text1"/>
                </w:rPr>
                <w:t>www.fri.uniza.sk</w:t>
              </w:r>
            </w:hyperlink>
            <w:r w:rsidR="00D70A6E" w:rsidRPr="009E07FF">
              <w:rPr>
                <w:color w:val="000000" w:themeColor="text1"/>
              </w:rPr>
              <w:t xml:space="preserve"> </w:t>
            </w:r>
            <w:r w:rsidR="00D70A6E" w:rsidRPr="009E07FF">
              <w:t xml:space="preserve"> = </w:t>
            </w:r>
            <w:r w:rsidR="00D70A6E" w:rsidRPr="009E07FF">
              <w:rPr>
                <w:color w:val="000000"/>
                <w:spacing w:val="15"/>
              </w:rPr>
              <w:t>158.193.138.57</w:t>
            </w:r>
          </w:p>
        </w:tc>
      </w:tr>
      <w:tr w:rsidR="00D70A6E" w14:paraId="623945EF" w14:textId="77777777" w:rsidTr="00D040FE">
        <w:tc>
          <w:tcPr>
            <w:tcW w:w="1132" w:type="dxa"/>
            <w:vAlign w:val="center"/>
          </w:tcPr>
          <w:p w14:paraId="2054A19D"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DHCP</w:t>
            </w:r>
          </w:p>
        </w:tc>
        <w:tc>
          <w:tcPr>
            <w:tcW w:w="2662" w:type="dxa"/>
            <w:vAlign w:val="center"/>
          </w:tcPr>
          <w:p w14:paraId="69C8BB7B" w14:textId="77777777" w:rsidR="00D70A6E" w:rsidRPr="009E07FF" w:rsidRDefault="00D70A6E" w:rsidP="00D040FE">
            <w:pPr>
              <w:spacing w:after="0" w:line="276" w:lineRule="auto"/>
              <w:ind w:firstLine="0"/>
              <w:jc w:val="center"/>
            </w:pPr>
            <w:proofErr w:type="spellStart"/>
            <w:r w:rsidRPr="69712AFE">
              <w:rPr>
                <w:color w:val="000000" w:themeColor="text1"/>
              </w:rPr>
              <w:t>Dynamic</w:t>
            </w:r>
            <w:proofErr w:type="spellEnd"/>
            <w:r w:rsidRPr="69712AFE">
              <w:rPr>
                <w:color w:val="000000" w:themeColor="text1"/>
              </w:rPr>
              <w:t xml:space="preserve"> </w:t>
            </w:r>
            <w:proofErr w:type="spellStart"/>
            <w:r w:rsidRPr="69712AFE">
              <w:rPr>
                <w:color w:val="000000" w:themeColor="text1"/>
              </w:rPr>
              <w:t>Host</w:t>
            </w:r>
            <w:proofErr w:type="spellEnd"/>
            <w:r w:rsidRPr="69712AFE">
              <w:rPr>
                <w:color w:val="000000" w:themeColor="text1"/>
              </w:rPr>
              <w:t xml:space="preserve"> </w:t>
            </w:r>
            <w:proofErr w:type="spellStart"/>
            <w:r w:rsidRPr="69712AFE">
              <w:rPr>
                <w:color w:val="000000" w:themeColor="text1"/>
              </w:rPr>
              <w:t>Configuration</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54CD4768" w14:textId="77777777" w:rsidR="00D70A6E" w:rsidRPr="009E07FF" w:rsidRDefault="00D70A6E" w:rsidP="00D040FE">
            <w:pPr>
              <w:spacing w:after="0" w:line="276" w:lineRule="auto"/>
              <w:ind w:firstLine="0"/>
              <w:jc w:val="center"/>
            </w:pPr>
            <w:r>
              <w:t xml:space="preserve">Zaisťuje automatické pridelenie IP adries, </w:t>
            </w:r>
            <w:r>
              <w:br/>
              <w:t>adries DNS serverov a ďalšie nastavenia</w:t>
            </w:r>
            <w:r>
              <w:br/>
              <w:t xml:space="preserve"> zo sieťového serveru.</w:t>
            </w:r>
          </w:p>
        </w:tc>
      </w:tr>
      <w:tr w:rsidR="00D70A6E" w14:paraId="4BE22C39" w14:textId="77777777" w:rsidTr="00D040FE">
        <w:trPr>
          <w:trHeight w:val="737"/>
        </w:trPr>
        <w:tc>
          <w:tcPr>
            <w:tcW w:w="1132" w:type="dxa"/>
            <w:vAlign w:val="center"/>
          </w:tcPr>
          <w:p w14:paraId="4A3CC3E8"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HTTP</w:t>
            </w:r>
          </w:p>
        </w:tc>
        <w:tc>
          <w:tcPr>
            <w:tcW w:w="2662" w:type="dxa"/>
            <w:vAlign w:val="center"/>
          </w:tcPr>
          <w:p w14:paraId="18346C35" w14:textId="77777777" w:rsidR="00D70A6E" w:rsidRPr="009E07FF" w:rsidRDefault="00D70A6E" w:rsidP="00D040FE">
            <w:pPr>
              <w:spacing w:after="0" w:line="276" w:lineRule="auto"/>
              <w:ind w:firstLine="0"/>
              <w:jc w:val="center"/>
            </w:pPr>
            <w:proofErr w:type="spellStart"/>
            <w:r w:rsidRPr="69712AFE">
              <w:rPr>
                <w:color w:val="000000" w:themeColor="text1"/>
              </w:rPr>
              <w:t>HyperText</w:t>
            </w:r>
            <w:proofErr w:type="spellEnd"/>
            <w:r w:rsidRPr="69712AFE">
              <w:rPr>
                <w:color w:val="000000" w:themeColor="text1"/>
              </w:rPr>
              <w:t xml:space="preserve"> </w:t>
            </w:r>
            <w:proofErr w:type="spellStart"/>
            <w:r w:rsidRPr="69712AFE">
              <w:rPr>
                <w:color w:val="000000" w:themeColor="text1"/>
              </w:rPr>
              <w:t>Tranfer</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2E27E753" w14:textId="77777777" w:rsidR="00D70A6E" w:rsidRPr="009E07FF" w:rsidRDefault="00D70A6E" w:rsidP="00D040FE">
            <w:pPr>
              <w:spacing w:after="0" w:line="276" w:lineRule="auto"/>
              <w:ind w:firstLine="0"/>
              <w:jc w:val="center"/>
            </w:pPr>
            <w:r>
              <w:t>Zaisťuje prenos webových stránok medzi serverom a internetovým prehliadačom.</w:t>
            </w:r>
          </w:p>
        </w:tc>
      </w:tr>
      <w:tr w:rsidR="00D70A6E" w14:paraId="7E9155E4" w14:textId="77777777" w:rsidTr="00D040FE">
        <w:trPr>
          <w:trHeight w:val="737"/>
        </w:trPr>
        <w:tc>
          <w:tcPr>
            <w:tcW w:w="1132" w:type="dxa"/>
            <w:vAlign w:val="center"/>
          </w:tcPr>
          <w:p w14:paraId="3EC77514"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FTP</w:t>
            </w:r>
          </w:p>
        </w:tc>
        <w:tc>
          <w:tcPr>
            <w:tcW w:w="2662" w:type="dxa"/>
            <w:vAlign w:val="center"/>
          </w:tcPr>
          <w:p w14:paraId="04E3491A" w14:textId="77777777" w:rsidR="00D70A6E" w:rsidRPr="009E07FF" w:rsidRDefault="00D70A6E" w:rsidP="00D040FE">
            <w:pPr>
              <w:spacing w:after="0" w:line="276" w:lineRule="auto"/>
              <w:ind w:firstLine="0"/>
              <w:jc w:val="center"/>
            </w:pPr>
            <w:proofErr w:type="spellStart"/>
            <w:r w:rsidRPr="69712AFE">
              <w:rPr>
                <w:color w:val="000000" w:themeColor="text1"/>
              </w:rPr>
              <w:t>File</w:t>
            </w:r>
            <w:proofErr w:type="spellEnd"/>
            <w:r w:rsidRPr="69712AFE">
              <w:rPr>
                <w:color w:val="000000" w:themeColor="text1"/>
              </w:rPr>
              <w:t xml:space="preserve"> Transfer </w:t>
            </w:r>
            <w:proofErr w:type="spellStart"/>
            <w:r w:rsidRPr="69712AFE">
              <w:rPr>
                <w:color w:val="000000" w:themeColor="text1"/>
              </w:rPr>
              <w:t>Protocol</w:t>
            </w:r>
            <w:proofErr w:type="spellEnd"/>
          </w:p>
        </w:tc>
        <w:tc>
          <w:tcPr>
            <w:tcW w:w="4961" w:type="dxa"/>
            <w:vAlign w:val="center"/>
          </w:tcPr>
          <w:p w14:paraId="1E780CD7" w14:textId="77777777" w:rsidR="00D70A6E" w:rsidRPr="009E07FF" w:rsidRDefault="00D70A6E" w:rsidP="00D040FE">
            <w:pPr>
              <w:spacing w:after="0" w:line="276" w:lineRule="auto"/>
              <w:ind w:firstLine="0"/>
              <w:jc w:val="center"/>
            </w:pPr>
            <w:r>
              <w:t>Zaisťuje prenos súborov medzi počítačmi.</w:t>
            </w:r>
          </w:p>
        </w:tc>
      </w:tr>
      <w:tr w:rsidR="00D70A6E" w14:paraId="7E23CBB5" w14:textId="77777777" w:rsidTr="00D040FE">
        <w:trPr>
          <w:trHeight w:val="737"/>
        </w:trPr>
        <w:tc>
          <w:tcPr>
            <w:tcW w:w="1132" w:type="dxa"/>
            <w:vAlign w:val="center"/>
          </w:tcPr>
          <w:p w14:paraId="2898F81A" w14:textId="77777777" w:rsidR="00D70A6E" w:rsidRPr="009E07FF" w:rsidRDefault="00D70A6E" w:rsidP="00D040FE">
            <w:pPr>
              <w:spacing w:after="0" w:line="276" w:lineRule="auto"/>
              <w:ind w:firstLine="0"/>
              <w:jc w:val="center"/>
            </w:pPr>
            <w:proofErr w:type="spellStart"/>
            <w:r w:rsidRPr="69712AFE">
              <w:rPr>
                <w:rFonts w:ascii="Arial CE" w:eastAsia="Arial CE" w:hAnsi="Arial CE" w:cs="Arial CE"/>
                <w:color w:val="000000" w:themeColor="text1"/>
              </w:rPr>
              <w:t>Telnet</w:t>
            </w:r>
            <w:proofErr w:type="spellEnd"/>
          </w:p>
        </w:tc>
        <w:tc>
          <w:tcPr>
            <w:tcW w:w="2662" w:type="dxa"/>
            <w:vAlign w:val="center"/>
          </w:tcPr>
          <w:p w14:paraId="0F72C30F" w14:textId="77777777" w:rsidR="00D70A6E" w:rsidRPr="009E07FF" w:rsidRDefault="00D70A6E" w:rsidP="00D040FE">
            <w:pPr>
              <w:spacing w:after="0" w:line="276" w:lineRule="auto"/>
              <w:ind w:firstLine="0"/>
              <w:jc w:val="center"/>
            </w:pPr>
            <w:proofErr w:type="spellStart"/>
            <w:r w:rsidRPr="69712AFE">
              <w:rPr>
                <w:color w:val="000000" w:themeColor="text1"/>
              </w:rPr>
              <w:t>Telnet</w:t>
            </w:r>
            <w:proofErr w:type="spellEnd"/>
          </w:p>
        </w:tc>
        <w:tc>
          <w:tcPr>
            <w:tcW w:w="4961" w:type="dxa"/>
            <w:vAlign w:val="center"/>
          </w:tcPr>
          <w:p w14:paraId="40B1C01C" w14:textId="77777777" w:rsidR="00D70A6E" w:rsidRPr="009E07FF" w:rsidRDefault="00D70A6E" w:rsidP="00D040FE">
            <w:pPr>
              <w:spacing w:after="0" w:line="276" w:lineRule="auto"/>
              <w:ind w:firstLine="0"/>
              <w:jc w:val="center"/>
            </w:pPr>
            <w:r>
              <w:t>Zaisťuje diaľkovú komunikáciu</w:t>
            </w:r>
            <w:r>
              <w:br/>
              <w:t xml:space="preserve"> medzi počítačmi.</w:t>
            </w:r>
          </w:p>
        </w:tc>
      </w:tr>
      <w:tr w:rsidR="00D70A6E" w14:paraId="0E8C8875" w14:textId="77777777" w:rsidTr="00D040FE">
        <w:trPr>
          <w:trHeight w:val="737"/>
        </w:trPr>
        <w:tc>
          <w:tcPr>
            <w:tcW w:w="1132" w:type="dxa"/>
            <w:vAlign w:val="center"/>
          </w:tcPr>
          <w:p w14:paraId="3E4AE148"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SSH</w:t>
            </w:r>
          </w:p>
        </w:tc>
        <w:tc>
          <w:tcPr>
            <w:tcW w:w="2662" w:type="dxa"/>
            <w:vAlign w:val="center"/>
          </w:tcPr>
          <w:p w14:paraId="59B14AD1"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proofErr w:type="spellStart"/>
            <w:r w:rsidRPr="69712AFE">
              <w:rPr>
                <w:rFonts w:ascii="Arial CE" w:eastAsia="Arial CE" w:hAnsi="Arial CE" w:cs="Arial CE"/>
                <w:color w:val="000000" w:themeColor="text1"/>
              </w:rPr>
              <w:t>Secure</w:t>
            </w:r>
            <w:proofErr w:type="spellEnd"/>
            <w:r w:rsidRPr="69712AFE">
              <w:rPr>
                <w:rFonts w:ascii="Arial CE" w:eastAsia="Arial CE" w:hAnsi="Arial CE" w:cs="Arial CE"/>
                <w:color w:val="000000" w:themeColor="text1"/>
              </w:rPr>
              <w:t xml:space="preserve"> Shell</w:t>
            </w:r>
          </w:p>
        </w:tc>
        <w:tc>
          <w:tcPr>
            <w:tcW w:w="4961" w:type="dxa"/>
            <w:vAlign w:val="center"/>
          </w:tcPr>
          <w:p w14:paraId="01900E98" w14:textId="77777777" w:rsidR="00D70A6E" w:rsidRPr="009E07FF" w:rsidRDefault="00D70A6E" w:rsidP="00D040FE">
            <w:pPr>
              <w:spacing w:after="0" w:line="276" w:lineRule="auto"/>
              <w:ind w:firstLine="0"/>
              <w:jc w:val="center"/>
            </w:pPr>
            <w:r>
              <w:t xml:space="preserve">Zabezpečuje vzdialený prístup </w:t>
            </w:r>
            <w:r>
              <w:br/>
              <w:t>k príkazovému riadku počítača</w:t>
            </w:r>
          </w:p>
        </w:tc>
      </w:tr>
      <w:tr w:rsidR="00D70A6E" w14:paraId="74AB7194" w14:textId="77777777" w:rsidTr="00D040FE">
        <w:trPr>
          <w:trHeight w:val="737"/>
        </w:trPr>
        <w:tc>
          <w:tcPr>
            <w:tcW w:w="1132" w:type="dxa"/>
            <w:vAlign w:val="center"/>
          </w:tcPr>
          <w:p w14:paraId="405B9C90"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SMTP</w:t>
            </w:r>
          </w:p>
        </w:tc>
        <w:tc>
          <w:tcPr>
            <w:tcW w:w="2662" w:type="dxa"/>
            <w:vAlign w:val="center"/>
          </w:tcPr>
          <w:p w14:paraId="15921E2A" w14:textId="77777777" w:rsidR="00D70A6E" w:rsidRPr="009E07FF" w:rsidRDefault="00D70A6E" w:rsidP="00D040FE">
            <w:pPr>
              <w:spacing w:after="0" w:line="276" w:lineRule="auto"/>
              <w:ind w:firstLine="0"/>
              <w:jc w:val="center"/>
            </w:pPr>
            <w:proofErr w:type="spellStart"/>
            <w:r w:rsidRPr="69712AFE">
              <w:rPr>
                <w:color w:val="000000" w:themeColor="text1"/>
              </w:rPr>
              <w:t>Simple</w:t>
            </w:r>
            <w:proofErr w:type="spellEnd"/>
            <w:r w:rsidRPr="69712AFE">
              <w:rPr>
                <w:color w:val="000000" w:themeColor="text1"/>
              </w:rPr>
              <w:t xml:space="preserve"> Mail </w:t>
            </w:r>
            <w:proofErr w:type="spellStart"/>
            <w:r w:rsidRPr="69712AFE">
              <w:rPr>
                <w:color w:val="000000" w:themeColor="text1"/>
              </w:rPr>
              <w:t>Tranfer</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219BE4F6" w14:textId="77777777" w:rsidR="00D70A6E" w:rsidRPr="009E07FF" w:rsidRDefault="00D70A6E" w:rsidP="00D040FE">
            <w:pPr>
              <w:spacing w:after="0" w:line="276" w:lineRule="auto"/>
              <w:ind w:firstLine="0"/>
              <w:jc w:val="center"/>
            </w:pPr>
            <w:r>
              <w:t>Zaisťuje doručenie elektronickej pošty</w:t>
            </w:r>
            <w:r>
              <w:br/>
              <w:t xml:space="preserve"> do schránky adresáta.</w:t>
            </w:r>
          </w:p>
        </w:tc>
      </w:tr>
      <w:tr w:rsidR="00D70A6E" w14:paraId="03A66FA5" w14:textId="77777777" w:rsidTr="00D040FE">
        <w:trPr>
          <w:trHeight w:val="737"/>
        </w:trPr>
        <w:tc>
          <w:tcPr>
            <w:tcW w:w="1132" w:type="dxa"/>
            <w:vAlign w:val="center"/>
          </w:tcPr>
          <w:p w14:paraId="70312E27"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POP3</w:t>
            </w:r>
          </w:p>
        </w:tc>
        <w:tc>
          <w:tcPr>
            <w:tcW w:w="2662" w:type="dxa"/>
            <w:vAlign w:val="center"/>
          </w:tcPr>
          <w:p w14:paraId="29C483E2" w14:textId="77777777" w:rsidR="00D70A6E" w:rsidRPr="009E07FF" w:rsidRDefault="00D70A6E" w:rsidP="00D040FE">
            <w:pPr>
              <w:spacing w:after="0" w:line="276" w:lineRule="auto"/>
              <w:ind w:firstLine="0"/>
              <w:jc w:val="center"/>
              <w:rPr>
                <w:lang w:eastAsia="sk-SK"/>
              </w:rPr>
            </w:pPr>
            <w:r>
              <w:t xml:space="preserve">Post Office </w:t>
            </w:r>
            <w:proofErr w:type="spellStart"/>
            <w:r>
              <w:t>Protocol</w:t>
            </w:r>
            <w:proofErr w:type="spellEnd"/>
          </w:p>
        </w:tc>
        <w:tc>
          <w:tcPr>
            <w:tcW w:w="4961" w:type="dxa"/>
            <w:vAlign w:val="center"/>
          </w:tcPr>
          <w:p w14:paraId="7304365C" w14:textId="77777777" w:rsidR="00D70A6E" w:rsidRPr="009E07FF" w:rsidRDefault="00D70A6E" w:rsidP="00D040FE">
            <w:pPr>
              <w:spacing w:after="0" w:line="276" w:lineRule="auto"/>
              <w:ind w:firstLine="0"/>
              <w:jc w:val="center"/>
            </w:pPr>
            <w:r>
              <w:t>Zaisťuje výver elektronickej pošty uloženej  schránke zo vzdialeného počítača.</w:t>
            </w:r>
          </w:p>
        </w:tc>
      </w:tr>
      <w:tr w:rsidR="00D70A6E" w14:paraId="1EB2ED37" w14:textId="77777777" w:rsidTr="00D040FE">
        <w:trPr>
          <w:trHeight w:val="737"/>
        </w:trPr>
        <w:tc>
          <w:tcPr>
            <w:tcW w:w="1132" w:type="dxa"/>
            <w:vAlign w:val="center"/>
          </w:tcPr>
          <w:p w14:paraId="2315C91C"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IMAP</w:t>
            </w:r>
          </w:p>
        </w:tc>
        <w:tc>
          <w:tcPr>
            <w:tcW w:w="2662" w:type="dxa"/>
            <w:vAlign w:val="center"/>
          </w:tcPr>
          <w:p w14:paraId="15D10B8B" w14:textId="77777777" w:rsidR="00D70A6E" w:rsidRPr="009E07FF" w:rsidRDefault="00D70A6E" w:rsidP="00D040FE">
            <w:pPr>
              <w:spacing w:after="0" w:line="276" w:lineRule="auto"/>
              <w:ind w:firstLine="0"/>
              <w:jc w:val="center"/>
            </w:pPr>
            <w:r>
              <w:t xml:space="preserve">Internet Mail Access </w:t>
            </w:r>
            <w:proofErr w:type="spellStart"/>
            <w:r>
              <w:t>Protocol</w:t>
            </w:r>
            <w:proofErr w:type="spellEnd"/>
          </w:p>
        </w:tc>
        <w:tc>
          <w:tcPr>
            <w:tcW w:w="4961" w:type="dxa"/>
            <w:vAlign w:val="center"/>
          </w:tcPr>
          <w:p w14:paraId="0FB49B35" w14:textId="77777777" w:rsidR="00D70A6E" w:rsidRPr="009E07FF" w:rsidRDefault="00D70A6E" w:rsidP="00D040FE">
            <w:pPr>
              <w:spacing w:after="0" w:line="276" w:lineRule="auto"/>
              <w:ind w:firstLine="0"/>
              <w:jc w:val="center"/>
            </w:pPr>
            <w:r>
              <w:t>Zaisťuje ovládanie schránky elektronickej pošty zo vzdialeného počítača.</w:t>
            </w:r>
          </w:p>
        </w:tc>
      </w:tr>
    </w:tbl>
    <w:p w14:paraId="514309DB" w14:textId="77777777" w:rsidR="00D70A6E" w:rsidRPr="00195733" w:rsidRDefault="00D70A6E" w:rsidP="00D70A6E">
      <w:pPr>
        <w:ind w:firstLine="0"/>
        <w:jc w:val="center"/>
        <w:rPr>
          <w:i/>
          <w:iCs/>
          <w:sz w:val="22"/>
        </w:rPr>
      </w:pPr>
      <w:r w:rsidRPr="69712AFE">
        <w:rPr>
          <w:i/>
          <w:iCs/>
          <w:color w:val="000000" w:themeColor="text1"/>
          <w:sz w:val="22"/>
        </w:rPr>
        <w:t>Zdroj:</w:t>
      </w:r>
      <w:hyperlink r:id="rId54">
        <w:r w:rsidRPr="69712AFE">
          <w:rPr>
            <w:rStyle w:val="Hypertextovprepojenie"/>
            <w:i/>
            <w:iCs/>
            <w:color w:val="000000" w:themeColor="text1"/>
            <w:sz w:val="22"/>
            <w:u w:val="none"/>
          </w:rPr>
          <w:t>http://www.gvp.cz/local/new/ucebnice/Vyptech/internet/protokoly.htm</w:t>
        </w:r>
      </w:hyperlink>
      <w:r w:rsidRPr="69712AFE">
        <w:rPr>
          <w:rStyle w:val="Hypertextovprepojenie"/>
          <w:i/>
          <w:iCs/>
          <w:color w:val="000000" w:themeColor="text1"/>
          <w:sz w:val="22"/>
          <w:u w:val="none"/>
        </w:rPr>
        <w:t>, marec</w:t>
      </w:r>
      <w:r w:rsidRPr="69712AFE">
        <w:rPr>
          <w:i/>
          <w:iCs/>
          <w:sz w:val="22"/>
        </w:rPr>
        <w:t xml:space="preserve"> 2017</w:t>
      </w:r>
    </w:p>
    <w:p w14:paraId="13DDFD37" w14:textId="77777777" w:rsidR="00D70A6E" w:rsidRDefault="00D70A6E" w:rsidP="00D70A6E">
      <w:pPr>
        <w:pStyle w:val="Nadpis2"/>
      </w:pPr>
      <w:bookmarkStart w:id="146" w:name="_Toc480375492"/>
      <w:bookmarkStart w:id="147" w:name="_Toc480399730"/>
      <w:r>
        <w:lastRenderedPageBreak/>
        <w:t xml:space="preserve">Webový server </w:t>
      </w:r>
      <w:bookmarkEnd w:id="146"/>
      <w:bookmarkEnd w:id="147"/>
    </w:p>
    <w:p w14:paraId="4647D49D" w14:textId="77777777" w:rsidR="00D70A6E" w:rsidRDefault="00D70A6E" w:rsidP="00D70A6E">
      <w:r>
        <w:t xml:space="preserve">Webový server je program, ktorý ponúka svoje služby iným programom, nazývaným klienti. Pretože klient aj server sú počítačové programy, nemôžu medzi sebou komunikovať ľudskou rečou, ale nejakým iným, presne definovaným spôsobom. Na prenos webových stránok sa používa protokol HTTP alebo HTTPS. </w:t>
      </w:r>
    </w:p>
    <w:p w14:paraId="4CB45643" w14:textId="77777777" w:rsidR="00D70A6E" w:rsidRDefault="00D70A6E" w:rsidP="00D70A6E">
      <w:r>
        <w:t xml:space="preserve">Webový server má ale aj druhý význam. Je to počítač, na ktorom beží vyššie popísaný program. V tomto počítači sú uložené na pevnom disku jednotlivé webové stránky vo forme súborov. Tieto súbory môžu obsahovať rôzne HTML dokumenty, obrázky, CSS súbory alebo rôzne databázy. </w:t>
      </w:r>
      <w:sdt>
        <w:sdtPr>
          <w:id w:val="-394746200"/>
          <w:citation/>
        </w:sdtPr>
        <w:sdtContent>
          <w:r>
            <w:fldChar w:fldCharType="begin"/>
          </w:r>
          <w:r>
            <w:instrText xml:space="preserve">CITATION Jiř17 \l 1051 </w:instrText>
          </w:r>
          <w:r>
            <w:fldChar w:fldCharType="separate"/>
          </w:r>
          <w:r w:rsidRPr="00D70A6E">
            <w:rPr>
              <w:noProof/>
            </w:rPr>
            <w:t>[9]</w:t>
          </w:r>
          <w:r>
            <w:fldChar w:fldCharType="end"/>
          </w:r>
        </w:sdtContent>
      </w:sdt>
    </w:p>
    <w:p w14:paraId="3D5E3044" w14:textId="77777777" w:rsidR="00D70A6E" w:rsidRDefault="00D70A6E" w:rsidP="00D70A6E">
      <w:pPr>
        <w:rPr>
          <w:shd w:val="clear" w:color="auto" w:fill="FFFFFF"/>
        </w:rPr>
      </w:pPr>
      <w:r w:rsidRPr="7841390B">
        <w:rPr>
          <w:b/>
          <w:bCs/>
        </w:rPr>
        <w:t>HTTP</w:t>
      </w:r>
      <w:r w:rsidRPr="7841390B">
        <w:rPr>
          <w:rFonts w:ascii="Arial" w:eastAsia="Arial" w:hAnsi="Arial" w:cs="Arial"/>
          <w:color w:val="252525"/>
          <w:sz w:val="27"/>
          <w:szCs w:val="27"/>
        </w:rPr>
        <w:t xml:space="preserve">- </w:t>
      </w:r>
      <w:r>
        <w:rPr>
          <w:shd w:val="clear" w:color="auto" w:fill="FFFFFF"/>
        </w:rPr>
        <w:t xml:space="preserve">Hypertext Transfer </w:t>
      </w:r>
      <w:proofErr w:type="spellStart"/>
      <w:r>
        <w:rPr>
          <w:shd w:val="clear" w:color="auto" w:fill="FFFFFF"/>
        </w:rPr>
        <w:t>Protocol</w:t>
      </w:r>
      <w:proofErr w:type="spellEnd"/>
      <w:r>
        <w:rPr>
          <w:shd w:val="clear" w:color="auto" w:fill="FFFFFF"/>
        </w:rPr>
        <w:t xml:space="preserve"> je internetový protokol určený na výmenu hypertextových dokumentov vo forme HTML medzi serverom a klientom. Spoločne s elektronickou poštou je to najpoužívanejší protokol. HTTP je aplikačný protokol, ktorý beží nad TCP/IP </w:t>
      </w:r>
      <w:proofErr w:type="spellStart"/>
      <w:r>
        <w:rPr>
          <w:shd w:val="clear" w:color="auto" w:fill="FFFFFF"/>
        </w:rPr>
        <w:t>sadou</w:t>
      </w:r>
      <w:proofErr w:type="spellEnd"/>
      <w:r>
        <w:rPr>
          <w:shd w:val="clear" w:color="auto" w:fill="FFFFFF"/>
        </w:rPr>
        <w:t xml:space="preserve">. </w:t>
      </w:r>
    </w:p>
    <w:p w14:paraId="616E7811" w14:textId="77777777" w:rsidR="00D70A6E" w:rsidRDefault="00D70A6E" w:rsidP="00D70A6E">
      <w:pPr>
        <w:rPr>
          <w:shd w:val="clear" w:color="auto" w:fill="FFFFFF"/>
        </w:rPr>
      </w:pPr>
      <w:r>
        <w:rPr>
          <w:b/>
          <w:noProof/>
          <w:lang w:eastAsia="sk-SK"/>
        </w:rPr>
        <w:drawing>
          <wp:anchor distT="0" distB="0" distL="114300" distR="114300" simplePos="0" relativeHeight="251523072" behindDoc="0" locked="0" layoutInCell="1" allowOverlap="1" wp14:anchorId="4A611EED" wp14:editId="0AEC4AE9">
            <wp:simplePos x="0" y="0"/>
            <wp:positionH relativeFrom="column">
              <wp:posOffset>377190</wp:posOffset>
            </wp:positionH>
            <wp:positionV relativeFrom="paragraph">
              <wp:posOffset>2077085</wp:posOffset>
            </wp:positionV>
            <wp:extent cx="4819015" cy="1796415"/>
            <wp:effectExtent l="0" t="0" r="635" b="0"/>
            <wp:wrapTopAndBottom/>
            <wp:docPr id="16" name="Grafický 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server.svg"/>
                    <pic:cNvPicPr/>
                  </pic:nvPicPr>
                  <pic:blipFill rotWithShape="1">
                    <a:blip r:embed="rId5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6"/>
                        </a:ext>
                      </a:extLst>
                    </a:blip>
                    <a:srcRect t="12694" b="12405"/>
                    <a:stretch/>
                  </pic:blipFill>
                  <pic:spPr bwMode="auto">
                    <a:xfrm>
                      <a:off x="0" y="0"/>
                      <a:ext cx="4819015"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94432" behindDoc="0" locked="0" layoutInCell="1" allowOverlap="1" wp14:anchorId="260273D5" wp14:editId="47228C25">
                <wp:simplePos x="0" y="0"/>
                <wp:positionH relativeFrom="column">
                  <wp:posOffset>4445</wp:posOffset>
                </wp:positionH>
                <wp:positionV relativeFrom="paragraph">
                  <wp:posOffset>3938743</wp:posOffset>
                </wp:positionV>
                <wp:extent cx="5560695" cy="635"/>
                <wp:effectExtent l="0" t="0" r="1905" b="0"/>
                <wp:wrapTopAndBottom/>
                <wp:docPr id="62" name="Textové pole 62"/>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08BCF476" w14:textId="77777777" w:rsidR="005860F6" w:rsidRPr="008F4CFB" w:rsidRDefault="005860F6" w:rsidP="00D70A6E">
                            <w:pPr>
                              <w:pStyle w:val="Popis"/>
                              <w:rPr>
                                <w:sz w:val="24"/>
                                <w:shd w:val="clear" w:color="auto" w:fill="FFFFFF"/>
                              </w:rPr>
                            </w:pPr>
                            <w:bookmarkStart w:id="148" w:name="_Toc480320080"/>
                            <w:bookmarkStart w:id="149" w:name="_Toc480322572"/>
                            <w:bookmarkStart w:id="150" w:name="_Toc480375468"/>
                            <w:bookmarkStart w:id="151" w:name="_Toc480383736"/>
                            <w:r>
                              <w:t xml:space="preserve">Obrázok </w:t>
                            </w:r>
                            <w:fldSimple w:instr=" STYLEREF 1 \s ">
                              <w:r>
                                <w:rPr>
                                  <w:noProof/>
                                </w:rPr>
                                <w:t>3</w:t>
                              </w:r>
                            </w:fldSimple>
                            <w:r>
                              <w:t>.</w:t>
                            </w:r>
                            <w:fldSimple w:instr=" SEQ Obrázok \* ARABIC \s 1 ">
                              <w:r>
                                <w:rPr>
                                  <w:noProof/>
                                </w:rPr>
                                <w:t>1</w:t>
                              </w:r>
                            </w:fldSimple>
                            <w:r>
                              <w:t xml:space="preserve"> </w:t>
                            </w:r>
                            <w:r w:rsidRPr="00FE0731">
                              <w:rPr>
                                <w:b w:val="0"/>
                                <w:i/>
                              </w:rPr>
                              <w:t>Ilustrácia komunikácie klient-server</w:t>
                            </w:r>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73D5" id="Textové pole 62" o:spid="_x0000_s1037" type="#_x0000_t202" style="position:absolute;left:0;text-align:left;margin-left:.35pt;margin-top:310.15pt;width:437.8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" stroked="f">
                <v:textbox style="mso-fit-shape-to-text:t" inset="0,0,0,0">
                  <w:txbxContent>
                    <w:p w14:paraId="08BCF476" w14:textId="77777777" w:rsidR="005860F6" w:rsidRPr="008F4CFB" w:rsidRDefault="005860F6" w:rsidP="00D70A6E">
                      <w:pPr>
                        <w:pStyle w:val="Popis"/>
                        <w:rPr>
                          <w:sz w:val="24"/>
                          <w:shd w:val="clear" w:color="auto" w:fill="FFFFFF"/>
                        </w:rPr>
                      </w:pPr>
                      <w:bookmarkStart w:id="152" w:name="_Toc480320080"/>
                      <w:bookmarkStart w:id="153" w:name="_Toc480322572"/>
                      <w:bookmarkStart w:id="154" w:name="_Toc480375468"/>
                      <w:bookmarkStart w:id="155" w:name="_Toc480383736"/>
                      <w:r>
                        <w:t xml:space="preserve">Obrázok </w:t>
                      </w:r>
                      <w:fldSimple w:instr=" STYLEREF 1 \s ">
                        <w:r>
                          <w:rPr>
                            <w:noProof/>
                          </w:rPr>
                          <w:t>3</w:t>
                        </w:r>
                      </w:fldSimple>
                      <w:r>
                        <w:t>.</w:t>
                      </w:r>
                      <w:fldSimple w:instr=" SEQ Obrázok \* ARABIC \s 1 ">
                        <w:r>
                          <w:rPr>
                            <w:noProof/>
                          </w:rPr>
                          <w:t>1</w:t>
                        </w:r>
                      </w:fldSimple>
                      <w:r>
                        <w:t xml:space="preserve"> </w:t>
                      </w:r>
                      <w:r w:rsidRPr="00FE0731">
                        <w:rPr>
                          <w:b w:val="0"/>
                          <w:i/>
                        </w:rPr>
                        <w:t>Ilustrácia komunikácie klient-server</w:t>
                      </w:r>
                      <w:bookmarkEnd w:id="152"/>
                      <w:bookmarkEnd w:id="153"/>
                      <w:bookmarkEnd w:id="154"/>
                      <w:bookmarkEnd w:id="155"/>
                    </w:p>
                  </w:txbxContent>
                </v:textbox>
                <w10:wrap type="topAndBottom"/>
              </v:shape>
            </w:pict>
          </mc:Fallback>
        </mc:AlternateContent>
      </w:r>
      <w:r>
        <w:rPr>
          <w:shd w:val="clear" w:color="auto" w:fill="FFFFFF"/>
        </w:rPr>
        <w:t xml:space="preserve">Protokol funguje spôsobom požiadavka - odpoveď. Užívateľ, obvykle pomocou internetového prehliadača, pošle webovému serveru požiadavku vo forme textu, obsahujúcu označenie požadovaného dokumentu, informácie o prehliadači a jeho schopnostiach. Server následne vygeneruje odpoveď pomocou textu, ktorý popisuje výsledok požiadavky, či sa požadovaný dokument našiel, akého je typu a podobne. Ak sa dokument našiel, nasledujú po tomto texte samotné dáta z dokumentu. Tento text, ktorý slúži na nadviazanie spojenia sa nazýva hlavička.  </w:t>
      </w:r>
    </w:p>
    <w:p w14:paraId="66011C6F" w14:textId="77777777" w:rsidR="00D70A6E" w:rsidRDefault="00D70A6E" w:rsidP="00D70A6E">
      <w:pPr>
        <w:rPr>
          <w:shd w:val="clear" w:color="auto" w:fill="FFFFFF"/>
        </w:rPr>
      </w:pPr>
    </w:p>
    <w:p w14:paraId="53ACBC9E" w14:textId="77777777" w:rsidR="00D70A6E" w:rsidRDefault="00D70A6E" w:rsidP="00D70A6E">
      <w:pPr>
        <w:rPr>
          <w:shd w:val="clear" w:color="auto" w:fill="FFFFFF"/>
        </w:rPr>
      </w:pPr>
      <w:r>
        <w:rPr>
          <w:shd w:val="clear" w:color="auto" w:fill="FFFFFF"/>
        </w:rPr>
        <w:lastRenderedPageBreak/>
        <w:t xml:space="preserve">Ak používateľ bude mať po chvíli ďalšiu požiadavku na ten istý webový server, napríklad kliknutie na hypertextový odkaz, bude sa jednať o ďalšiu, nezávislú požiadavku a odpoveď. Z hľadiska serveru nie je možné rozoznať, či mala táto druhá požiadavka súvis s predchádzajúcou. Kvôli spomínanej vlastnosti sa tento protokol nazýva </w:t>
      </w:r>
      <w:proofErr w:type="spellStart"/>
      <w:r>
        <w:rPr>
          <w:shd w:val="clear" w:color="auto" w:fill="FFFFFF"/>
        </w:rPr>
        <w:t>bezstavový</w:t>
      </w:r>
      <w:proofErr w:type="spellEnd"/>
      <w:r>
        <w:rPr>
          <w:shd w:val="clear" w:color="auto" w:fill="FFFFFF"/>
        </w:rPr>
        <w:t xml:space="preserve">, pretože si nevie uchovať stav komunikácie. Táto vlastnosť je nepríjemná pri implementácii zložitejších webových stránok, </w:t>
      </w:r>
      <w:r w:rsidRPr="69712AFE">
        <w:rPr>
          <w:shd w:val="clear" w:color="auto" w:fill="FFFFFF"/>
        </w:rPr>
        <w:t>akým je internetový obchod, kde potrebujeme uchovávať informácie ohľadom zákazníka, ako napríklad nákupný košík</w:t>
      </w:r>
      <w:r>
        <w:rPr>
          <w:shd w:val="clear" w:color="auto" w:fill="FFFFFF"/>
        </w:rPr>
        <w:t xml:space="preserve">. Preto bol tento protokol rozšírený o HTTP </w:t>
      </w:r>
      <w:proofErr w:type="spellStart"/>
      <w:r>
        <w:rPr>
          <w:shd w:val="clear" w:color="auto" w:fill="FFFFFF"/>
        </w:rPr>
        <w:t>cookies</w:t>
      </w:r>
      <w:proofErr w:type="spellEnd"/>
      <w:r>
        <w:rPr>
          <w:shd w:val="clear" w:color="auto" w:fill="FFFFFF"/>
        </w:rPr>
        <w:t xml:space="preserve">, ktoré umožňujú serveru uchovávať informácie o stave spojenia v počítači užívateľa. </w:t>
      </w:r>
      <w:sdt>
        <w:sdtPr>
          <w:rPr>
            <w:shd w:val="clear" w:color="auto" w:fill="FFFFFF"/>
          </w:rPr>
          <w:id w:val="1418978848"/>
          <w:citation/>
        </w:sdtPr>
        <w:sdtContent>
          <w:r>
            <w:rPr>
              <w:shd w:val="clear" w:color="auto" w:fill="FFFFFF"/>
            </w:rPr>
            <w:fldChar w:fldCharType="begin"/>
          </w:r>
          <w:r>
            <w:rPr>
              <w:shd w:val="clear" w:color="auto" w:fill="FFFFFF"/>
            </w:rPr>
            <w:instrText xml:space="preserve">CITATION Mar17 \m wik17 \m iet17 \l 1051 </w:instrText>
          </w:r>
          <w:r>
            <w:rPr>
              <w:shd w:val="clear" w:color="auto" w:fill="FFFFFF"/>
            </w:rPr>
            <w:fldChar w:fldCharType="separate"/>
          </w:r>
          <w:r w:rsidRPr="00D70A6E">
            <w:rPr>
              <w:noProof/>
              <w:shd w:val="clear" w:color="auto" w:fill="FFFFFF"/>
            </w:rPr>
            <w:t>[10, 11, 12]</w:t>
          </w:r>
          <w:r>
            <w:rPr>
              <w:shd w:val="clear" w:color="auto" w:fill="FFFFFF"/>
            </w:rPr>
            <w:fldChar w:fldCharType="end"/>
          </w:r>
        </w:sdtContent>
      </w:sdt>
    </w:p>
    <w:p w14:paraId="24CCE1A0" w14:textId="77777777" w:rsidR="00D70A6E" w:rsidRPr="007847F8" w:rsidRDefault="00D70A6E" w:rsidP="00D70A6E">
      <w:pPr>
        <w:rPr>
          <w:shd w:val="clear" w:color="auto" w:fill="FFFFFF"/>
        </w:rPr>
      </w:pPr>
      <w:proofErr w:type="spellStart"/>
      <w:r w:rsidRPr="7841390B">
        <w:rPr>
          <w:b/>
          <w:bCs/>
          <w:shd w:val="clear" w:color="auto" w:fill="FFFFFF"/>
        </w:rPr>
        <w:t>Cookies</w:t>
      </w:r>
      <w:proofErr w:type="spellEnd"/>
      <w:r>
        <w:rPr>
          <w:shd w:val="clear" w:color="auto" w:fill="FFFFFF"/>
        </w:rPr>
        <w:t xml:space="preserve"> - označuje malé množstvá dát, ktoré internetový prehliadač pošle webovému serveru spolu s požiadavkou. Tieto dáta uchovávajú informácie ohľadom </w:t>
      </w:r>
      <w:r w:rsidRPr="69712AFE">
        <w:rPr>
          <w:shd w:val="clear" w:color="auto" w:fill="FFFFFF"/>
        </w:rPr>
        <w:t>užívateľov, navštevovaných stránkach</w:t>
      </w:r>
      <w:r>
        <w:rPr>
          <w:shd w:val="clear" w:color="auto" w:fill="FFFFFF"/>
        </w:rPr>
        <w:t xml:space="preserve"> a podobné údaje zozbierané internetovým prehliadačom. Ich využívanie sa v poslednej dobe rozmohlo najmä na reklamné účely.</w:t>
      </w:r>
    </w:p>
    <w:p w14:paraId="62F88400" w14:textId="77777777" w:rsidR="00D70A6E" w:rsidRDefault="00D70A6E" w:rsidP="00D70A6E">
      <w:proofErr w:type="spellStart"/>
      <w:r w:rsidRPr="3AD175D5">
        <w:rPr>
          <w:rStyle w:val="Nadpis4Char"/>
          <w:rFonts w:ascii="Calibri" w:eastAsia="Calibri" w:hAnsi="Calibri" w:cs="Calibri"/>
        </w:rPr>
        <w:t>HTTPs</w:t>
      </w:r>
      <w:proofErr w:type="spellEnd"/>
      <w:r>
        <w:t xml:space="preserve"> –  </w:t>
      </w:r>
      <w:r w:rsidRPr="69712AFE">
        <w:rPr>
          <w:i/>
          <w:iCs/>
        </w:rPr>
        <w:t xml:space="preserve">HTTP </w:t>
      </w:r>
      <w:proofErr w:type="spellStart"/>
      <w:r w:rsidRPr="69712AFE">
        <w:rPr>
          <w:i/>
          <w:iCs/>
        </w:rPr>
        <w:t>secured</w:t>
      </w:r>
      <w:proofErr w:type="spellEnd"/>
      <w:r w:rsidRPr="69712AFE">
        <w:rPr>
          <w:i/>
          <w:iCs/>
        </w:rPr>
        <w:t xml:space="preserve"> - zabezpečený</w:t>
      </w:r>
      <w:r>
        <w:t xml:space="preserve">, je zabezpečená verzia protokolu HTTP. Namiesto použitia jednoduchej textovej komunikácie, protokol </w:t>
      </w:r>
      <w:proofErr w:type="spellStart"/>
      <w:r>
        <w:t>HTTPs</w:t>
      </w:r>
      <w:proofErr w:type="spellEnd"/>
      <w:r>
        <w:t xml:space="preserve"> šifruje dáta použitím SSL alebo TLS protokolu a tým zabezpečuje ochranu pred </w:t>
      </w:r>
      <w:r w:rsidRPr="69712AFE">
        <w:t>odpočúvaní</w:t>
      </w:r>
      <w:r>
        <w:t xml:space="preserve">m komunikácie. Najslabším miestom tohto protokolu je závislosť bezpečnosti na digitálne podpísaných certifikátoch. V praxi sa namiesto vysoko bezpečných certifikátov využívajú nepodpísané certifikáty, čím sa stráca bezpečnosť, ktorú </w:t>
      </w:r>
      <w:proofErr w:type="spellStart"/>
      <w:r>
        <w:t>HTTPs</w:t>
      </w:r>
      <w:proofErr w:type="spellEnd"/>
      <w:r>
        <w:t xml:space="preserve"> ponúka. V súčasnosti prevláda trend prechodu z HTTP práve na </w:t>
      </w:r>
      <w:proofErr w:type="spellStart"/>
      <w:r>
        <w:t>HTTPs</w:t>
      </w:r>
      <w:proofErr w:type="spellEnd"/>
      <w:r>
        <w:t>.</w:t>
      </w:r>
      <w:sdt>
        <w:sdtPr>
          <w:id w:val="1032156740"/>
          <w:citation/>
        </w:sdtPr>
        <w:sdtContent>
          <w:r>
            <w:fldChar w:fldCharType="begin"/>
          </w:r>
          <w:r>
            <w:instrText xml:space="preserve">CITATION ERe17 \l 1051 </w:instrText>
          </w:r>
          <w:r>
            <w:fldChar w:fldCharType="separate"/>
          </w:r>
          <w:r>
            <w:rPr>
              <w:noProof/>
            </w:rPr>
            <w:t xml:space="preserve"> </w:t>
          </w:r>
          <w:r w:rsidRPr="00D70A6E">
            <w:rPr>
              <w:noProof/>
            </w:rPr>
            <w:t>[13]</w:t>
          </w:r>
          <w:r>
            <w:fldChar w:fldCharType="end"/>
          </w:r>
        </w:sdtContent>
      </w:sdt>
    </w:p>
    <w:p w14:paraId="72ECDBC6" w14:textId="77777777" w:rsidR="00D70A6E" w:rsidRDefault="00D70A6E" w:rsidP="00D70A6E">
      <w:pPr>
        <w:pStyle w:val="Nadpis2"/>
      </w:pPr>
      <w:bookmarkStart w:id="156" w:name="_Toc480375493"/>
      <w:bookmarkStart w:id="157" w:name="_Toc480399731"/>
      <w:r>
        <w:t>Informatické pojmy</w:t>
      </w:r>
      <w:bookmarkEnd w:id="156"/>
      <w:bookmarkEnd w:id="157"/>
    </w:p>
    <w:p w14:paraId="03B82ABA" w14:textId="77777777" w:rsidR="00D70A6E" w:rsidRDefault="00D70A6E" w:rsidP="00D70A6E">
      <w:r>
        <w:t xml:space="preserve">V tejto časti popíšeme pojmy, s ktorými sa pri vytváraní webových stránok stretneme. Jedná sa o základné pojmy, ktoré by mali byť známe aj obyčajnému programátorovi nezameranému na vývoj webového obsahu. </w:t>
      </w:r>
    </w:p>
    <w:p w14:paraId="4B4BD558" w14:textId="77777777" w:rsidR="00D70A6E" w:rsidRPr="007847F8" w:rsidRDefault="00D70A6E" w:rsidP="00D70A6E">
      <w:pPr>
        <w:pStyle w:val="Nadpis3"/>
      </w:pPr>
      <w:bookmarkStart w:id="158" w:name="_Toc480375494"/>
      <w:bookmarkStart w:id="159" w:name="_Toc480399732"/>
      <w:r w:rsidRPr="7841390B">
        <w:rPr>
          <w:rStyle w:val="Nadpis3Char"/>
          <w:b/>
          <w:bCs/>
        </w:rPr>
        <w:t>HTML</w:t>
      </w:r>
      <w:bookmarkEnd w:id="158"/>
      <w:bookmarkEnd w:id="159"/>
    </w:p>
    <w:p w14:paraId="37447E84" w14:textId="77777777" w:rsidR="00D70A6E" w:rsidRDefault="00D70A6E" w:rsidP="00D70A6E">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v preklade hypertextový značkovací jazyk, sa používa na vytváranie webových stránok. Označenie "hypertextový" nesie pre možnosť využívania hypertextových odkazov na prepájanie stránok medzi sebou, prípadne odkazy na iné webové stránky. Značkovací jazyk je prostriedok na obohatenie textu o dodatočné informácie, napríklad štruktúra, význam alebo spôsob zobrazenia textu. </w:t>
      </w:r>
      <w:r>
        <w:br/>
        <w:t>Tieto dodatočné informácie sa vkladajú priamo do textu v podobe značiek (</w:t>
      </w:r>
      <w:r w:rsidRPr="69712AFE">
        <w:rPr>
          <w:i/>
          <w:iCs/>
        </w:rPr>
        <w:t xml:space="preserve">angl. </w:t>
      </w:r>
      <w:proofErr w:type="spellStart"/>
      <w:r w:rsidRPr="69712AFE">
        <w:rPr>
          <w:i/>
          <w:iCs/>
        </w:rPr>
        <w:t>tags</w:t>
      </w:r>
      <w:proofErr w:type="spellEnd"/>
      <w:r>
        <w:t xml:space="preserve">), </w:t>
      </w:r>
      <w:r>
        <w:lastRenderedPageBreak/>
        <w:t>príkazov alebo direktív. Takéto značky sa využívajú oddávna, pretože už za čias kníhtlače autor dával tlačiarňam vedieť, kde použiť iné písmo alebo vynechať miesto pre obrázok. Výsledný zdrojový text je stále obyčajný textový súbor, a tak je možné otvoriť ho v akomkoľvek textovom editore.</w:t>
      </w:r>
    </w:p>
    <w:p w14:paraId="59B656DB" w14:textId="77777777" w:rsidR="00D70A6E" w:rsidRDefault="00D70A6E" w:rsidP="00D70A6E"/>
    <w:p w14:paraId="432F05A5" w14:textId="77777777" w:rsidR="00D70A6E" w:rsidRDefault="00D70A6E" w:rsidP="00D70A6E">
      <w:pPr>
        <w:ind w:firstLine="0"/>
      </w:pPr>
      <w:r>
        <w:t>V značkách jazyka HTML existujú štyri druhy prvkov:</w:t>
      </w:r>
    </w:p>
    <w:p w14:paraId="7DF86EF8" w14:textId="77777777" w:rsidR="00D70A6E" w:rsidRPr="003502A0" w:rsidRDefault="00D70A6E" w:rsidP="00D70A6E">
      <w:pPr>
        <w:ind w:firstLine="0"/>
      </w:pPr>
      <w:proofErr w:type="spellStart"/>
      <w:r w:rsidRPr="69712AFE">
        <w:rPr>
          <w:i/>
          <w:iCs/>
        </w:rPr>
        <w:t>Štruktúrové</w:t>
      </w:r>
      <w:proofErr w:type="spellEnd"/>
      <w:r w:rsidRPr="69712AFE">
        <w:rPr>
          <w:i/>
          <w:iCs/>
        </w:rPr>
        <w:t xml:space="preserve"> prvky</w:t>
      </w:r>
      <w:r>
        <w:t xml:space="preserve"> – označujú zmysel textu</w:t>
      </w:r>
    </w:p>
    <w:p w14:paraId="3EC60CBD" w14:textId="77777777" w:rsidR="00D70A6E" w:rsidRDefault="00D70A6E" w:rsidP="00D70A6E">
      <w:pPr>
        <w:spacing w:after="0"/>
        <w:ind w:firstLine="0"/>
        <w:jc w:val="center"/>
      </w:pPr>
      <w:r w:rsidRPr="0001463C">
        <w:rPr>
          <w:shd w:val="clear" w:color="auto" w:fill="F2F2F2" w:themeFill="background1" w:themeFillShade="F2"/>
        </w:rPr>
        <w:t>&lt;h2&gt; Počítač &lt;/h2&gt;</w:t>
      </w:r>
    </w:p>
    <w:p w14:paraId="4EE3972F" w14:textId="77777777" w:rsidR="00D70A6E" w:rsidRDefault="00D70A6E" w:rsidP="00D70A6E">
      <w:pPr>
        <w:ind w:firstLine="0"/>
        <w:jc w:val="center"/>
      </w:pPr>
      <w:r>
        <w:t>slovo Počítač je nadpisom druhej úrovne</w:t>
      </w:r>
      <w:r>
        <w:br/>
      </w:r>
    </w:p>
    <w:p w14:paraId="0C2BCED4" w14:textId="77777777" w:rsidR="00D70A6E" w:rsidRDefault="00D70A6E" w:rsidP="00D70A6E">
      <w:pPr>
        <w:ind w:firstLine="0"/>
      </w:pPr>
      <w:r w:rsidRPr="69712AFE">
        <w:rPr>
          <w:i/>
          <w:iCs/>
        </w:rPr>
        <w:t>Prezentačné prvky</w:t>
      </w:r>
      <w:r>
        <w:t xml:space="preserve"> – popisujú štýl textu bez ohľadu na jeho zmysel</w:t>
      </w:r>
    </w:p>
    <w:p w14:paraId="07AA4BF3" w14:textId="77777777" w:rsidR="00D70A6E" w:rsidRDefault="00D70A6E" w:rsidP="00D70A6E">
      <w:pPr>
        <w:spacing w:after="0"/>
        <w:ind w:firstLine="0"/>
        <w:jc w:val="center"/>
      </w:pPr>
      <w:r w:rsidRPr="0001463C">
        <w:rPr>
          <w:shd w:val="clear" w:color="auto" w:fill="F2F2F2" w:themeFill="background1" w:themeFillShade="F2"/>
        </w:rPr>
        <w:t>&lt;b&gt;tučné&lt;/b&gt;</w:t>
      </w:r>
    </w:p>
    <w:p w14:paraId="2B304DD8" w14:textId="77777777" w:rsidR="00D70A6E" w:rsidRPr="0001463C" w:rsidRDefault="00D70A6E" w:rsidP="00D70A6E">
      <w:pPr>
        <w:ind w:firstLine="0"/>
        <w:jc w:val="center"/>
      </w:pPr>
      <w:r>
        <w:t xml:space="preserve">slovo tučné bude zobrazené </w:t>
      </w:r>
      <w:r w:rsidRPr="69712AFE">
        <w:rPr>
          <w:b/>
          <w:bCs/>
        </w:rPr>
        <w:t>tučným</w:t>
      </w:r>
      <w:r>
        <w:t xml:space="preserve"> písmom</w:t>
      </w:r>
      <w:r>
        <w:br/>
      </w:r>
    </w:p>
    <w:p w14:paraId="77272385" w14:textId="77777777" w:rsidR="00D70A6E" w:rsidRDefault="00D70A6E" w:rsidP="00D70A6E">
      <w:pPr>
        <w:ind w:firstLine="0"/>
      </w:pPr>
      <w:r w:rsidRPr="69712AFE">
        <w:rPr>
          <w:i/>
          <w:iCs/>
        </w:rPr>
        <w:t xml:space="preserve">Hypertextové odkazy </w:t>
      </w:r>
      <w:r>
        <w:t>– vytvárajú odkazy na iné dokumenty alebo webové stránky</w:t>
      </w:r>
    </w:p>
    <w:p w14:paraId="338A8D2B" w14:textId="77777777" w:rsidR="00D70A6E" w:rsidRDefault="00D70A6E" w:rsidP="00D70A6E">
      <w:pPr>
        <w:ind w:left="705" w:firstLine="0"/>
        <w:jc w:val="center"/>
      </w:pPr>
      <w:r w:rsidRPr="0001463C">
        <w:rPr>
          <w:shd w:val="clear" w:color="auto" w:fill="F2F2F2" w:themeFill="background1" w:themeFillShade="F2"/>
        </w:rPr>
        <w:t xml:space="preserve">&lt;a </w:t>
      </w:r>
      <w:proofErr w:type="spellStart"/>
      <w:r w:rsidRPr="0001463C">
        <w:rPr>
          <w:shd w:val="clear" w:color="auto" w:fill="F2F2F2" w:themeFill="background1" w:themeFillShade="F2"/>
        </w:rPr>
        <w:t>href</w:t>
      </w:r>
      <w:proofErr w:type="spellEnd"/>
      <w:r w:rsidRPr="0001463C">
        <w:rPr>
          <w:shd w:val="clear" w:color="auto" w:fill="F2F2F2" w:themeFill="background1" w:themeFillShade="F2"/>
        </w:rPr>
        <w:t>=“http://www.priklad.sk/“&gt;Príklad&lt;/a&gt;</w:t>
      </w:r>
    </w:p>
    <w:p w14:paraId="65567B2B" w14:textId="77777777" w:rsidR="00D70A6E" w:rsidRPr="0001463C" w:rsidRDefault="00D70A6E" w:rsidP="00D70A6E">
      <w:pPr>
        <w:ind w:firstLine="0"/>
        <w:jc w:val="center"/>
      </w:pPr>
      <w:r>
        <w:t>pridá ku slovu</w:t>
      </w:r>
      <w:r w:rsidRPr="69712AFE">
        <w:rPr>
          <w:color w:val="1F3864"/>
        </w:rPr>
        <w:t xml:space="preserve"> </w:t>
      </w:r>
      <w:r w:rsidRPr="69712AFE">
        <w:rPr>
          <w:color w:val="1F3864"/>
          <w:u w:val="single"/>
        </w:rPr>
        <w:t>Príklad</w:t>
      </w:r>
      <w:r>
        <w:t xml:space="preserve"> hypertextové prepojenie na stránku</w:t>
      </w:r>
      <w:r w:rsidRPr="69712AFE">
        <w:rPr>
          <w:color w:val="000000" w:themeColor="text1"/>
        </w:rPr>
        <w:t xml:space="preserve"> </w:t>
      </w:r>
      <w:hyperlink r:id="rId57">
        <w:r w:rsidRPr="69712AFE">
          <w:rPr>
            <w:rStyle w:val="Hypertextovprepojenie"/>
            <w:color w:val="000000" w:themeColor="text1"/>
            <w:u w:val="none"/>
          </w:rPr>
          <w:t>www.priklad.sk</w:t>
        </w:r>
        <w:r>
          <w:br/>
        </w:r>
      </w:hyperlink>
    </w:p>
    <w:p w14:paraId="41C00493" w14:textId="77777777" w:rsidR="00D70A6E" w:rsidRPr="0001463C" w:rsidRDefault="00D70A6E" w:rsidP="00D70A6E">
      <w:pPr>
        <w:ind w:firstLine="0"/>
      </w:pPr>
      <w:r w:rsidRPr="69712AFE">
        <w:rPr>
          <w:i/>
          <w:iCs/>
        </w:rPr>
        <w:t>Ovládacie prvky</w:t>
      </w:r>
      <w:r>
        <w:t xml:space="preserve"> – vytvárajú rôzne tlačidlá, zaškrtávacie políčka, zoznamy</w:t>
      </w:r>
    </w:p>
    <w:p w14:paraId="7E7C6114" w14:textId="77777777" w:rsidR="00D70A6E" w:rsidRDefault="00D70A6E" w:rsidP="00D70A6E">
      <w:pPr>
        <w:jc w:val="center"/>
      </w:pPr>
      <w:r w:rsidRPr="00D0214F">
        <w:rPr>
          <w:shd w:val="clear" w:color="auto" w:fill="F2F2F2" w:themeFill="background1" w:themeFillShade="F2"/>
        </w:rPr>
        <w:t>&lt;</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 xml:space="preserve"> type="</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 xml:space="preserve">" </w:t>
      </w:r>
      <w:proofErr w:type="spellStart"/>
      <w:r w:rsidRPr="00D0214F">
        <w:rPr>
          <w:shd w:val="clear" w:color="auto" w:fill="F2F2F2" w:themeFill="background1" w:themeFillShade="F2"/>
        </w:rPr>
        <w:t>onclick</w:t>
      </w:r>
      <w:proofErr w:type="spellEnd"/>
      <w:r w:rsidRPr="00D0214F">
        <w:rPr>
          <w:shd w:val="clear" w:color="auto" w:fill="F2F2F2" w:themeFill="background1" w:themeFillShade="F2"/>
        </w:rPr>
        <w:t>="</w:t>
      </w:r>
      <w:proofErr w:type="spellStart"/>
      <w:r w:rsidRPr="00D0214F">
        <w:rPr>
          <w:shd w:val="clear" w:color="auto" w:fill="F2F2F2" w:themeFill="background1" w:themeFillShade="F2"/>
        </w:rPr>
        <w:t>alert</w:t>
      </w:r>
      <w:proofErr w:type="spellEnd"/>
      <w:r w:rsidRPr="00D0214F">
        <w:rPr>
          <w:shd w:val="clear" w:color="auto" w:fill="F2F2F2" w:themeFill="background1" w:themeFillShade="F2"/>
        </w:rPr>
        <w:t>(Ahoj, svet!')"&gt;Stlač ma!&lt;/</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&gt;</w:t>
      </w:r>
    </w:p>
    <w:p w14:paraId="04A528C4" w14:textId="77777777" w:rsidR="00D70A6E" w:rsidRDefault="00D70A6E" w:rsidP="00D70A6E">
      <w:pPr>
        <w:ind w:left="709" w:firstLine="0"/>
        <w:jc w:val="center"/>
      </w:pPr>
      <w:r>
        <w:t xml:space="preserve">príklad vytvorenia tlačidla s textom „Stlač ma!“, </w:t>
      </w:r>
      <w:r>
        <w:br/>
        <w:t>ktoré po stlačení vygeneruje kontextové okno s textom „Ahoj, svet!“</w:t>
      </w:r>
    </w:p>
    <w:p w14:paraId="4F199B47" w14:textId="77777777" w:rsidR="00D70A6E" w:rsidRDefault="00D70A6E" w:rsidP="00D70A6E"/>
    <w:p w14:paraId="2466D5DA" w14:textId="77777777" w:rsidR="00D70A6E" w:rsidRDefault="00D70A6E" w:rsidP="00D70A6E">
      <w:r>
        <w:t xml:space="preserve">HTML jazyk je aplikácia už skôr vyvinutého rozsiahleho univerzálneho značkovacieho jazyka SGML  (Standard </w:t>
      </w:r>
      <w:proofErr w:type="spellStart"/>
      <w:r>
        <w:t>Generalized</w:t>
      </w:r>
      <w:proofErr w:type="spellEnd"/>
      <w:r>
        <w:t xml:space="preserve"> </w:t>
      </w:r>
      <w:proofErr w:type="spellStart"/>
      <w:r>
        <w:t>Markup</w:t>
      </w:r>
      <w:proofErr w:type="spellEnd"/>
      <w:r>
        <w:t xml:space="preserve"> </w:t>
      </w:r>
      <w:proofErr w:type="spellStart"/>
      <w:r>
        <w:t>Language</w:t>
      </w:r>
      <w:proofErr w:type="spellEnd"/>
      <w:r>
        <w:t xml:space="preserve">). Vývoj HTML jazyka bol ovplyvnený vývojom webových prehliadačov, ktoré spätne ovplyvňovali definíciu jazyka. Existujú rôzne verzie tohto jazyka, pričom najstaršie sa už nevyužívajú a aktuálna </w:t>
      </w:r>
      <w:r w:rsidRPr="69712AFE">
        <w:t xml:space="preserve">verzia v čase písania práce </w:t>
      </w:r>
      <w:r>
        <w:t xml:space="preserve">je HTML5. </w:t>
      </w:r>
      <w:sdt>
        <w:sdtPr>
          <w:id w:val="1494991564"/>
          <w:citation/>
        </w:sdtPr>
        <w:sdtContent>
          <w:r>
            <w:fldChar w:fldCharType="begin"/>
          </w:r>
          <w:r>
            <w:instrText xml:space="preserve">CITATION wik171 \m Ros17 \l 1051 </w:instrText>
          </w:r>
          <w:r>
            <w:fldChar w:fldCharType="separate"/>
          </w:r>
          <w:r w:rsidRPr="00D70A6E">
            <w:rPr>
              <w:noProof/>
            </w:rPr>
            <w:t>[14, 15]</w:t>
          </w:r>
          <w:r>
            <w:fldChar w:fldCharType="end"/>
          </w:r>
        </w:sdtContent>
      </w:sdt>
    </w:p>
    <w:p w14:paraId="1826C49E" w14:textId="77777777" w:rsidR="00D70A6E" w:rsidRPr="002C43F6" w:rsidRDefault="00D70A6E" w:rsidP="00D70A6E">
      <w:pPr>
        <w:pStyle w:val="Nadpis3"/>
      </w:pPr>
      <w:bookmarkStart w:id="160" w:name="_Toc480375495"/>
      <w:bookmarkStart w:id="161" w:name="_Toc480399733"/>
      <w:r w:rsidRPr="002C43F6">
        <w:lastRenderedPageBreak/>
        <w:t xml:space="preserve">CSS </w:t>
      </w:r>
      <w:bookmarkEnd w:id="160"/>
      <w:bookmarkEnd w:id="161"/>
    </w:p>
    <w:p w14:paraId="2251B29F" w14:textId="77777777" w:rsidR="00D70A6E" w:rsidRDefault="00D70A6E" w:rsidP="00D70A6E">
      <w:proofErr w:type="spellStart"/>
      <w:r>
        <w:t>Cascading</w:t>
      </w:r>
      <w:proofErr w:type="spellEnd"/>
      <w:r>
        <w:t xml:space="preserve"> </w:t>
      </w:r>
      <w:proofErr w:type="spellStart"/>
      <w:r>
        <w:t>Style</w:t>
      </w:r>
      <w:proofErr w:type="spellEnd"/>
      <w:r>
        <w:t xml:space="preserve"> </w:t>
      </w:r>
      <w:proofErr w:type="spellStart"/>
      <w:r>
        <w:t>Sheet</w:t>
      </w:r>
      <w:proofErr w:type="spellEnd"/>
      <w:r>
        <w:t>, v preklade kaskádové štýly, sú štýly určené najmä na oddelenie vzhľadu dokumentu (CSS) od jeho štruktúry a obsahu (HTML).  Získa sa tak prehľadný a jednoduchý kód. CSS je možné presunúť do externého súboru, a tak sa dá jedným súborom zmeniť celý štýl webovej stránky. Jednoduchšia je aj zmena iba jedného elementu, pretože ten stačí zmeniť iba v jednom CSS dokumente a zmena sa prejaví vo všetkých HTML stránkach, kde sa daný súbor používa. Vlastnosti jednotlivých elementov môžeme dynamicky meniť pomocou JavaScript. Hlavnou nevýhodou CSS je častá nedostatočná podpora prehliadačov, ktoré obsahujú v implementácií CSS chyby. To má za následok zložitejšie vytváranie kódu, tak, aby sa požadovaný štýl zobrazil na všetkých prehliadačoch rovnako.</w:t>
      </w:r>
      <w:sdt>
        <w:sdtPr>
          <w:id w:val="563608875"/>
          <w:citation/>
        </w:sdtPr>
        <w:sdtContent>
          <w:r>
            <w:fldChar w:fldCharType="begin"/>
          </w:r>
          <w:r>
            <w:instrText xml:space="preserve">CITATION Pet17 \l 1051 </w:instrText>
          </w:r>
          <w:r>
            <w:fldChar w:fldCharType="separate"/>
          </w:r>
          <w:r>
            <w:rPr>
              <w:noProof/>
            </w:rPr>
            <w:t xml:space="preserve"> </w:t>
          </w:r>
          <w:r w:rsidRPr="00D70A6E">
            <w:rPr>
              <w:noProof/>
            </w:rPr>
            <w:t>[16]</w:t>
          </w:r>
          <w:r>
            <w:fldChar w:fldCharType="end"/>
          </w:r>
        </w:sdtContent>
      </w:sdt>
    </w:p>
    <w:p w14:paraId="333E53B5" w14:textId="77777777" w:rsidR="00D70A6E" w:rsidRDefault="00D70A6E" w:rsidP="00D70A6E"/>
    <w:p w14:paraId="791E0757" w14:textId="77777777" w:rsidR="00D70A6E" w:rsidRPr="002C43F6" w:rsidRDefault="00D70A6E" w:rsidP="00D70A6E">
      <w:pPr>
        <w:pStyle w:val="Nadpis3"/>
      </w:pPr>
      <w:bookmarkStart w:id="162" w:name="_Toc480375496"/>
      <w:bookmarkStart w:id="163" w:name="_Toc480399734"/>
      <w:r w:rsidRPr="002C43F6">
        <w:t xml:space="preserve">JavaScript </w:t>
      </w:r>
      <w:bookmarkEnd w:id="162"/>
      <w:bookmarkEnd w:id="163"/>
    </w:p>
    <w:p w14:paraId="100C847A" w14:textId="77777777" w:rsidR="00D70A6E" w:rsidRDefault="00D70A6E" w:rsidP="00D70A6E">
      <w:r>
        <w:t xml:space="preserve">Je to multiplatformový skriptovací jazyk, ktorý je v dnešnej dobe využívaný hlavne ako programovací jazyk vkladaný priamo do HTML kódu. Spolu s HTML a CSS tvoria základnú časť moderných webových stránok. Pri jeho využívaní je nutná podpora zo strany internetového prehliadača, pretože po načítaní stránky z webového servera beží JavaScript na pozadí priamo v prehliadači. Môžu ním byť ovládané rôzne interaktívne prvky GUI, ako tlačidlá alebo textové políčka, ale využitie nachádza aj pri vytváraní rozličných animácií alebo efektov obrázkov. Iné uplatnenie JavaScript nachádza pri PDF dokumentoch, desktopových miniaplikáciách alebo pri vývoji mobilných aplikácií. </w:t>
      </w:r>
    </w:p>
    <w:p w14:paraId="4B42F723" w14:textId="77777777" w:rsidR="00D70A6E" w:rsidRDefault="00D70A6E" w:rsidP="00D70A6E"/>
    <w:p w14:paraId="630FEA1B" w14:textId="77777777" w:rsidR="00D70A6E" w:rsidRDefault="00D70A6E" w:rsidP="00D70A6E">
      <w:proofErr w:type="spellStart"/>
      <w:r w:rsidRPr="69712AFE">
        <w:rPr>
          <w:b/>
          <w:bCs/>
        </w:rPr>
        <w:t>jQuery</w:t>
      </w:r>
      <w:proofErr w:type="spellEnd"/>
      <w:r>
        <w:t xml:space="preserve"> je JavaScript knižnica so širokou podporou internetových prehliadačov. Kladie dôraz najmä na interakciu medzi JavaScript a HTML. Jej účelom je uľahčenie používania JavaScript na webovej stránke. V našej práci túto knižnicu budeme využívať najmä na dynamickú grafickú zmenu prvkov, ktorá bude indikovať využívanie kamier.</w:t>
      </w:r>
      <w:r>
        <w:br/>
        <w:t>Pri využívaní tejto knižnice, ušetríme mnoho riadkov kódu, ktorý by vznikol pri písaní priamo v JavaScript. Zjednodušuje tiež nemálo zložitých vecí, ako sú napríklad AJAX volania alebo manipulácia s DOM (</w:t>
      </w:r>
      <w:proofErr w:type="spellStart"/>
      <w:r>
        <w:t>Document</w:t>
      </w:r>
      <w:proofErr w:type="spellEnd"/>
      <w:r>
        <w:t xml:space="preserve"> </w:t>
      </w:r>
      <w:proofErr w:type="spellStart"/>
      <w:r>
        <w:t>Object</w:t>
      </w:r>
      <w:proofErr w:type="spellEnd"/>
      <w:r>
        <w:t xml:space="preserve"> Model - objektovo orientovaná reprezentácia HTML). DOM sa  využíva pri zvolení prvku v HTLM kóde pre následnú zmenu jeho vlastností, čiže dynamickosť stránky. Pre zvolenie prvku musí byť zadefinovaný jeho identifikátor.</w:t>
      </w:r>
    </w:p>
    <w:p w14:paraId="122DFE75" w14:textId="5B8D2175" w:rsidR="00D70A6E" w:rsidRDefault="00D70A6E" w:rsidP="00D70A6E">
      <w:pPr>
        <w:spacing w:after="0"/>
        <w:ind w:firstLine="0"/>
      </w:pPr>
      <w:r>
        <w:lastRenderedPageBreak/>
        <w:t xml:space="preserve">Knižnica </w:t>
      </w:r>
      <w:proofErr w:type="spellStart"/>
      <w:r>
        <w:t>jQuery</w:t>
      </w:r>
      <w:proofErr w:type="spellEnd"/>
      <w:r>
        <w:t xml:space="preserve"> obsahuje funkcie:</w:t>
      </w:r>
    </w:p>
    <w:p w14:paraId="57698EA2" w14:textId="77777777" w:rsidR="00FE51DB" w:rsidRDefault="00FE51DB" w:rsidP="00D70A6E">
      <w:pPr>
        <w:pStyle w:val="Odsekzoznamu"/>
        <w:numPr>
          <w:ilvl w:val="0"/>
          <w:numId w:val="26"/>
        </w:numPr>
        <w:spacing w:after="0"/>
        <w:sectPr w:rsidR="00FE51DB" w:rsidSect="00DF773E">
          <w:headerReference w:type="default" r:id="rId58"/>
          <w:footerReference w:type="default" r:id="rId59"/>
          <w:pgSz w:w="11906" w:h="16838" w:code="9"/>
          <w:pgMar w:top="1418" w:right="1134" w:bottom="1418" w:left="1985" w:header="709" w:footer="709" w:gutter="0"/>
          <w:cols w:space="708"/>
          <w:titlePg/>
          <w:docGrid w:linePitch="360"/>
        </w:sectPr>
      </w:pPr>
    </w:p>
    <w:p w14:paraId="32412170" w14:textId="747C161F" w:rsidR="00D70A6E" w:rsidRDefault="00D70A6E" w:rsidP="00D70A6E">
      <w:pPr>
        <w:pStyle w:val="Odsekzoznamu"/>
        <w:numPr>
          <w:ilvl w:val="0"/>
          <w:numId w:val="26"/>
        </w:numPr>
        <w:spacing w:after="0"/>
      </w:pPr>
      <w:r>
        <w:t>Manipulácia s HTML/DOM</w:t>
      </w:r>
    </w:p>
    <w:p w14:paraId="07AC9617" w14:textId="77777777" w:rsidR="00D70A6E" w:rsidRDefault="00D70A6E" w:rsidP="00D70A6E">
      <w:pPr>
        <w:pStyle w:val="Odsekzoznamu"/>
        <w:numPr>
          <w:ilvl w:val="0"/>
          <w:numId w:val="26"/>
        </w:numPr>
        <w:spacing w:after="0"/>
      </w:pPr>
      <w:r>
        <w:t>Manipulácia s CSS</w:t>
      </w:r>
    </w:p>
    <w:p w14:paraId="0306A004" w14:textId="77777777" w:rsidR="00D70A6E" w:rsidRDefault="00D70A6E" w:rsidP="00D70A6E">
      <w:pPr>
        <w:pStyle w:val="Odsekzoznamu"/>
        <w:numPr>
          <w:ilvl w:val="0"/>
          <w:numId w:val="26"/>
        </w:numPr>
        <w:spacing w:after="0"/>
      </w:pPr>
      <w:r>
        <w:t>Rôzne efekty a animácie</w:t>
      </w:r>
    </w:p>
    <w:p w14:paraId="30355AA6" w14:textId="77777777" w:rsidR="00D70A6E" w:rsidRDefault="00D70A6E" w:rsidP="00D70A6E">
      <w:pPr>
        <w:pStyle w:val="Odsekzoznamu"/>
        <w:numPr>
          <w:ilvl w:val="0"/>
          <w:numId w:val="26"/>
        </w:numPr>
        <w:spacing w:after="0"/>
      </w:pPr>
      <w:r>
        <w:t>AJAX</w:t>
      </w:r>
    </w:p>
    <w:p w14:paraId="09E357B2" w14:textId="77777777" w:rsidR="00D70A6E" w:rsidRDefault="00D70A6E" w:rsidP="00D70A6E">
      <w:pPr>
        <w:pStyle w:val="Odsekzoznamu"/>
        <w:numPr>
          <w:ilvl w:val="0"/>
          <w:numId w:val="26"/>
        </w:numPr>
        <w:spacing w:after="0"/>
      </w:pPr>
      <w:r>
        <w:t>Rôzne podporné programy</w:t>
      </w:r>
    </w:p>
    <w:p w14:paraId="7DC9A292" w14:textId="77777777" w:rsidR="00FE51DB" w:rsidRDefault="00FE51DB" w:rsidP="00FE51DB">
      <w:pPr>
        <w:ind w:firstLine="0"/>
        <w:sectPr w:rsidR="00FE51DB" w:rsidSect="00FE51DB">
          <w:type w:val="continuous"/>
          <w:pgSz w:w="11906" w:h="16838" w:code="9"/>
          <w:pgMar w:top="1418" w:right="1134" w:bottom="1418" w:left="1985" w:header="709" w:footer="709" w:gutter="0"/>
          <w:cols w:num="2" w:space="708"/>
          <w:titlePg/>
          <w:docGrid w:linePitch="360"/>
        </w:sectPr>
      </w:pPr>
    </w:p>
    <w:p w14:paraId="53325312" w14:textId="0791C1EF" w:rsidR="00D70A6E" w:rsidRPr="00561DFF" w:rsidRDefault="00D70A6E" w:rsidP="00FE51DB">
      <w:pPr>
        <w:ind w:firstLine="0"/>
      </w:pPr>
      <w:r>
        <w:rPr>
          <w:noProof/>
          <w:lang w:eastAsia="sk-SK"/>
        </w:rPr>
        <mc:AlternateContent>
          <mc:Choice Requires="wps">
            <w:drawing>
              <wp:anchor distT="0" distB="0" distL="114300" distR="114300" simplePos="0" relativeHeight="251703296" behindDoc="0" locked="0" layoutInCell="1" allowOverlap="1" wp14:anchorId="18910230" wp14:editId="0E0DADFA">
                <wp:simplePos x="0" y="0"/>
                <wp:positionH relativeFrom="column">
                  <wp:posOffset>-13970</wp:posOffset>
                </wp:positionH>
                <wp:positionV relativeFrom="paragraph">
                  <wp:posOffset>1717040</wp:posOffset>
                </wp:positionV>
                <wp:extent cx="5574030" cy="457200"/>
                <wp:effectExtent l="0" t="0" r="7620" b="0"/>
                <wp:wrapTopAndBottom/>
                <wp:docPr id="66" name="Textové pole 66"/>
                <wp:cNvGraphicFramePr/>
                <a:graphic xmlns:a="http://schemas.openxmlformats.org/drawingml/2006/main">
                  <a:graphicData uri="http://schemas.microsoft.com/office/word/2010/wordprocessingShape">
                    <wps:wsp>
                      <wps:cNvSpPr txBox="1"/>
                      <wps:spPr>
                        <a:xfrm>
                          <a:off x="0" y="0"/>
                          <a:ext cx="5574030" cy="457200"/>
                        </a:xfrm>
                        <a:prstGeom prst="rect">
                          <a:avLst/>
                        </a:prstGeom>
                        <a:solidFill>
                          <a:prstClr val="white"/>
                        </a:solidFill>
                        <a:ln>
                          <a:noFill/>
                        </a:ln>
                      </wps:spPr>
                      <wps:txbx>
                        <w:txbxContent>
                          <w:p w14:paraId="5F8B5703" w14:textId="77777777" w:rsidR="005860F6" w:rsidRPr="00E04CB3" w:rsidRDefault="005860F6" w:rsidP="00D70A6E">
                            <w:pPr>
                              <w:pStyle w:val="Popis"/>
                              <w:rPr>
                                <w:sz w:val="24"/>
                              </w:rPr>
                            </w:pPr>
                            <w:bookmarkStart w:id="164" w:name="_Toc480375451"/>
                            <w:bookmarkStart w:id="165" w:name="_Toc480383719"/>
                            <w:r>
                              <w:t xml:space="preserve">Graf </w:t>
                            </w:r>
                            <w:fldSimple w:instr=" STYLEREF 1 \s ">
                              <w:r>
                                <w:rPr>
                                  <w:noProof/>
                                </w:rPr>
                                <w:t>3</w:t>
                              </w:r>
                            </w:fldSimple>
                            <w:r>
                              <w:t>.</w:t>
                            </w:r>
                            <w:fldSimple w:instr=" SEQ Graf \* ARABIC \s 1 ">
                              <w:r>
                                <w:rPr>
                                  <w:noProof/>
                                </w:rPr>
                                <w:t>1</w:t>
                              </w:r>
                            </w:fldSimple>
                            <w:r>
                              <w:t xml:space="preserve"> </w:t>
                            </w:r>
                            <w:r w:rsidRPr="00F52D22">
                              <w:rPr>
                                <w:b w:val="0"/>
                                <w:i/>
                              </w:rPr>
                              <w:t>Štatistika využívania JavaScript knižníc pre 10 000 najpoužívanejších stránok</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910230" id="Textové pole 66" o:spid="_x0000_s1038" type="#_x0000_t202" style="position:absolute;left:0;text-align:left;margin-left:-1.1pt;margin-top:135.2pt;width:438.9pt;height:3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" stroked="f">
                <v:textbox inset="0,0,0,0">
                  <w:txbxContent>
                    <w:p w14:paraId="5F8B5703" w14:textId="77777777" w:rsidR="005860F6" w:rsidRPr="00E04CB3" w:rsidRDefault="005860F6" w:rsidP="00D70A6E">
                      <w:pPr>
                        <w:pStyle w:val="Popis"/>
                        <w:rPr>
                          <w:sz w:val="24"/>
                        </w:rPr>
                      </w:pPr>
                      <w:bookmarkStart w:id="166" w:name="_Toc480375451"/>
                      <w:bookmarkStart w:id="167" w:name="_Toc480383719"/>
                      <w:r>
                        <w:t xml:space="preserve">Graf </w:t>
                      </w:r>
                      <w:fldSimple w:instr=" STYLEREF 1 \s ">
                        <w:r>
                          <w:rPr>
                            <w:noProof/>
                          </w:rPr>
                          <w:t>3</w:t>
                        </w:r>
                      </w:fldSimple>
                      <w:r>
                        <w:t>.</w:t>
                      </w:r>
                      <w:fldSimple w:instr=" SEQ Graf \* ARABIC \s 1 ">
                        <w:r>
                          <w:rPr>
                            <w:noProof/>
                          </w:rPr>
                          <w:t>1</w:t>
                        </w:r>
                      </w:fldSimple>
                      <w:r>
                        <w:t xml:space="preserve"> </w:t>
                      </w:r>
                      <w:r w:rsidRPr="00F52D22">
                        <w:rPr>
                          <w:b w:val="0"/>
                          <w:i/>
                        </w:rPr>
                        <w:t>Štatistika využívania JavaScript knižníc pre 10 000 najpoužívanejších stránok</w:t>
                      </w:r>
                      <w:bookmarkEnd w:id="166"/>
                      <w:bookmarkEnd w:id="167"/>
                    </w:p>
                  </w:txbxContent>
                </v:textbox>
                <w10:wrap type="topAndBottom"/>
              </v:shape>
            </w:pict>
          </mc:Fallback>
        </mc:AlternateContent>
      </w:r>
      <w:r w:rsidRPr="00FE0731">
        <w:rPr>
          <w:b/>
          <w:noProof/>
          <w:sz w:val="22"/>
          <w:lang w:eastAsia="sk-SK"/>
        </w:rPr>
        <w:drawing>
          <wp:anchor distT="0" distB="0" distL="114300" distR="114300" simplePos="0" relativeHeight="251532288" behindDoc="0" locked="0" layoutInCell="1" allowOverlap="1" wp14:anchorId="3DD80EB0" wp14:editId="24B838A0">
            <wp:simplePos x="0" y="0"/>
            <wp:positionH relativeFrom="column">
              <wp:posOffset>-14415</wp:posOffset>
            </wp:positionH>
            <wp:positionV relativeFrom="paragraph">
              <wp:posOffset>2174323</wp:posOffset>
            </wp:positionV>
            <wp:extent cx="5574030" cy="2743200"/>
            <wp:effectExtent l="0" t="0" r="7620" b="0"/>
            <wp:wrapTopAndBottom/>
            <wp:docPr id="18" name="Graf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anchor>
        </w:drawing>
      </w:r>
      <w:r>
        <w:br/>
      </w:r>
      <w:r>
        <w:tab/>
        <w:t>Okrem toho</w:t>
      </w:r>
      <w:r w:rsidRPr="3880DEEB">
        <w:t xml:space="preserve"> </w:t>
      </w:r>
      <w:proofErr w:type="spellStart"/>
      <w:r>
        <w:t>jQuery</w:t>
      </w:r>
      <w:proofErr w:type="spellEnd"/>
      <w:r>
        <w:t xml:space="preserve"> zahŕňa obrovské množstvo prídavných modulov (</w:t>
      </w:r>
      <w:proofErr w:type="spellStart"/>
      <w:r>
        <w:t>plug</w:t>
      </w:r>
      <w:proofErr w:type="spellEnd"/>
      <w:r>
        <w:t xml:space="preserve">-in) pre takmer akúkoľvek úlohu. Existuje veľa rôznych JavaScript knižníc, ale </w:t>
      </w:r>
      <w:proofErr w:type="spellStart"/>
      <w:r>
        <w:t>jQuery</w:t>
      </w:r>
      <w:proofErr w:type="spellEnd"/>
      <w:r>
        <w:t xml:space="preserve"> je aktuálne najpopulárnejšia a najviac rozšírenia. Veľa nadnárodných spoločností využíva práve </w:t>
      </w:r>
      <w:proofErr w:type="spellStart"/>
      <w:r>
        <w:t>jQuery</w:t>
      </w:r>
      <w:proofErr w:type="spellEnd"/>
      <w:r>
        <w:t xml:space="preserve"> pre svoje webové stránky a to napríklad Google, Microsoft, IBM. Licencia je voľne dostupná a otvorená (</w:t>
      </w:r>
      <w:proofErr w:type="spellStart"/>
      <w:r>
        <w:t>open-source</w:t>
      </w:r>
      <w:proofErr w:type="spellEnd"/>
      <w:r w:rsidRPr="3880DEEB">
        <w:t xml:space="preserve">). </w:t>
      </w:r>
      <w:r>
        <w:t xml:space="preserve"> </w:t>
      </w:r>
      <w:sdt>
        <w:sdtPr>
          <w:id w:val="73336670"/>
          <w:citation/>
        </w:sdtPr>
        <w:sdtContent>
          <w:r>
            <w:fldChar w:fldCharType="begin"/>
          </w:r>
          <w:r>
            <w:instrText xml:space="preserve">CITATION w3s17 \l 1051 </w:instrText>
          </w:r>
          <w:r>
            <w:fldChar w:fldCharType="separate"/>
          </w:r>
          <w:r w:rsidRPr="00D70A6E">
            <w:rPr>
              <w:noProof/>
            </w:rPr>
            <w:t>[17]</w:t>
          </w:r>
          <w:r>
            <w:fldChar w:fldCharType="end"/>
          </w:r>
        </w:sdtContent>
      </w:sdt>
    </w:p>
    <w:p w14:paraId="4CA9B57A" w14:textId="77777777" w:rsidR="00D70A6E" w:rsidRPr="00807723" w:rsidRDefault="00D70A6E" w:rsidP="00D70A6E">
      <w:pPr>
        <w:ind w:firstLine="0"/>
        <w:jc w:val="center"/>
        <w:rPr>
          <w:i/>
          <w:iCs/>
          <w:color w:val="000000" w:themeColor="text1"/>
          <w:sz w:val="22"/>
        </w:rPr>
      </w:pPr>
      <w:r w:rsidRPr="00807723">
        <w:rPr>
          <w:i/>
          <w:iCs/>
          <w:color w:val="000000" w:themeColor="text1"/>
          <w:sz w:val="22"/>
        </w:rPr>
        <w:t xml:space="preserve">Zdroj </w:t>
      </w:r>
      <w:hyperlink r:id="rId61">
        <w:r w:rsidRPr="00807723">
          <w:rPr>
            <w:rStyle w:val="Hypertextovprepojenie"/>
            <w:i/>
            <w:iCs/>
            <w:color w:val="000000" w:themeColor="text1"/>
            <w:sz w:val="22"/>
            <w:u w:val="none"/>
          </w:rPr>
          <w:t>https://trends.builtwith.com</w:t>
        </w:r>
      </w:hyperlink>
      <w:r w:rsidRPr="00807723">
        <w:rPr>
          <w:i/>
          <w:iCs/>
          <w:color w:val="000000" w:themeColor="text1"/>
          <w:sz w:val="22"/>
        </w:rPr>
        <w:t xml:space="preserve"> – Marec 2017</w:t>
      </w:r>
    </w:p>
    <w:p w14:paraId="25A3DE4A" w14:textId="77777777" w:rsidR="00D70A6E" w:rsidRPr="009E3D51" w:rsidRDefault="00D70A6E" w:rsidP="00D70A6E">
      <w:pPr>
        <w:ind w:left="709" w:firstLine="0"/>
        <w:jc w:val="center"/>
      </w:pPr>
    </w:p>
    <w:p w14:paraId="1A9395FA" w14:textId="77777777" w:rsidR="00D70A6E" w:rsidRDefault="00D70A6E" w:rsidP="00D70A6E">
      <w:pPr>
        <w:rPr>
          <w:color w:val="000000" w:themeColor="text1"/>
        </w:rPr>
      </w:pPr>
      <w:r w:rsidRPr="7841390B">
        <w:rPr>
          <w:b/>
          <w:bCs/>
        </w:rPr>
        <w:t>AJAX</w:t>
      </w:r>
      <w:r w:rsidRPr="3880DEEB">
        <w:t xml:space="preserve"> - </w:t>
      </w:r>
      <w:hyperlink r:id="rId62" w:tooltip="Asynchrónne I/O (stránka neexistuje)" w:history="1">
        <w:proofErr w:type="spellStart"/>
        <w:r w:rsidRPr="7841390B">
          <w:rPr>
            <w:rStyle w:val="Hypertextovprepojenie"/>
            <w:color w:val="000000" w:themeColor="text1"/>
            <w:u w:val="none"/>
            <w:shd w:val="clear" w:color="auto" w:fill="FFFFFF"/>
          </w:rPr>
          <w:t>Asynchronous</w:t>
        </w:r>
        <w:proofErr w:type="spellEnd"/>
      </w:hyperlink>
      <w:r w:rsidRPr="7841390B">
        <w:rPr>
          <w:rStyle w:val="apple-converted-space"/>
          <w:color w:val="000000" w:themeColor="text1"/>
          <w:shd w:val="clear" w:color="auto" w:fill="FFFFFF"/>
        </w:rPr>
        <w:t> </w:t>
      </w:r>
      <w:r w:rsidRPr="7841390B">
        <w:rPr>
          <w:color w:val="000000" w:themeColor="text1"/>
          <w:shd w:val="clear" w:color="auto" w:fill="FFFFFF"/>
        </w:rPr>
        <w:t>JavaScript</w:t>
      </w:r>
      <w:r w:rsidRPr="7841390B">
        <w:rPr>
          <w:rStyle w:val="apple-converted-space"/>
          <w:color w:val="000000" w:themeColor="text1"/>
          <w:shd w:val="clear" w:color="auto" w:fill="FFFFFF"/>
        </w:rPr>
        <w:t> </w:t>
      </w:r>
      <w:r w:rsidRPr="7841390B">
        <w:rPr>
          <w:color w:val="000000" w:themeColor="text1"/>
          <w:shd w:val="clear" w:color="auto" w:fill="FFFFFF"/>
        </w:rPr>
        <w:t>+</w:t>
      </w:r>
      <w:r w:rsidRPr="7841390B">
        <w:rPr>
          <w:rStyle w:val="apple-converted-space"/>
          <w:color w:val="000000" w:themeColor="text1"/>
          <w:shd w:val="clear" w:color="auto" w:fill="FFFFFF"/>
        </w:rPr>
        <w:t> </w:t>
      </w:r>
      <w:r w:rsidRPr="7841390B">
        <w:rPr>
          <w:color w:val="000000" w:themeColor="text1"/>
          <w:shd w:val="clear" w:color="auto" w:fill="FFFFFF"/>
        </w:rPr>
        <w:t>XML</w:t>
      </w:r>
      <w:r w:rsidRPr="005C6CE1">
        <w:rPr>
          <w:color w:val="000000" w:themeColor="text1"/>
          <w:shd w:val="clear" w:color="auto" w:fill="FFFFFF"/>
        </w:rPr>
        <w:t xml:space="preserve"> je súhrnné označenie pre technológie vývoja interaktí</w:t>
      </w:r>
      <w:r>
        <w:rPr>
          <w:color w:val="000000" w:themeColor="text1"/>
          <w:shd w:val="clear" w:color="auto" w:fill="FFFFFF"/>
        </w:rPr>
        <w:t xml:space="preserve">vnych webových aplikácií, </w:t>
      </w:r>
      <w:r w:rsidRPr="69712AFE">
        <w:rPr>
          <w:color w:val="000000" w:themeColor="text1"/>
          <w:shd w:val="clear" w:color="auto" w:fill="FFFFFF"/>
        </w:rPr>
        <w:t xml:space="preserve">ktoré umožňujú načítať dáta </w:t>
      </w:r>
      <w:r w:rsidRPr="69712AFE">
        <w:rPr>
          <w:color w:val="000000" w:themeColor="text1"/>
        </w:rPr>
        <w:t>z webového servera</w:t>
      </w:r>
      <w:r w:rsidRPr="69712AFE">
        <w:rPr>
          <w:color w:val="000000" w:themeColor="text1"/>
          <w:shd w:val="clear" w:color="auto" w:fill="FFFFFF"/>
        </w:rPr>
        <w:t xml:space="preserve"> na pozadí stránky a meniť jej obsah bez potreby opätovného obnovenia.</w:t>
      </w:r>
      <w:r>
        <w:rPr>
          <w:color w:val="000000" w:themeColor="text1"/>
          <w:shd w:val="clear" w:color="auto" w:fill="FFFFFF"/>
        </w:rPr>
        <w:t xml:space="preserve"> Zahŕňa v sebe napríklad funkcionalitu na princípe pravidelného posielania požiadaviek na server – </w:t>
      </w:r>
      <w:proofErr w:type="spellStart"/>
      <w:r>
        <w:rPr>
          <w:color w:val="000000" w:themeColor="text1"/>
          <w:shd w:val="clear" w:color="auto" w:fill="FFFFFF"/>
        </w:rPr>
        <w:t>Long-Pollling</w:t>
      </w:r>
      <w:proofErr w:type="spellEnd"/>
      <w:r>
        <w:rPr>
          <w:color w:val="000000" w:themeColor="text1"/>
          <w:shd w:val="clear" w:color="auto" w:fill="FFFFFF"/>
        </w:rPr>
        <w:t xml:space="preserve">. V porovnaní s klasickými webovými aplikáciami môžu AJAX aplikácie pri vhodnom návrhu poskytovať komfortnejšie prostredie pre užívateľa, vyžadujú však použitie moderných webových prehliadačov. </w:t>
      </w:r>
      <w:sdt>
        <w:sdtPr>
          <w:rPr>
            <w:color w:val="000000" w:themeColor="text1"/>
            <w:shd w:val="clear" w:color="auto" w:fill="FFFFFF"/>
          </w:rPr>
          <w:id w:val="-677730376"/>
          <w:citation/>
        </w:sdtPr>
        <w:sdtContent>
          <w:r>
            <w:rPr>
              <w:color w:val="000000" w:themeColor="text1"/>
              <w:shd w:val="clear" w:color="auto" w:fill="FFFFFF"/>
            </w:rPr>
            <w:fldChar w:fldCharType="begin"/>
          </w:r>
          <w:r>
            <w:rPr>
              <w:color w:val="000000" w:themeColor="text1"/>
              <w:shd w:val="clear" w:color="auto" w:fill="FFFFFF"/>
            </w:rPr>
            <w:instrText xml:space="preserve">CITATION jqu17 \l 1051 </w:instrText>
          </w:r>
          <w:r>
            <w:rPr>
              <w:color w:val="000000" w:themeColor="text1"/>
              <w:shd w:val="clear" w:color="auto" w:fill="FFFFFF"/>
            </w:rPr>
            <w:fldChar w:fldCharType="separate"/>
          </w:r>
          <w:r w:rsidRPr="00D70A6E">
            <w:rPr>
              <w:noProof/>
              <w:color w:val="000000" w:themeColor="text1"/>
              <w:shd w:val="clear" w:color="auto" w:fill="FFFFFF"/>
            </w:rPr>
            <w:t>[18]</w:t>
          </w:r>
          <w:r>
            <w:rPr>
              <w:color w:val="000000" w:themeColor="text1"/>
              <w:shd w:val="clear" w:color="auto" w:fill="FFFFFF"/>
            </w:rPr>
            <w:fldChar w:fldCharType="end"/>
          </w:r>
        </w:sdtContent>
      </w:sdt>
    </w:p>
    <w:p w14:paraId="2AED4A2C" w14:textId="77777777" w:rsidR="00D70A6E" w:rsidRDefault="00D70A6E" w:rsidP="00D70A6E">
      <w:pPr>
        <w:pStyle w:val="Nadpis2"/>
      </w:pPr>
      <w:bookmarkStart w:id="168" w:name="_Toc480375497"/>
      <w:bookmarkStart w:id="169" w:name="_Toc480399735"/>
      <w:r>
        <w:lastRenderedPageBreak/>
        <w:t>Webový aplikačný</w:t>
      </w:r>
      <w:r w:rsidRPr="3880DEEB">
        <w:t xml:space="preserve"> </w:t>
      </w:r>
      <w:r>
        <w:t>framework</w:t>
      </w:r>
      <w:bookmarkEnd w:id="168"/>
      <w:bookmarkEnd w:id="169"/>
    </w:p>
    <w:p w14:paraId="6C435638" w14:textId="77777777" w:rsidR="00D70A6E" w:rsidRDefault="00D70A6E" w:rsidP="00D70A6E">
      <w:r>
        <w:t>Inak nazývaný aj web framework je kolekcia balíčkov alebo modulov, ktoré umožňujú vývojárom písať webové aplikácie alebo služby bez nutnosti podrobných znalostí protokolov, sieťovej komunikácie alebo iných nízkoúrovňových prostriedkov.</w:t>
      </w:r>
    </w:p>
    <w:p w14:paraId="6E4F932F" w14:textId="77777777" w:rsidR="00D70A6E" w:rsidRDefault="00D70A6E" w:rsidP="00D70A6E">
      <w:pPr>
        <w:ind w:firstLine="0"/>
      </w:pPr>
      <w:r>
        <w:tab/>
        <w:t>Všeobecne platí, že web framework-y poskytujú podporu pre celý rad aktivít vrátane prijímania požiadaviek od klientov (webový prehliadač), manipulácie s </w:t>
      </w:r>
      <w:proofErr w:type="spellStart"/>
      <w:r>
        <w:t>cookies</w:t>
      </w:r>
      <w:proofErr w:type="spellEnd"/>
      <w:r w:rsidRPr="3880DEEB">
        <w:t xml:space="preserve">, </w:t>
      </w:r>
      <w:r>
        <w:t>vytvárania odozvy na požiadavku (prezentovania dát ako HTML</w:t>
      </w:r>
      <w:r w:rsidRPr="3880DEEB">
        <w:t>)</w:t>
      </w:r>
      <w:r>
        <w:t xml:space="preserve"> alebo ukladania dát. Tým, že webové aplikácie stále vyžadujú množstvo rôznych funkcií, vznikajú framework-y poskytujúce komplexné riešenia všetkých potrebných úloh</w:t>
      </w:r>
      <w:r w:rsidRPr="3880DEEB">
        <w:t>.</w:t>
      </w:r>
      <w:r>
        <w:t xml:space="preserve"> Pre označenie takýchto </w:t>
      </w:r>
      <w:proofErr w:type="spellStart"/>
      <w:r>
        <w:t>framework</w:t>
      </w:r>
      <w:r w:rsidRPr="3880DEEB">
        <w:t>-</w:t>
      </w:r>
      <w:r>
        <w:t>ov</w:t>
      </w:r>
      <w:proofErr w:type="spellEnd"/>
      <w:r>
        <w:t xml:space="preserve"> sa využíva anglický výraz </w:t>
      </w:r>
      <w:r w:rsidRPr="3880DEEB">
        <w:t xml:space="preserve">- </w:t>
      </w:r>
      <w:proofErr w:type="spellStart"/>
      <w:r>
        <w:t>full-stack</w:t>
      </w:r>
      <w:proofErr w:type="spellEnd"/>
      <w:r w:rsidRPr="3880DEEB">
        <w:t xml:space="preserve">. </w:t>
      </w:r>
      <w:r>
        <w:t xml:space="preserve">Na druhej strane sú framework-y, ktoré obsahujú iba základné funkcie a všetko ostatné sa k nim pripája </w:t>
      </w:r>
      <w:r w:rsidRPr="00B60388">
        <w:t xml:space="preserve">pomocou modulov. To má za následok, že si môžeme vyskladať vlastný </w:t>
      </w:r>
      <w:proofErr w:type="spellStart"/>
      <w:r w:rsidRPr="00B60388">
        <w:t>full-stack</w:t>
      </w:r>
      <w:proofErr w:type="spellEnd"/>
      <w:r w:rsidRPr="00B60388">
        <w:t xml:space="preserve"> web </w:t>
      </w:r>
      <w:proofErr w:type="spellStart"/>
      <w:r w:rsidRPr="00B60388">
        <w:t>framework</w:t>
      </w:r>
      <w:proofErr w:type="spellEnd"/>
      <w:r w:rsidRPr="3880DEEB">
        <w:t>.</w:t>
      </w:r>
      <w:r w:rsidRPr="00B60388">
        <w:t xml:space="preserve"> Pre zváženie vhodného variantu pre náš projekt si porovnáme tieto dve</w:t>
      </w:r>
      <w:r>
        <w:t xml:space="preserve"> koncepcie. Pretože Raspberry Pi má dobrú podporu programovacieho jazyka </w:t>
      </w:r>
      <w:proofErr w:type="spellStart"/>
      <w:r>
        <w:t>Python</w:t>
      </w:r>
      <w:proofErr w:type="spellEnd"/>
      <w:r>
        <w:t>, budeme hodnotiť webové framework-y založené na tomto jazyku.</w:t>
      </w:r>
      <w:r w:rsidRPr="3880DEEB">
        <w:t xml:space="preserve"> </w:t>
      </w:r>
      <w:sdt>
        <w:sdtPr>
          <w:id w:val="-876312661"/>
          <w:citation/>
        </w:sdtPr>
        <w:sdtContent>
          <w:r>
            <w:fldChar w:fldCharType="begin"/>
          </w:r>
          <w:r>
            <w:instrText xml:space="preserve">CITATION wik172 \l 1051 </w:instrText>
          </w:r>
          <w:r>
            <w:fldChar w:fldCharType="separate"/>
          </w:r>
          <w:r w:rsidRPr="00D70A6E">
            <w:rPr>
              <w:noProof/>
            </w:rPr>
            <w:t>[19]</w:t>
          </w:r>
          <w:r>
            <w:fldChar w:fldCharType="end"/>
          </w:r>
        </w:sdtContent>
      </w:sdt>
    </w:p>
    <w:p w14:paraId="7DCE6130" w14:textId="77777777" w:rsidR="00D70A6E" w:rsidRDefault="00D70A6E" w:rsidP="00D70A6E">
      <w:pPr>
        <w:ind w:firstLine="0"/>
      </w:pPr>
    </w:p>
    <w:p w14:paraId="71737D06" w14:textId="77777777" w:rsidR="00D70A6E" w:rsidRDefault="00D70A6E" w:rsidP="00D70A6E">
      <w:pPr>
        <w:pStyle w:val="Nadpis4"/>
      </w:pPr>
      <w:proofErr w:type="spellStart"/>
      <w:r>
        <w:t>Python</w:t>
      </w:r>
      <w:proofErr w:type="spellEnd"/>
      <w:r>
        <w:t xml:space="preserve"> - programovací jazyk</w:t>
      </w:r>
    </w:p>
    <w:p w14:paraId="7690427E" w14:textId="77777777" w:rsidR="00D70A6E" w:rsidRDefault="00D70A6E" w:rsidP="00D70A6E">
      <w:r>
        <w:t xml:space="preserve">Je to </w:t>
      </w:r>
      <w:r w:rsidRPr="00BC5C9C">
        <w:t>interpretovaný, objektovo orientovaný, vysoko-úrovňový, dynamický programovací jazyk. Vďaka svojim vysoko-úrovňovým dátovým štruktúram je veľmi atraktívny pre</w:t>
      </w:r>
      <w:r>
        <w:t xml:space="preserve"> RAD</w:t>
      </w:r>
      <w:r w:rsidRPr="7841390B">
        <w:rPr>
          <w:rFonts w:ascii="Arial" w:eastAsia="Arial" w:hAnsi="Arial" w:cs="Arial"/>
          <w:b/>
          <w:bCs/>
          <w:color w:val="222222"/>
          <w:sz w:val="21"/>
          <w:szCs w:val="21"/>
          <w:shd w:val="clear" w:color="auto" w:fill="FFFFFF"/>
        </w:rPr>
        <w:t xml:space="preserve"> </w:t>
      </w:r>
      <w:r w:rsidRPr="00BC5C9C">
        <w:t xml:space="preserve">(Rapid </w:t>
      </w:r>
      <w:proofErr w:type="spellStart"/>
      <w:r w:rsidRPr="00BC5C9C">
        <w:t>application</w:t>
      </w:r>
      <w:proofErr w:type="spellEnd"/>
      <w:r w:rsidRPr="3880DEEB">
        <w:t xml:space="preserve"> </w:t>
      </w:r>
      <w:proofErr w:type="spellStart"/>
      <w:r w:rsidRPr="00BC5C9C">
        <w:t>development</w:t>
      </w:r>
      <w:proofErr w:type="spellEnd"/>
      <w:r w:rsidRPr="3880DEEB">
        <w:t xml:space="preserve"> </w:t>
      </w:r>
      <w:r w:rsidRPr="00BC5C9C">
        <w:t>- rýchly vývoj</w:t>
      </w:r>
      <w:r>
        <w:t xml:space="preserve"> aplikácií)</w:t>
      </w:r>
      <w:r w:rsidRPr="00BC5C9C">
        <w:t xml:space="preserve">, ale aj ako </w:t>
      </w:r>
      <w:r w:rsidRPr="69712AFE">
        <w:t>skriptovac</w:t>
      </w:r>
      <w:r w:rsidRPr="00BC5C9C">
        <w:t>í jazyk, či ja</w:t>
      </w:r>
      <w:r>
        <w:t xml:space="preserve">zyk spájajúci komponenty, ktoré boli vytvorené </w:t>
      </w:r>
      <w:r w:rsidRPr="00BC5C9C">
        <w:t>pomo</w:t>
      </w:r>
      <w:r>
        <w:t xml:space="preserve">cou rovnakých </w:t>
      </w:r>
      <w:r w:rsidRPr="69712AFE">
        <w:t>alebo rôznych programovacích jazykov</w:t>
      </w:r>
      <w:r w:rsidRPr="3880DEEB">
        <w:t xml:space="preserve">. </w:t>
      </w:r>
      <w:proofErr w:type="spellStart"/>
      <w:r w:rsidRPr="00BC5C9C">
        <w:t>Python</w:t>
      </w:r>
      <w:proofErr w:type="spellEnd"/>
      <w:r w:rsidRPr="00BC5C9C">
        <w:t xml:space="preserve"> má jednoduchú a ľahko zvládnuteľnú syntax, čo prispieva k lepšej čitateľnosti </w:t>
      </w:r>
      <w:r>
        <w:t xml:space="preserve">kódu a tým aj k ľahšej </w:t>
      </w:r>
      <w:r w:rsidRPr="00BC5C9C">
        <w:t xml:space="preserve">údržbe vytvorených programov. Interpreter jazyka </w:t>
      </w:r>
      <w:proofErr w:type="spellStart"/>
      <w:r w:rsidRPr="00BC5C9C">
        <w:t>Python</w:t>
      </w:r>
      <w:proofErr w:type="spellEnd"/>
      <w:r w:rsidRPr="00BC5C9C">
        <w:t xml:space="preserve"> a rozsiahla knižnica štandardných funkcií sú dostupné zadarmo a môžu byť voľne distribuované</w:t>
      </w:r>
      <w:r w:rsidRPr="3880DEEB">
        <w:t xml:space="preserve">. </w:t>
      </w:r>
      <w:sdt>
        <w:sdtPr>
          <w:id w:val="-715428691"/>
          <w:citation/>
        </w:sdtPr>
        <w:sdtContent>
          <w:r>
            <w:fldChar w:fldCharType="begin"/>
          </w:r>
          <w:r>
            <w:instrText xml:space="preserve">CITATION RND17 \l 1051 </w:instrText>
          </w:r>
          <w:r>
            <w:fldChar w:fldCharType="separate"/>
          </w:r>
          <w:r w:rsidRPr="00D70A6E">
            <w:rPr>
              <w:noProof/>
            </w:rPr>
            <w:t>[20]</w:t>
          </w:r>
          <w:r>
            <w:fldChar w:fldCharType="end"/>
          </w:r>
        </w:sdtContent>
      </w:sdt>
    </w:p>
    <w:p w14:paraId="1753CA98" w14:textId="77777777" w:rsidR="00D70A6E" w:rsidRDefault="00D70A6E" w:rsidP="00D70A6E"/>
    <w:p w14:paraId="048FF593" w14:textId="77777777" w:rsidR="00D70A6E" w:rsidRDefault="00D70A6E" w:rsidP="00D70A6E">
      <w:pPr>
        <w:spacing w:after="0" w:line="240" w:lineRule="auto"/>
        <w:ind w:firstLine="0"/>
        <w:jc w:val="left"/>
        <w:rPr>
          <w:rFonts w:eastAsia="Times New Roman"/>
          <w:b/>
          <w:szCs w:val="24"/>
        </w:rPr>
      </w:pPr>
      <w:r>
        <w:br w:type="page"/>
      </w:r>
    </w:p>
    <w:p w14:paraId="21CCBF67" w14:textId="77777777" w:rsidR="00D70A6E" w:rsidRDefault="00D70A6E" w:rsidP="00D70A6E">
      <w:pPr>
        <w:pStyle w:val="Nadpis3"/>
      </w:pPr>
      <w:bookmarkStart w:id="170" w:name="_Toc480375498"/>
      <w:bookmarkStart w:id="171" w:name="_Toc480399736"/>
      <w:proofErr w:type="spellStart"/>
      <w:r>
        <w:lastRenderedPageBreak/>
        <w:t>Django</w:t>
      </w:r>
      <w:bookmarkEnd w:id="170"/>
      <w:bookmarkEnd w:id="171"/>
      <w:proofErr w:type="spellEnd"/>
    </w:p>
    <w:p w14:paraId="46D79255" w14:textId="77777777" w:rsidR="00D70A6E" w:rsidRDefault="00D70A6E" w:rsidP="00D70A6E">
      <w:r>
        <w:t xml:space="preserve">Je široko používaný web </w:t>
      </w:r>
      <w:proofErr w:type="spellStart"/>
      <w:r>
        <w:t>framework</w:t>
      </w:r>
      <w:proofErr w:type="spellEnd"/>
      <w:r>
        <w:t xml:space="preserve"> s označením </w:t>
      </w:r>
      <w:proofErr w:type="spellStart"/>
      <w:r>
        <w:t>full-stack</w:t>
      </w:r>
      <w:proofErr w:type="spellEnd"/>
      <w:r>
        <w:t>, čo vychádza aj z jeho filozofie „</w:t>
      </w:r>
      <w:proofErr w:type="spellStart"/>
      <w:r>
        <w:t>battery-included</w:t>
      </w:r>
      <w:proofErr w:type="spellEnd"/>
      <w:r>
        <w:t xml:space="preserve">“. Znamená to, že výrobca už všetky potrebné funkcionality na stavbu web servera implementoval a výrobok sa dodáva ihneď pripravený na výrobu servera. Medzi tieto funkcionality môžeme zaradiť administrátorskú časť stránky, databázové rozhranie, štruktúru adresárov a podobne. Výhodou pri využití </w:t>
      </w:r>
      <w:proofErr w:type="spellStart"/>
      <w:r>
        <w:t>Django</w:t>
      </w:r>
      <w:proofErr w:type="spellEnd"/>
      <w:r>
        <w:t xml:space="preserve"> je kvalitne spracovaná dokumentácia, ktorá je voľne dostupná a popisuje rôzne prípady,</w:t>
      </w:r>
      <w:r>
        <w:br/>
        <w:t xml:space="preserve">ako prvky z balíčka používať. Kladným atribútom je aj veľká komunita a aj samotné časté využitie tohto web framework-u  v rôznych projektoch, čo ešte viac dopomáha k ľahkému vývoju. Je to preto, že ak sa nám vyskytne určitý problém, je vysoká pravdepodobnosť, že takáto situácia bola už niekedy riešená a adekvátne  kvalitné riešenie už bolo vymyslené. To je aj jeden z argumentov vývojárov, prečo tak často nasadzujú tento framework do svojich projektov. </w:t>
      </w:r>
    </w:p>
    <w:p w14:paraId="57159E65" w14:textId="77777777" w:rsidR="00D70A6E" w:rsidRDefault="00D70A6E" w:rsidP="00D70A6E">
      <w:r>
        <w:t xml:space="preserve">Z tohto všetkého nám vychádza, že </w:t>
      </w:r>
      <w:proofErr w:type="spellStart"/>
      <w:r>
        <w:t>Django</w:t>
      </w:r>
      <w:proofErr w:type="spellEnd"/>
      <w:r>
        <w:t xml:space="preserve"> sa hodí najmä na komplexnejšie projekty. Častými využitiami sú napríklad elektronické obchody, publicistické stránky, fóra alebo stránky rôznych produktov. </w:t>
      </w:r>
      <w:proofErr w:type="spellStart"/>
      <w:r>
        <w:t>Django</w:t>
      </w:r>
      <w:proofErr w:type="spellEnd"/>
      <w:r>
        <w:t xml:space="preserve"> nachádza využitie aj vo veľkých projektoch ako je napríklad </w:t>
      </w:r>
      <w:proofErr w:type="spellStart"/>
      <w:r>
        <w:t>Instagram</w:t>
      </w:r>
      <w:proofErr w:type="spellEnd"/>
      <w:r>
        <w:t xml:space="preserve">, </w:t>
      </w:r>
      <w:proofErr w:type="spellStart"/>
      <w:r>
        <w:t>Pineterest</w:t>
      </w:r>
      <w:proofErr w:type="spellEnd"/>
      <w:r>
        <w:t>, Spotify alebo stránka NASA, čo je dôkaz o jeho kvalite. Nevýhodou môže byť využitie pri malých projektoch, kde by systém obsahoval veľké množstvo funkcionalít, ktoré by ale neboli využité a tak by sa celý systém mohol spomaliť.</w:t>
      </w:r>
      <w:sdt>
        <w:sdtPr>
          <w:id w:val="-249976366"/>
          <w:citation/>
        </w:sdtPr>
        <w:sdtContent>
          <w:r>
            <w:fldChar w:fldCharType="begin"/>
          </w:r>
          <w:r>
            <w:instrText xml:space="preserve">CITATION Mat17 \l 1051 </w:instrText>
          </w:r>
          <w:r>
            <w:fldChar w:fldCharType="separate"/>
          </w:r>
          <w:r>
            <w:rPr>
              <w:noProof/>
            </w:rPr>
            <w:t xml:space="preserve"> </w:t>
          </w:r>
          <w:r w:rsidRPr="00D70A6E">
            <w:rPr>
              <w:noProof/>
            </w:rPr>
            <w:t>[21]</w:t>
          </w:r>
          <w:r>
            <w:fldChar w:fldCharType="end"/>
          </w:r>
        </w:sdtContent>
      </w:sdt>
    </w:p>
    <w:p w14:paraId="736A6886" w14:textId="77777777" w:rsidR="00D70A6E" w:rsidRDefault="00D70A6E" w:rsidP="00D70A6E"/>
    <w:p w14:paraId="5438C2BB" w14:textId="77777777" w:rsidR="00D70A6E" w:rsidRDefault="00D70A6E" w:rsidP="00D70A6E">
      <w:pPr>
        <w:pStyle w:val="Nadpis3"/>
      </w:pPr>
      <w:bookmarkStart w:id="172" w:name="_Toc480375499"/>
      <w:bookmarkStart w:id="173" w:name="_Toc480399737"/>
      <w:r>
        <w:t>Flask</w:t>
      </w:r>
      <w:bookmarkEnd w:id="172"/>
      <w:bookmarkEnd w:id="173"/>
    </w:p>
    <w:p w14:paraId="2093690F" w14:textId="4063B238" w:rsidR="00D70A6E" w:rsidRDefault="00D70A6E" w:rsidP="00D70A6E">
      <w:r>
        <w:t xml:space="preserve">Ako druhú stranu mince sme zvolili </w:t>
      </w:r>
      <w:proofErr w:type="spellStart"/>
      <w:r>
        <w:t>mikro-framework</w:t>
      </w:r>
      <w:proofErr w:type="spellEnd"/>
      <w:r>
        <w:t xml:space="preserve"> </w:t>
      </w:r>
      <w:proofErr w:type="spellStart"/>
      <w:r>
        <w:t>Flask</w:t>
      </w:r>
      <w:proofErr w:type="spellEnd"/>
      <w:r>
        <w:t xml:space="preserve">. Obsahuje iba základnú funkcionalitu potrebnú pre spustenie webového servera a jeho jednoduchú obsluhu. Všetky pokročilejšie funkcie musia byť pridané pomocou doplnkových modulov. Flask tak v jeho podstate poskytuje jednoduchosť, flexibilitu a presnú kontrolu nad tým, ako chceme veci do projektu implementovať, napríklad aký databázový systém budeme využívať. Prídavné moduly poskytuje výrobca, ale aj tretie strany. Výrobca ponúka väčšinou alternatívy ku  </w:t>
      </w:r>
      <w:proofErr w:type="spellStart"/>
      <w:r>
        <w:t>full-stack</w:t>
      </w:r>
      <w:proofErr w:type="spellEnd"/>
      <w:r>
        <w:t xml:space="preserve"> </w:t>
      </w:r>
      <w:proofErr w:type="spellStart"/>
      <w:r>
        <w:t>framework-ovým</w:t>
      </w:r>
      <w:proofErr w:type="spellEnd"/>
      <w:r>
        <w:t xml:space="preserve"> funkcionalitám alebo pridáva ich vylepšené verzie. Toto všetko nájdeme väčšinou dobre zdokumentované a uvádzané aj s príkladmi použitia. Moduly tretích strán môžu byť malým hazardom. Na jednej strane to môžu byť kvalitné produkty, ktoré ponúkajú efektívne a inovatívne riešenia problémov s dobre spracovanou dokumentáciou. Môže sa ale stať, že natrafíme na presný opak. </w:t>
      </w:r>
      <w:r w:rsidR="00836499">
        <w:br/>
      </w:r>
      <w:r>
        <w:lastRenderedPageBreak/>
        <w:t xml:space="preserve">To znamená, že prídavný modul, ktorý by mal byť schopný vyriešiť presne náš problém, môže obsahovať mnoho chýb alebo produkt môže byť zle zdokumentovaný a vývojár stráca čas pri študovaní jeho štruktúry. Preto pri takýchto framework-och je veľmi dôležitý výber jednotlivých doplnkových modulov. </w:t>
      </w:r>
    </w:p>
    <w:p w14:paraId="52323838" w14:textId="77777777" w:rsidR="00D70A6E" w:rsidRDefault="00D70A6E" w:rsidP="00D70A6E">
      <w:r>
        <w:t xml:space="preserve">Flask nachádza časté využitie pri </w:t>
      </w:r>
      <w:proofErr w:type="spellStart"/>
      <w:r>
        <w:t>mikroprojektoch</w:t>
      </w:r>
      <w:proofErr w:type="spellEnd"/>
      <w:r>
        <w:t xml:space="preserve">, kde vývojár implementuje iba funkcie, ktoré bude potrebovať, a tak systém ostane ľahký a výkonný. Takéto aplikácie sú veľmi rýchle, ako na chod tak aj na vývoj, pretože využívame iba to, čo naozaj potrebujeme. Samozrejmosťou je možnosť využitia pri veľkých a komplexných projektoch, tu by ale mohol nastať problém s prepojením jednotlivých modulov medzi sebou. Tých by pri Flask bolo nutné implementovať mnoho, pretože obsahuje naozaj iba základnú funkcionalitu a preto sa toto riešenie nevyužíva často. </w:t>
      </w:r>
      <w:sdt>
        <w:sdtPr>
          <w:id w:val="1472325200"/>
          <w:citation/>
        </w:sdtPr>
        <w:sdtContent>
          <w:r>
            <w:fldChar w:fldCharType="begin"/>
          </w:r>
          <w:r>
            <w:instrText xml:space="preserve">CITATION Mat171 \l 1051 </w:instrText>
          </w:r>
          <w:r>
            <w:fldChar w:fldCharType="separate"/>
          </w:r>
          <w:r w:rsidRPr="00D70A6E">
            <w:rPr>
              <w:noProof/>
            </w:rPr>
            <w:t>[22]</w:t>
          </w:r>
          <w:r>
            <w:fldChar w:fldCharType="end"/>
          </w:r>
        </w:sdtContent>
      </w:sdt>
    </w:p>
    <w:p w14:paraId="6BA39907" w14:textId="77777777" w:rsidR="00D70A6E" w:rsidRDefault="00D70A6E" w:rsidP="00D70A6E">
      <w:pPr>
        <w:ind w:firstLine="0"/>
      </w:pPr>
    </w:p>
    <w:p w14:paraId="7E3295D4" w14:textId="77777777" w:rsidR="00D70A6E" w:rsidRDefault="00D70A6E" w:rsidP="00D70A6E">
      <w:pPr>
        <w:pStyle w:val="Nadpis3"/>
      </w:pPr>
      <w:bookmarkStart w:id="174" w:name="_Toc480375500"/>
      <w:bookmarkStart w:id="175" w:name="_Toc480399738"/>
      <w:r>
        <w:t>Výber webového aplikačného framework-u</w:t>
      </w:r>
      <w:bookmarkEnd w:id="174"/>
      <w:bookmarkEnd w:id="175"/>
    </w:p>
    <w:p w14:paraId="75AAE29E" w14:textId="77777777" w:rsidR="00D70A6E" w:rsidRDefault="00D70A6E" w:rsidP="00D70A6E">
      <w:pPr>
        <w:ind w:firstLine="0"/>
      </w:pPr>
      <w:r>
        <w:tab/>
        <w:t>Pre potreby nášho projektu sme sa rozhodli využiť</w:t>
      </w:r>
      <w:r w:rsidRPr="3880DEEB">
        <w:t xml:space="preserve"> </w:t>
      </w:r>
      <w:proofErr w:type="spellStart"/>
      <w:r>
        <w:t>mikro-framework</w:t>
      </w:r>
      <w:proofErr w:type="spellEnd"/>
      <w:r w:rsidRPr="3880DEEB">
        <w:t xml:space="preserve"> </w:t>
      </w:r>
      <w:proofErr w:type="spellStart"/>
      <w:r>
        <w:t>Flask</w:t>
      </w:r>
      <w:proofErr w:type="spellEnd"/>
      <w:r>
        <w:t>.</w:t>
      </w:r>
      <w:r>
        <w:br/>
        <w:t>Je to najmä kvôli jeho flexibilite a jednoduchosti, pretože naša webová aplikácia bude založená na jednoduchých prvkov, ktoré Flask buď už v základe poskytuje alebo ich môžeme jednoducho doplniť</w:t>
      </w:r>
      <w:r w:rsidRPr="3880DEEB">
        <w:t xml:space="preserve">. </w:t>
      </w:r>
      <w:r>
        <w:t xml:space="preserve">Dokumentáciu a postupy budeme využívať z oficiálnej webovej stránky. Tu nájdeme veľmi prehľadné návody ako vytvoriť základnú kostru webového serveru a  informácie o  rozširovacích modulov či už od výrobcu alebo odkazy na kvalitné moduly tretích strán. </w:t>
      </w:r>
      <w:r w:rsidRPr="3880DEEB">
        <w:t xml:space="preserve"> </w:t>
      </w:r>
      <w:sdt>
        <w:sdtPr>
          <w:id w:val="1462849394"/>
          <w:citation/>
        </w:sdtPr>
        <w:sdtContent>
          <w:r>
            <w:fldChar w:fldCharType="begin"/>
          </w:r>
          <w:r>
            <w:instrText>CITATION Ray17 \l 1051  \m Gar17</w:instrText>
          </w:r>
          <w:r>
            <w:fldChar w:fldCharType="separate"/>
          </w:r>
          <w:r w:rsidRPr="00D70A6E">
            <w:rPr>
              <w:noProof/>
            </w:rPr>
            <w:t>[23, 24]</w:t>
          </w:r>
          <w:r>
            <w:fldChar w:fldCharType="end"/>
          </w:r>
        </w:sdtContent>
      </w:sdt>
    </w:p>
    <w:p w14:paraId="37C4CA4D" w14:textId="77777777" w:rsidR="00D70A6E" w:rsidRDefault="00D70A6E" w:rsidP="00D70A6E">
      <w:pPr>
        <w:tabs>
          <w:tab w:val="left" w:pos="5543"/>
        </w:tabs>
        <w:spacing w:line="240" w:lineRule="auto"/>
        <w:ind w:firstLine="0"/>
      </w:pPr>
    </w:p>
    <w:p w14:paraId="1391AC0A" w14:textId="77777777" w:rsidR="00D70A6E" w:rsidRDefault="00D70A6E" w:rsidP="00D70A6E">
      <w:pPr>
        <w:spacing w:after="0" w:line="240" w:lineRule="auto"/>
        <w:ind w:firstLine="0"/>
        <w:jc w:val="left"/>
        <w:rPr>
          <w:rFonts w:eastAsia="Times New Roman"/>
          <w:b/>
          <w:color w:val="000000"/>
          <w:sz w:val="28"/>
          <w:szCs w:val="26"/>
        </w:rPr>
      </w:pPr>
      <w:r>
        <w:br w:type="page"/>
      </w:r>
    </w:p>
    <w:p w14:paraId="5681BAB9" w14:textId="77777777" w:rsidR="00D70A6E" w:rsidRDefault="00D70A6E" w:rsidP="00D70A6E">
      <w:pPr>
        <w:pStyle w:val="Nadpis2"/>
      </w:pPr>
      <w:bookmarkStart w:id="176" w:name="_Toc480375501"/>
      <w:bookmarkStart w:id="177" w:name="_Toc480399739"/>
      <w:r>
        <w:lastRenderedPageBreak/>
        <w:t>Komunikácia klient-server v reálnom čase</w:t>
      </w:r>
      <w:bookmarkEnd w:id="176"/>
      <w:bookmarkEnd w:id="177"/>
    </w:p>
    <w:p w14:paraId="49E522CC" w14:textId="77777777" w:rsidR="00D70A6E" w:rsidRDefault="00D70A6E" w:rsidP="00D70A6E">
      <w:r>
        <w:t>Po vytvorení nášho webového servera potrebujeme vytvoriť komunikačný kanál, ktorým budeme zasielať klientovi dáta o stave kamery a ktorý bude zabezpečovať komunikáciu pomocou krátkych správ v reálnom čase. Na zabezpečenie takéhoto prenosu dát využijeme protokol WebSocket.</w:t>
      </w:r>
    </w:p>
    <w:p w14:paraId="7674D2E8" w14:textId="77777777" w:rsidR="00D70A6E" w:rsidRDefault="00D70A6E" w:rsidP="00D70A6E"/>
    <w:p w14:paraId="7ACC1693" w14:textId="77777777" w:rsidR="00D70A6E" w:rsidRDefault="00D70A6E" w:rsidP="00D70A6E">
      <w:pPr>
        <w:pStyle w:val="Nadpis3"/>
      </w:pPr>
      <w:bookmarkStart w:id="178" w:name="_Toc480375502"/>
      <w:bookmarkStart w:id="179" w:name="_Toc480399740"/>
      <w:r>
        <w:t>WebSocket</w:t>
      </w:r>
      <w:bookmarkEnd w:id="178"/>
      <w:bookmarkEnd w:id="179"/>
    </w:p>
    <w:p w14:paraId="028AEED5" w14:textId="77777777" w:rsidR="00D70A6E" w:rsidRPr="00214891" w:rsidRDefault="00D70A6E" w:rsidP="00D70A6E">
      <w:r>
        <w:t xml:space="preserve">Protokol poskytuje obojstranný komunikačný kanál medzi webovým serverom a internetovým prehliadačom. </w:t>
      </w:r>
      <w:r w:rsidRPr="69712AFE">
        <w:rPr>
          <w:color w:val="000000" w:themeColor="text1"/>
        </w:rPr>
        <w:t>Vytvára permanentné spojenie medzi klientom a serverom, kde jedna strana môže kedykoľvek poslať správu tej druhej.</w:t>
      </w:r>
      <w:r>
        <w:t xml:space="preserve"> Zjednodušene sa dá povedať, že protokol sa skladá z dvoch po sebe idúcich častí, „</w:t>
      </w:r>
      <w:proofErr w:type="spellStart"/>
      <w:r>
        <w:t>handshake</w:t>
      </w:r>
      <w:proofErr w:type="spellEnd"/>
      <w:r>
        <w:t xml:space="preserve">“-podanie rúk a následný prenos dát. Podanie rúk inicializuje prepojenie klienta a webového servera. Funguje na základe toho, že klient odošle HTTP požiadavku s hlavičkou upgrade, ktorá znamená že klient chce nadviazať spojenie pomocou technológie WebSocket. Ak sa nevyskytne žiadna chyba a webový server podporuje takéto prepojenie, server naspäť odošle odpoveď, tiež s hlavičkou upgrade. Po prijatí správy klientom sa zmení spojenie z HTTP na prepojenie WebSocket.  Štandardne beží tento protokol na portoch určených pre HTTP – port 80 a pre šifrované pripojenie na </w:t>
      </w:r>
      <w:proofErr w:type="spellStart"/>
      <w:r>
        <w:t>HTTPs</w:t>
      </w:r>
      <w:proofErr w:type="spellEnd"/>
      <w:r>
        <w:t xml:space="preserve"> - port 443. Veľkou výhodou je vlastnosť, že server môže sám odosielať dáta klientovi, bez nutnosti zasielania prvotnej požiadavky klientom.</w:t>
      </w:r>
      <w:r>
        <w:br/>
        <w:t xml:space="preserve">To má dobrý vplyv na latenciu, </w:t>
      </w:r>
      <w:proofErr w:type="spellStart"/>
      <w:r>
        <w:t>t.j</w:t>
      </w:r>
      <w:proofErr w:type="spellEnd"/>
      <w:r>
        <w:t>. čas od zmeny vstupných dát po zobrazenie na webovej stránke, ktorá je oveľa nižšia ako pri iných technológiách.</w:t>
      </w:r>
    </w:p>
    <w:p w14:paraId="26F9045F" w14:textId="77777777" w:rsidR="00D70A6E" w:rsidRDefault="00D70A6E" w:rsidP="00D70A6E">
      <w:r>
        <w:t xml:space="preserve">Jedna z takýchto technológií sa nazýva </w:t>
      </w:r>
      <w:r w:rsidRPr="69712AFE">
        <w:rPr>
          <w:b/>
          <w:bCs/>
        </w:rPr>
        <w:t xml:space="preserve">Long-Polling. </w:t>
      </w:r>
      <w:r>
        <w:t>Funguje na princípe,</w:t>
      </w:r>
      <w:r>
        <w:br/>
        <w:t xml:space="preserve">že klient odošle požiadavku na server, ktorý ju príjme ale nezareaguje hneď čím spojenie ostáva na krátko otvorené. Odpoveď odošle až v momente zmeny požadovanej informácie alebo v prípade vypršania času pre otvorené spojenie. </w:t>
      </w:r>
    </w:p>
    <w:p w14:paraId="3A2983AF" w14:textId="77777777" w:rsidR="00D70A6E" w:rsidRDefault="00D70A6E" w:rsidP="00D70A6E">
      <w:r w:rsidRPr="69712AFE">
        <w:rPr>
          <w:b/>
          <w:bCs/>
        </w:rPr>
        <w:t>Flash</w:t>
      </w:r>
      <w:r>
        <w:t xml:space="preserve"> technológia bola tiež alternatívou pre komunikáciu v reálnom čase,</w:t>
      </w:r>
      <w:r>
        <w:br/>
        <w:t>ale v súčasnej dobe sa prestáva používať najmä kvôli jej zraniteľnosti. Pri jeho využívaní vznikal často problém s nutnosťou pridania podporného balíčka pre prehliadač, kde ho nie vždy bolo možné nainštalovať.</w:t>
      </w:r>
    </w:p>
    <w:p w14:paraId="65ADB2E1" w14:textId="77777777" w:rsidR="00D70A6E" w:rsidRDefault="00D70A6E" w:rsidP="00D70A6E"/>
    <w:p w14:paraId="53B44791" w14:textId="77777777" w:rsidR="00D70A6E" w:rsidRDefault="00D70A6E" w:rsidP="00D70A6E"/>
    <w:p w14:paraId="462A59BF" w14:textId="77777777" w:rsidR="00D70A6E" w:rsidRPr="008B0BA3" w:rsidRDefault="00D70A6E" w:rsidP="00D70A6E">
      <w:r>
        <w:rPr>
          <w:noProof/>
          <w:lang w:eastAsia="sk-SK"/>
        </w:rPr>
        <w:lastRenderedPageBreak/>
        <mc:AlternateContent>
          <mc:Choice Requires="wps">
            <w:drawing>
              <wp:anchor distT="0" distB="0" distL="114300" distR="114300" simplePos="0" relativeHeight="251678720" behindDoc="0" locked="0" layoutInCell="1" allowOverlap="1" wp14:anchorId="68A016F1" wp14:editId="609D1156">
                <wp:simplePos x="0" y="0"/>
                <wp:positionH relativeFrom="column">
                  <wp:posOffset>-6350</wp:posOffset>
                </wp:positionH>
                <wp:positionV relativeFrom="paragraph">
                  <wp:posOffset>4458335</wp:posOffset>
                </wp:positionV>
                <wp:extent cx="5581015" cy="616585"/>
                <wp:effectExtent l="0" t="0" r="635" b="0"/>
                <wp:wrapTopAndBottom/>
                <wp:docPr id="68" name="Textové pole 68"/>
                <wp:cNvGraphicFramePr/>
                <a:graphic xmlns:a="http://schemas.openxmlformats.org/drawingml/2006/main">
                  <a:graphicData uri="http://schemas.microsoft.com/office/word/2010/wordprocessingShape">
                    <wps:wsp>
                      <wps:cNvSpPr txBox="1"/>
                      <wps:spPr>
                        <a:xfrm>
                          <a:off x="0" y="0"/>
                          <a:ext cx="5581015" cy="616585"/>
                        </a:xfrm>
                        <a:prstGeom prst="rect">
                          <a:avLst/>
                        </a:prstGeom>
                        <a:solidFill>
                          <a:prstClr val="white"/>
                        </a:solidFill>
                        <a:ln>
                          <a:noFill/>
                        </a:ln>
                      </wps:spPr>
                      <wps:txbx>
                        <w:txbxContent>
                          <w:p w14:paraId="35933FC3" w14:textId="77777777" w:rsidR="005860F6" w:rsidRPr="00271A0D" w:rsidRDefault="005860F6" w:rsidP="00D70A6E">
                            <w:pPr>
                              <w:pStyle w:val="Popis"/>
                              <w:rPr>
                                <w:sz w:val="24"/>
                              </w:rPr>
                            </w:pPr>
                            <w:bookmarkStart w:id="180" w:name="_Toc480320081"/>
                            <w:bookmarkStart w:id="181" w:name="_Toc480322573"/>
                            <w:bookmarkStart w:id="182" w:name="_Toc480375469"/>
                            <w:bookmarkStart w:id="183" w:name="_Toc480383737"/>
                            <w:r>
                              <w:t xml:space="preserve">Obrázok </w:t>
                            </w:r>
                            <w:fldSimple w:instr=" STYLEREF 1 \s ">
                              <w:r>
                                <w:rPr>
                                  <w:noProof/>
                                </w:rPr>
                                <w:t>3</w:t>
                              </w:r>
                            </w:fldSimple>
                            <w:r>
                              <w:t>.</w:t>
                            </w:r>
                            <w:fldSimple w:instr=" SEQ Obrázok \* ARABIC \s 1 ">
                              <w:r>
                                <w:rPr>
                                  <w:noProof/>
                                </w:rPr>
                                <w:t>2</w:t>
                              </w:r>
                            </w:fldSimple>
                            <w:r>
                              <w:t xml:space="preserve"> </w:t>
                            </w:r>
                            <w:r w:rsidRPr="00BB263A">
                              <w:rPr>
                                <w:b w:val="0"/>
                                <w:i/>
                                <w:color w:val="000000" w:themeColor="text1"/>
                              </w:rPr>
                              <w:t>WebSocket podpora pre najpoužív</w:t>
                            </w:r>
                            <w:r>
                              <w:rPr>
                                <w:b w:val="0"/>
                                <w:i/>
                                <w:color w:val="000000" w:themeColor="text1"/>
                              </w:rPr>
                              <w:t xml:space="preserve">anejšie internetové prehliadače </w:t>
                            </w:r>
                            <w:r>
                              <w:rPr>
                                <w:rStyle w:val="Hypertextovprepojenie"/>
                                <w:b w:val="0"/>
                                <w:i/>
                                <w:color w:val="000000" w:themeColor="text1"/>
                                <w:u w:val="none"/>
                              </w:rPr>
                              <w:t>-</w:t>
                            </w:r>
                            <w:r w:rsidRPr="00BB263A">
                              <w:rPr>
                                <w:rStyle w:val="Hypertextovprepojenie"/>
                                <w:b w:val="0"/>
                                <w:i/>
                                <w:color w:val="000000" w:themeColor="text1"/>
                                <w:u w:val="none"/>
                              </w:rPr>
                              <w:t xml:space="preserve"> </w:t>
                            </w:r>
                            <w:r>
                              <w:rPr>
                                <w:rStyle w:val="Hypertextovprepojenie"/>
                                <w:b w:val="0"/>
                                <w:i/>
                                <w:color w:val="000000" w:themeColor="text1"/>
                                <w:u w:val="none"/>
                              </w:rPr>
                              <w:t>Apríl 2017</w:t>
                            </w:r>
                            <w:bookmarkEnd w:id="180"/>
                            <w:bookmarkEnd w:id="181"/>
                            <w:bookmarkEnd w:id="182"/>
                            <w:bookmarkEnd w:id="183"/>
                          </w:p>
                          <w:p w14:paraId="6D01F095" w14:textId="77777777" w:rsidR="005860F6" w:rsidRPr="00555656" w:rsidRDefault="005860F6" w:rsidP="00D70A6E">
                            <w:pPr>
                              <w:pStyle w:val="Popi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016F1" id="Textové pole 68" o:spid="_x0000_s1039" type="#_x0000_t202" style="position:absolute;left:0;text-align:left;margin-left:-.5pt;margin-top:351.05pt;width:439.45pt;height:4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" stroked="f">
                <v:textbox inset="0,0,0,0">
                  <w:txbxContent>
                    <w:p w14:paraId="35933FC3" w14:textId="77777777" w:rsidR="005860F6" w:rsidRPr="00271A0D" w:rsidRDefault="005860F6" w:rsidP="00D70A6E">
                      <w:pPr>
                        <w:pStyle w:val="Popis"/>
                        <w:rPr>
                          <w:sz w:val="24"/>
                        </w:rPr>
                      </w:pPr>
                      <w:bookmarkStart w:id="184" w:name="_Toc480320081"/>
                      <w:bookmarkStart w:id="185" w:name="_Toc480322573"/>
                      <w:bookmarkStart w:id="186" w:name="_Toc480375469"/>
                      <w:bookmarkStart w:id="187" w:name="_Toc480383737"/>
                      <w:r>
                        <w:t xml:space="preserve">Obrázok </w:t>
                      </w:r>
                      <w:fldSimple w:instr=" STYLEREF 1 \s ">
                        <w:r>
                          <w:rPr>
                            <w:noProof/>
                          </w:rPr>
                          <w:t>3</w:t>
                        </w:r>
                      </w:fldSimple>
                      <w:r>
                        <w:t>.</w:t>
                      </w:r>
                      <w:fldSimple w:instr=" SEQ Obrázok \* ARABIC \s 1 ">
                        <w:r>
                          <w:rPr>
                            <w:noProof/>
                          </w:rPr>
                          <w:t>2</w:t>
                        </w:r>
                      </w:fldSimple>
                      <w:r>
                        <w:t xml:space="preserve"> </w:t>
                      </w:r>
                      <w:r w:rsidRPr="00BB263A">
                        <w:rPr>
                          <w:b w:val="0"/>
                          <w:i/>
                          <w:color w:val="000000" w:themeColor="text1"/>
                        </w:rPr>
                        <w:t>WebSocket podpora pre najpoužív</w:t>
                      </w:r>
                      <w:r>
                        <w:rPr>
                          <w:b w:val="0"/>
                          <w:i/>
                          <w:color w:val="000000" w:themeColor="text1"/>
                        </w:rPr>
                        <w:t xml:space="preserve">anejšie internetové prehliadače </w:t>
                      </w:r>
                      <w:r>
                        <w:rPr>
                          <w:rStyle w:val="Hypertextovprepojenie"/>
                          <w:b w:val="0"/>
                          <w:i/>
                          <w:color w:val="000000" w:themeColor="text1"/>
                          <w:u w:val="none"/>
                        </w:rPr>
                        <w:t>-</w:t>
                      </w:r>
                      <w:r w:rsidRPr="00BB263A">
                        <w:rPr>
                          <w:rStyle w:val="Hypertextovprepojenie"/>
                          <w:b w:val="0"/>
                          <w:i/>
                          <w:color w:val="000000" w:themeColor="text1"/>
                          <w:u w:val="none"/>
                        </w:rPr>
                        <w:t xml:space="preserve"> </w:t>
                      </w:r>
                      <w:r>
                        <w:rPr>
                          <w:rStyle w:val="Hypertextovprepojenie"/>
                          <w:b w:val="0"/>
                          <w:i/>
                          <w:color w:val="000000" w:themeColor="text1"/>
                          <w:u w:val="none"/>
                        </w:rPr>
                        <w:t>Apríl 2017</w:t>
                      </w:r>
                      <w:bookmarkEnd w:id="184"/>
                      <w:bookmarkEnd w:id="185"/>
                      <w:bookmarkEnd w:id="186"/>
                      <w:bookmarkEnd w:id="187"/>
                    </w:p>
                    <w:p w14:paraId="6D01F095" w14:textId="77777777" w:rsidR="005860F6" w:rsidRPr="00555656" w:rsidRDefault="005860F6" w:rsidP="00D70A6E">
                      <w:pPr>
                        <w:pStyle w:val="Popis"/>
                        <w:rPr>
                          <w:noProof/>
                          <w:sz w:val="24"/>
                        </w:rPr>
                      </w:pPr>
                    </w:p>
                  </w:txbxContent>
                </v:textbox>
                <w10:wrap type="topAndBottom"/>
              </v:shape>
            </w:pict>
          </mc:Fallback>
        </mc:AlternateContent>
      </w:r>
      <w:r>
        <w:rPr>
          <w:noProof/>
          <w:lang w:eastAsia="sk-SK"/>
        </w:rPr>
        <w:drawing>
          <wp:anchor distT="0" distB="0" distL="114300" distR="114300" simplePos="0" relativeHeight="251541504" behindDoc="0" locked="0" layoutInCell="1" allowOverlap="1" wp14:anchorId="04AEFEC4" wp14:editId="4870559B">
            <wp:simplePos x="0" y="0"/>
            <wp:positionH relativeFrom="column">
              <wp:posOffset>-1905</wp:posOffset>
            </wp:positionH>
            <wp:positionV relativeFrom="paragraph">
              <wp:posOffset>2563539</wp:posOffset>
            </wp:positionV>
            <wp:extent cx="5581015" cy="1898015"/>
            <wp:effectExtent l="0" t="0" r="635" b="6985"/>
            <wp:wrapTopAndBottom/>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6772" t="33176" r="1890" b="41154"/>
                    <a:stretch/>
                  </pic:blipFill>
                  <pic:spPr bwMode="auto">
                    <a:xfrm>
                      <a:off x="0" y="0"/>
                      <a:ext cx="558101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Protokol WebSocket je v porovnaní</w:t>
      </w:r>
      <w:r w:rsidRPr="3880DEEB">
        <w:t xml:space="preserve"> </w:t>
      </w:r>
      <w:r>
        <w:t>s Long-Polling výhodnejší pre sieťovú prevádzku, ktorá</w:t>
      </w:r>
      <w:r w:rsidRPr="3880DEEB">
        <w:t xml:space="preserve"> </w:t>
      </w:r>
      <w:r>
        <w:t>sa v dôsledku obmedzenia zasielania požiadaviek odľahčuje, ale aj pre webové servery, ktoré nemusia obstarávať odozvy na požiadavky webových stránok</w:t>
      </w:r>
      <w:r w:rsidRPr="3880DEEB">
        <w:t xml:space="preserve">. </w:t>
      </w:r>
      <w:r>
        <w:t>Oproti iným technológiám je technológia WebSocket priamo vyvíjaná pre obojstrannú komunikáciu v reálnom čase. Táto technológia prišla spolu so špecifikáciou protokolu HTML 5, kde dovtedy bola takáto komunikácia riešená neefektívne.</w:t>
      </w:r>
      <w:r w:rsidRPr="3880DEEB">
        <w:t xml:space="preserve"> </w:t>
      </w:r>
      <w:r>
        <w:t>V čase príchodu protokolu WebSocket bol najväčší problém s podporou zo strany prehliadačov, no v súčasnej dobe sa situácia vylepšila tak, že väčšina aktualizovaných prehliadačov už s touto technológiou plne spolupracuje.</w:t>
      </w:r>
      <w:r w:rsidRPr="3880DEEB">
        <w:t xml:space="preserve"> </w:t>
      </w:r>
      <w:sdt>
        <w:sdtPr>
          <w:id w:val="-296216506"/>
          <w:citation/>
        </w:sdtPr>
        <w:sdtContent>
          <w:r>
            <w:fldChar w:fldCharType="begin"/>
          </w:r>
          <w:r>
            <w:instrText>CITATION BcD17 \l 1051  \m IHi17</w:instrText>
          </w:r>
          <w:r>
            <w:fldChar w:fldCharType="separate"/>
          </w:r>
          <w:r w:rsidRPr="00D70A6E">
            <w:rPr>
              <w:noProof/>
            </w:rPr>
            <w:t>[25, 26]</w:t>
          </w:r>
          <w:r>
            <w:fldChar w:fldCharType="end"/>
          </w:r>
        </w:sdtContent>
      </w:sdt>
    </w:p>
    <w:p w14:paraId="61C1C695" w14:textId="77777777" w:rsidR="00D70A6E" w:rsidRDefault="00D70A6E" w:rsidP="00D70A6E">
      <w:pPr>
        <w:pStyle w:val="Nadpis3"/>
      </w:pPr>
      <w:bookmarkStart w:id="188" w:name="_Toc480375503"/>
      <w:bookmarkStart w:id="189" w:name="_Toc480399741"/>
      <w:r>
        <w:t>Socket.io</w:t>
      </w:r>
      <w:bookmarkEnd w:id="188"/>
      <w:bookmarkEnd w:id="189"/>
    </w:p>
    <w:p w14:paraId="61EC25EF" w14:textId="7E56CF6D" w:rsidR="00D70A6E" w:rsidRDefault="00D70A6E" w:rsidP="00D70A6E">
      <w:r>
        <w:t>Socket.io je JavaScript knižnica určená pre obojstrannú komunikáciu medzi klientom a serverom. Ako hlavný spôsob komunikácie sa využíva technológia WebSocket. Pri využívaní prehliadača bez podpory tohto protokolu, knižnica obsahuje viaceré alternatívne možnosti komunikácie napríklad využitie Long-Polling. Toto integrovanie viacerých druhov komunikácie do</w:t>
      </w:r>
      <w:r w:rsidRPr="69712AFE">
        <w:t xml:space="preserve"> jedného API je veľmi</w:t>
      </w:r>
      <w:r>
        <w:t xml:space="preserve"> výhodné riešenie pre vývojárov, ktorí môžu písať aplikácie bez nutnosti riešenia kompatibility s rôznymi webovými prehliadačmi. Knižnica musí byť implementovaná na oboch stranách, klient-server. Socket.io poskytuje na strane klienta aj webového servera komponenty s podobnými API, čo dopomáha k jednoduchšiemu využitiu tohto prostriedku. Potrebnú literatúru poskytuje výrobca na svojej oficiálnej stránke, kde sa nachádza aj mnoho návodov a riešení problémov. </w:t>
      </w:r>
      <w:sdt>
        <w:sdtPr>
          <w:id w:val="431472680"/>
          <w:citation/>
        </w:sdtPr>
        <w:sdtContent>
          <w:r>
            <w:fldChar w:fldCharType="begin"/>
          </w:r>
          <w:r>
            <w:instrText xml:space="preserve">CITATION htt \m Gui17 \l 1051 </w:instrText>
          </w:r>
          <w:r>
            <w:fldChar w:fldCharType="separate"/>
          </w:r>
          <w:r w:rsidRPr="00D70A6E">
            <w:rPr>
              <w:noProof/>
            </w:rPr>
            <w:t>[27, 28]</w:t>
          </w:r>
          <w:r>
            <w:fldChar w:fldCharType="end"/>
          </w:r>
        </w:sdtContent>
      </w:sdt>
    </w:p>
    <w:p w14:paraId="63607611" w14:textId="77777777" w:rsidR="00836499" w:rsidRDefault="00836499" w:rsidP="00D70A6E"/>
    <w:p w14:paraId="3B781991" w14:textId="77777777" w:rsidR="00D70A6E" w:rsidRDefault="00D70A6E" w:rsidP="00D70A6E">
      <w:pPr>
        <w:pStyle w:val="Nadpis3"/>
      </w:pPr>
      <w:bookmarkStart w:id="190" w:name="_Toc480375504"/>
      <w:bookmarkStart w:id="191" w:name="_Toc480399742"/>
      <w:proofErr w:type="spellStart"/>
      <w:r>
        <w:lastRenderedPageBreak/>
        <w:t>Flask-SocketIO</w:t>
      </w:r>
      <w:bookmarkEnd w:id="190"/>
      <w:bookmarkEnd w:id="191"/>
      <w:proofErr w:type="spellEnd"/>
    </w:p>
    <w:p w14:paraId="09799E0E" w14:textId="77777777" w:rsidR="00D70A6E" w:rsidRDefault="00D70A6E" w:rsidP="00D70A6E">
      <w:r>
        <w:t>Tento modul je implementácia knižnice Socket.io určená pre web framework Flash. Pre naše potreby si ukážeme základnú funkciu prijímania a posielania dát. Podrobné návody na využitie ďalších zaujímavých funkcií,  možností a nastavení sú kvalitne zdokumentované na oficiálnej stránke.</w:t>
      </w:r>
    </w:p>
    <w:p w14:paraId="19B1326A" w14:textId="77777777" w:rsidR="00D70A6E" w:rsidRDefault="00D70A6E" w:rsidP="00D70A6E">
      <w:pPr>
        <w:ind w:firstLine="0"/>
      </w:pPr>
    </w:p>
    <w:p w14:paraId="3DE7D03E" w14:textId="77777777" w:rsidR="00D70A6E" w:rsidRDefault="00D70A6E" w:rsidP="00D70A6E">
      <w:pPr>
        <w:ind w:firstLine="0"/>
        <w:rPr>
          <w:b/>
          <w:bCs/>
          <w:lang w:eastAsia="sk-SK"/>
        </w:rPr>
      </w:pPr>
      <w:r w:rsidRPr="69712AFE">
        <w:rPr>
          <w:b/>
          <w:bCs/>
          <w:lang w:eastAsia="sk-SK"/>
        </w:rPr>
        <w:t xml:space="preserve">Príklad odoslania správy </w:t>
      </w:r>
    </w:p>
    <w:p w14:paraId="012CBC29" w14:textId="77777777" w:rsidR="00D70A6E" w:rsidRDefault="00D70A6E" w:rsidP="00D70A6E">
      <w:r>
        <w:t xml:space="preserve">Odosielanie a prijímanie dát funguje na základe udalostí. Pri odosielaní dát musíme pridať vždy názov udalosti, ku ktorej sú tieto dáta určené. Druhá strana musí mať definovaný ten istý názov udalosti, aby </w:t>
      </w:r>
      <w:proofErr w:type="spellStart"/>
      <w:r>
        <w:t>mohola</w:t>
      </w:r>
      <w:proofErr w:type="spellEnd"/>
      <w:r>
        <w:t xml:space="preserve"> čakať na prijatie dát. Posielané dáta môžu byť ľubovoľné JSON objekty, čo zahŕňa aj reťazce, čísla alebo polia.</w:t>
      </w:r>
    </w:p>
    <w:p w14:paraId="2C3B1802" w14:textId="77777777" w:rsidR="00D70A6E" w:rsidRPr="00FF572E" w:rsidRDefault="00D70A6E" w:rsidP="00D70A6E">
      <w:pPr>
        <w:ind w:firstLine="0"/>
        <w:rPr>
          <w:b/>
          <w:bCs/>
          <w:lang w:eastAsia="sk-SK"/>
        </w:rPr>
      </w:pPr>
      <w:r w:rsidRPr="69712AFE">
        <w:rPr>
          <w:b/>
          <w:bCs/>
          <w:lang w:eastAsia="sk-SK"/>
        </w:rPr>
        <w:t>Server (</w:t>
      </w:r>
      <w:proofErr w:type="spellStart"/>
      <w:r w:rsidRPr="69712AFE">
        <w:rPr>
          <w:b/>
          <w:bCs/>
          <w:lang w:eastAsia="sk-SK"/>
        </w:rPr>
        <w:t>Python</w:t>
      </w:r>
      <w:proofErr w:type="spellEnd"/>
      <w:r w:rsidRPr="69712AFE">
        <w:rPr>
          <w:b/>
          <w:bCs/>
          <w:lang w:eastAsia="sk-SK"/>
        </w:rPr>
        <w:t>)</w:t>
      </w:r>
    </w:p>
    <w:p w14:paraId="7214D785" w14:textId="77777777" w:rsidR="00D70A6E" w:rsidRDefault="00D70A6E" w:rsidP="00D70A6E">
      <w:pPr>
        <w:pBdr>
          <w:top w:val="single" w:sz="4" w:space="1" w:color="auto"/>
          <w:left w:val="single" w:sz="4" w:space="4" w:color="auto"/>
          <w:bottom w:val="single" w:sz="4" w:space="1" w:color="auto"/>
          <w:right w:val="single" w:sz="4" w:space="4" w:color="auto"/>
        </w:pBdr>
        <w:spacing w:after="0"/>
        <w:rPr>
          <w:color w:val="3E4349"/>
          <w:lang w:eastAsia="sk-SK"/>
        </w:rPr>
      </w:pPr>
      <w:proofErr w:type="spellStart"/>
      <w:r w:rsidRPr="69712AFE">
        <w:rPr>
          <w:color w:val="007020"/>
          <w:lang w:eastAsia="sk-SK"/>
        </w:rPr>
        <w:t>def</w:t>
      </w:r>
      <w:proofErr w:type="spellEnd"/>
      <w:r w:rsidRPr="69712AFE">
        <w:rPr>
          <w:color w:val="3E4349"/>
          <w:lang w:eastAsia="sk-SK"/>
        </w:rPr>
        <w:t xml:space="preserve"> </w:t>
      </w:r>
      <w:r w:rsidRPr="69712AFE">
        <w:rPr>
          <w:lang w:eastAsia="sk-SK"/>
        </w:rPr>
        <w:t>stav_kamera1</w:t>
      </w:r>
      <w:r w:rsidRPr="69712AFE">
        <w:rPr>
          <w:color w:val="3E4349"/>
          <w:lang w:eastAsia="sk-SK"/>
        </w:rPr>
        <w:t>():</w:t>
      </w:r>
    </w:p>
    <w:p w14:paraId="249D0A02"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001B7E01">
        <w:rPr>
          <w:color w:val="3E4349"/>
          <w:lang w:eastAsia="sk-SK"/>
        </w:rPr>
        <w:t xml:space="preserve">   </w:t>
      </w:r>
      <w:r>
        <w:rPr>
          <w:color w:val="3E4349"/>
          <w:lang w:eastAsia="sk-SK"/>
        </w:rPr>
        <w:tab/>
      </w:r>
      <w:r w:rsidRPr="001B7E01">
        <w:rPr>
          <w:color w:val="3E4349"/>
          <w:lang w:eastAsia="sk-SK"/>
        </w:rPr>
        <w:t xml:space="preserve"> </w:t>
      </w:r>
      <w:proofErr w:type="spellStart"/>
      <w:r w:rsidRPr="00FF572E">
        <w:rPr>
          <w:lang w:eastAsia="sk-SK"/>
        </w:rPr>
        <w:t>socketio.emit</w:t>
      </w:r>
      <w:proofErr w:type="spellEnd"/>
      <w:r w:rsidRPr="00FF572E">
        <w:rPr>
          <w:lang w:eastAsia="sk-SK"/>
        </w:rPr>
        <w:t>(</w:t>
      </w:r>
      <w:r w:rsidRPr="00FF572E">
        <w:rPr>
          <w:color w:val="2F5496" w:themeColor="accent5" w:themeShade="BF"/>
          <w:lang w:eastAsia="sk-SK"/>
        </w:rPr>
        <w:t>'kamera1'</w:t>
      </w:r>
      <w:r w:rsidRPr="00FF572E">
        <w:rPr>
          <w:lang w:eastAsia="sk-SK"/>
        </w:rPr>
        <w:t>, {'</w:t>
      </w:r>
      <w:proofErr w:type="spellStart"/>
      <w:r w:rsidRPr="00FF572E">
        <w:rPr>
          <w:color w:val="C45911" w:themeColor="accent2" w:themeShade="BF"/>
          <w:lang w:eastAsia="sk-SK"/>
        </w:rPr>
        <w:t>value</w:t>
      </w:r>
      <w:proofErr w:type="spellEnd"/>
      <w:r w:rsidRPr="00FF572E">
        <w:rPr>
          <w:lang w:eastAsia="sk-SK"/>
        </w:rPr>
        <w:t xml:space="preserve">': </w:t>
      </w:r>
      <w:proofErr w:type="spellStart"/>
      <w:r w:rsidRPr="00FF572E">
        <w:rPr>
          <w:lang w:eastAsia="sk-SK"/>
        </w:rPr>
        <w:t>data</w:t>
      </w:r>
      <w:proofErr w:type="spellEnd"/>
      <w:r w:rsidRPr="00FF572E">
        <w:rPr>
          <w:lang w:eastAsia="sk-SK"/>
        </w:rPr>
        <w:t>})</w:t>
      </w:r>
    </w:p>
    <w:p w14:paraId="3795B430" w14:textId="77777777" w:rsidR="00D70A6E" w:rsidRDefault="00D70A6E" w:rsidP="00D70A6E">
      <w:pPr>
        <w:ind w:firstLine="0"/>
        <w:rPr>
          <w:b/>
          <w:bCs/>
          <w:lang w:eastAsia="sk-SK"/>
        </w:rPr>
      </w:pPr>
    </w:p>
    <w:p w14:paraId="052E5787" w14:textId="77777777" w:rsidR="00D70A6E" w:rsidRPr="00FF572E" w:rsidRDefault="00D70A6E" w:rsidP="00D70A6E">
      <w:pPr>
        <w:ind w:firstLine="0"/>
        <w:rPr>
          <w:b/>
          <w:bCs/>
          <w:lang w:eastAsia="sk-SK"/>
        </w:rPr>
      </w:pPr>
      <w:r w:rsidRPr="69712AFE">
        <w:rPr>
          <w:b/>
          <w:bCs/>
          <w:lang w:eastAsia="sk-SK"/>
        </w:rPr>
        <w:t>Klient (</w:t>
      </w:r>
      <w:proofErr w:type="spellStart"/>
      <w:r w:rsidRPr="69712AFE">
        <w:rPr>
          <w:b/>
          <w:bCs/>
          <w:lang w:eastAsia="sk-SK"/>
        </w:rPr>
        <w:t>jQuery</w:t>
      </w:r>
      <w:proofErr w:type="spellEnd"/>
      <w:r w:rsidRPr="69712AFE">
        <w:rPr>
          <w:b/>
          <w:bCs/>
          <w:lang w:eastAsia="sk-SK"/>
        </w:rPr>
        <w:t>)</w:t>
      </w:r>
    </w:p>
    <w:p w14:paraId="5DE09176"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proofErr w:type="spellStart"/>
      <w:r w:rsidRPr="69712AFE">
        <w:rPr>
          <w:lang w:eastAsia="sk-SK"/>
        </w:rPr>
        <w:t>socket.on</w:t>
      </w:r>
      <w:proofErr w:type="spellEnd"/>
      <w:r w:rsidRPr="69712AFE">
        <w:rPr>
          <w:lang w:eastAsia="sk-SK"/>
        </w:rPr>
        <w:t>(</w:t>
      </w:r>
      <w:r w:rsidRPr="69712AFE">
        <w:rPr>
          <w:color w:val="2F5496" w:themeColor="accent5" w:themeShade="BF"/>
          <w:lang w:eastAsia="sk-SK"/>
        </w:rPr>
        <w:t>'kamera1'</w:t>
      </w:r>
      <w:r w:rsidRPr="69712AFE">
        <w:rPr>
          <w:lang w:eastAsia="sk-SK"/>
        </w:rPr>
        <w:t xml:space="preserve">, </w:t>
      </w:r>
      <w:proofErr w:type="spellStart"/>
      <w:r w:rsidRPr="69712AFE">
        <w:rPr>
          <w:lang w:eastAsia="sk-SK"/>
        </w:rPr>
        <w:t>function</w:t>
      </w:r>
      <w:proofErr w:type="spellEnd"/>
      <w:r w:rsidRPr="69712AFE">
        <w:rPr>
          <w:lang w:eastAsia="sk-SK"/>
        </w:rPr>
        <w:t>(</w:t>
      </w:r>
      <w:r w:rsidRPr="69712AFE">
        <w:rPr>
          <w:color w:val="6FAC47"/>
          <w:lang w:eastAsia="sk-SK"/>
        </w:rPr>
        <w:t>e</w:t>
      </w:r>
      <w:r w:rsidRPr="69712AFE">
        <w:rPr>
          <w:lang w:eastAsia="sk-SK"/>
        </w:rPr>
        <w:t>) {</w:t>
      </w:r>
    </w:p>
    <w:p w14:paraId="0B393749"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00FF572E">
        <w:rPr>
          <w:lang w:eastAsia="sk-SK"/>
        </w:rPr>
        <w:t xml:space="preserve">         </w:t>
      </w:r>
      <w:r w:rsidRPr="00FF572E">
        <w:rPr>
          <w:lang w:eastAsia="sk-SK"/>
        </w:rPr>
        <w:tab/>
        <w:t xml:space="preserve"> console.log("Kamera 1:", </w:t>
      </w:r>
      <w:proofErr w:type="spellStart"/>
      <w:r w:rsidRPr="00FF572E">
        <w:rPr>
          <w:color w:val="70AD47" w:themeColor="accent6"/>
          <w:lang w:eastAsia="sk-SK"/>
        </w:rPr>
        <w:t>e</w:t>
      </w:r>
      <w:r w:rsidRPr="00FF572E">
        <w:rPr>
          <w:lang w:eastAsia="sk-SK"/>
        </w:rPr>
        <w:t>.</w:t>
      </w:r>
      <w:r w:rsidRPr="00FF572E">
        <w:rPr>
          <w:color w:val="C45911" w:themeColor="accent2" w:themeShade="BF"/>
          <w:lang w:eastAsia="sk-SK"/>
        </w:rPr>
        <w:t>value</w:t>
      </w:r>
      <w:proofErr w:type="spellEnd"/>
      <w:r w:rsidRPr="00FF572E">
        <w:rPr>
          <w:lang w:eastAsia="sk-SK"/>
        </w:rPr>
        <w:t>);</w:t>
      </w:r>
    </w:p>
    <w:p w14:paraId="2D0A8FB6"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69712AFE">
        <w:rPr>
          <w:lang w:eastAsia="sk-SK"/>
        </w:rPr>
        <w:t>}</w:t>
      </w:r>
    </w:p>
    <w:p w14:paraId="093808B2" w14:textId="77777777" w:rsidR="00D70A6E" w:rsidRDefault="00D70A6E" w:rsidP="00D70A6E"/>
    <w:p w14:paraId="45B24465" w14:textId="77777777" w:rsidR="00D70A6E" w:rsidRPr="0054150F" w:rsidRDefault="00D70A6E" w:rsidP="00D70A6E">
      <w:r>
        <w:t xml:space="preserve">Ukážka zobrazuje odoslanie správy webovým serverom a prijatia správy klientom. Funkcia stav_kamera1 po zavolaní vygeneruje udalosť s dátami a tie sa následne odošlú. Klient čaká na vopred definovanú udalosť a po jej prijatí vypíše na konzolu textový výpis spolu s prijatými dátami. </w:t>
      </w:r>
      <w:sdt>
        <w:sdtPr>
          <w:rPr>
            <w:b/>
            <w:bCs/>
            <w:lang w:eastAsia="sk-SK"/>
          </w:rPr>
          <w:id w:val="805443566"/>
          <w:citation/>
        </w:sdtPr>
        <w:sdtContent>
          <w:r>
            <w:rPr>
              <w:b/>
              <w:bCs/>
              <w:lang w:eastAsia="sk-SK"/>
            </w:rPr>
            <w:fldChar w:fldCharType="begin"/>
          </w:r>
          <w:r>
            <w:instrText xml:space="preserve">CITATION Mig17 \l 1051 </w:instrText>
          </w:r>
          <w:r>
            <w:rPr>
              <w:b/>
              <w:bCs/>
              <w:lang w:eastAsia="sk-SK"/>
            </w:rPr>
            <w:fldChar w:fldCharType="separate"/>
          </w:r>
          <w:r w:rsidRPr="00D70A6E">
            <w:rPr>
              <w:noProof/>
            </w:rPr>
            <w:t>[29]</w:t>
          </w:r>
          <w:r>
            <w:rPr>
              <w:b/>
              <w:bCs/>
              <w:lang w:eastAsia="sk-SK"/>
            </w:rPr>
            <w:fldChar w:fldCharType="end"/>
          </w:r>
        </w:sdtContent>
      </w:sdt>
    </w:p>
    <w:p w14:paraId="62F6A537" w14:textId="77777777" w:rsidR="00D70A6E" w:rsidRPr="0054150F" w:rsidRDefault="00D70A6E" w:rsidP="00D70A6E"/>
    <w:p w14:paraId="2B2D169C" w14:textId="77777777" w:rsidR="00D70A6E" w:rsidRDefault="00D70A6E" w:rsidP="00D70A6E">
      <w:pPr>
        <w:spacing w:after="0" w:line="240" w:lineRule="auto"/>
        <w:ind w:firstLine="0"/>
        <w:jc w:val="left"/>
        <w:rPr>
          <w:rFonts w:eastAsia="Times New Roman"/>
          <w:b/>
          <w:color w:val="000000"/>
          <w:sz w:val="28"/>
          <w:szCs w:val="26"/>
        </w:rPr>
      </w:pPr>
      <w:r>
        <w:br w:type="page"/>
      </w:r>
    </w:p>
    <w:p w14:paraId="7BC91A29" w14:textId="77777777" w:rsidR="00D70A6E" w:rsidRDefault="00D70A6E" w:rsidP="00D70A6E">
      <w:pPr>
        <w:pStyle w:val="Nadpis2"/>
      </w:pPr>
      <w:bookmarkStart w:id="192" w:name="_Toc480375505"/>
      <w:bookmarkStart w:id="193" w:name="_Toc480399743"/>
      <w:r>
        <w:lastRenderedPageBreak/>
        <w:t>Webová stránka</w:t>
      </w:r>
      <w:bookmarkEnd w:id="192"/>
      <w:bookmarkEnd w:id="193"/>
    </w:p>
    <w:p w14:paraId="6CFD9FA3" w14:textId="77777777" w:rsidR="00D70A6E" w:rsidRDefault="00D70A6E" w:rsidP="00D70A6E">
      <w:r>
        <w:t>Poslednou časťou projektu je webová stránka, ktorá bude dynamicky zobrazovať využitie kamery video strižňou a bude poskytovať jednoduché rozhranie na krátku textovú komunikáciu.</w:t>
      </w:r>
    </w:p>
    <w:p w14:paraId="58E21D16" w14:textId="77777777" w:rsidR="00D70A6E" w:rsidRDefault="00D70A6E" w:rsidP="00D70A6E">
      <w:r>
        <w:t>Vývoj webovej stránky alebo aplikácie od nuly môže zabrať priveľa času.</w:t>
      </w:r>
      <w:r>
        <w:br/>
        <w:t xml:space="preserve">Pre urýchlenie vytvorenia stránok opäť použijeme služby </w:t>
      </w:r>
      <w:proofErr w:type="spellStart"/>
      <w:r>
        <w:t>framework-ov</w:t>
      </w:r>
      <w:proofErr w:type="spellEnd"/>
      <w:r>
        <w:t xml:space="preserve">. Budeme využívať práve tie s prívlastkom CSS alebo front-end, keďže oba znamenajú to isté. Obsahujú už vopred preddefinované HTML, CSS a JavaScript dokumenty. Veľkou výhodou je aj fakt, že tieto framework-y sa zameriavajú už aj na optimalizáciu pre obrazovky mobilných telefónov alebo </w:t>
      </w:r>
      <w:proofErr w:type="spellStart"/>
      <w:r>
        <w:t>tabletových</w:t>
      </w:r>
      <w:proofErr w:type="spellEnd"/>
      <w:r>
        <w:t xml:space="preserve"> počítačov. Majú rôzne nastavenia podľa toho, aké rozlíšenie obrazovka poskytuje a obsah upravujú tak, aby bol vždy dobre čitateľný a manipulácia</w:t>
      </w:r>
      <w:r>
        <w:br/>
        <w:t xml:space="preserve">s prvkami bola pohodlná. Táto funkcia prispôsobovania obsahu obrazovke sa nazýva </w:t>
      </w:r>
      <w:proofErr w:type="spellStart"/>
      <w:r>
        <w:t>responzívny</w:t>
      </w:r>
      <w:proofErr w:type="spellEnd"/>
      <w:r>
        <w:t xml:space="preserve"> dizajn. Na vytvorenie celkového dizajnu stránky nám framework-y ponúkajú šablóny, ktoré si môžeme upraviť, a tak dosiahnuť požadovaný vzhľad. V prípade, že žiadna šablóna nám nevyhovuje alebo chceme vložiť viac individuality do konečného výsledku, môžeme si vzhľad stránky poskladať z komponentov, ktoré sú nám ponúknuté, napríklad postranné alebo vrchné panely.</w:t>
      </w:r>
    </w:p>
    <w:p w14:paraId="7582ABFB" w14:textId="77777777" w:rsidR="00D70A6E" w:rsidRPr="004653D3" w:rsidRDefault="00D70A6E" w:rsidP="00D70A6E">
      <w:pPr>
        <w:spacing w:after="0"/>
        <w:rPr>
          <w:i/>
          <w:iCs/>
          <w:sz w:val="22"/>
        </w:rPr>
      </w:pPr>
      <w:r>
        <w:rPr>
          <w:noProof/>
          <w:lang w:eastAsia="sk-SK"/>
        </w:rPr>
        <mc:AlternateContent>
          <mc:Choice Requires="wps">
            <w:drawing>
              <wp:anchor distT="0" distB="0" distL="114300" distR="114300" simplePos="0" relativeHeight="251729920" behindDoc="0" locked="0" layoutInCell="1" allowOverlap="1" wp14:anchorId="67B18F5A" wp14:editId="21D550CE">
                <wp:simplePos x="0" y="0"/>
                <wp:positionH relativeFrom="column">
                  <wp:posOffset>15240</wp:posOffset>
                </wp:positionH>
                <wp:positionV relativeFrom="paragraph">
                  <wp:posOffset>1596863</wp:posOffset>
                </wp:positionV>
                <wp:extent cx="5581015" cy="361315"/>
                <wp:effectExtent l="0" t="0" r="635" b="635"/>
                <wp:wrapTopAndBottom/>
                <wp:docPr id="67" name="Textové pole 67"/>
                <wp:cNvGraphicFramePr/>
                <a:graphic xmlns:a="http://schemas.openxmlformats.org/drawingml/2006/main">
                  <a:graphicData uri="http://schemas.microsoft.com/office/word/2010/wordprocessingShape">
                    <wps:wsp>
                      <wps:cNvSpPr txBox="1"/>
                      <wps:spPr>
                        <a:xfrm>
                          <a:off x="0" y="0"/>
                          <a:ext cx="5581015" cy="361315"/>
                        </a:xfrm>
                        <a:prstGeom prst="rect">
                          <a:avLst/>
                        </a:prstGeom>
                        <a:solidFill>
                          <a:prstClr val="white"/>
                        </a:solidFill>
                        <a:ln>
                          <a:noFill/>
                        </a:ln>
                      </wps:spPr>
                      <wps:txbx>
                        <w:txbxContent>
                          <w:p w14:paraId="46DDC813" w14:textId="77777777" w:rsidR="005860F6" w:rsidRPr="00053733" w:rsidRDefault="005860F6" w:rsidP="00D70A6E">
                            <w:pPr>
                              <w:pStyle w:val="Popis"/>
                              <w:rPr>
                                <w:b w:val="0"/>
                                <w:sz w:val="24"/>
                              </w:rPr>
                            </w:pPr>
                            <w:bookmarkStart w:id="194" w:name="_Toc480375452"/>
                            <w:bookmarkStart w:id="195" w:name="_Toc480383720"/>
                            <w:r>
                              <w:t xml:space="preserve">Graf </w:t>
                            </w:r>
                            <w:fldSimple w:instr=" STYLEREF 1 \s ">
                              <w:r>
                                <w:rPr>
                                  <w:noProof/>
                                </w:rPr>
                                <w:t>3</w:t>
                              </w:r>
                            </w:fldSimple>
                            <w:r>
                              <w:t>.</w:t>
                            </w:r>
                            <w:fldSimple w:instr=" SEQ Graf \* ARABIC \s 1 ">
                              <w:r>
                                <w:rPr>
                                  <w:noProof/>
                                </w:rPr>
                                <w:t>2</w:t>
                              </w:r>
                            </w:fldSimple>
                            <w:r>
                              <w:t xml:space="preserve"> </w:t>
                            </w:r>
                            <w:r w:rsidRPr="00053733">
                              <w:rPr>
                                <w:b w:val="0"/>
                                <w:i/>
                              </w:rPr>
                              <w:t>Využitie Bootstrap a Foundation na najnavštevovanejších webových stránkach</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18F5A" id="Textové pole 67" o:spid="_x0000_s1040" type="#_x0000_t202" style="position:absolute;left:0;text-align:left;margin-left:1.2pt;margin-top:125.75pt;width:439.45pt;height:28.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" stroked="f">
                <v:textbox inset="0,0,0,0">
                  <w:txbxContent>
                    <w:p w14:paraId="46DDC813" w14:textId="77777777" w:rsidR="005860F6" w:rsidRPr="00053733" w:rsidRDefault="005860F6" w:rsidP="00D70A6E">
                      <w:pPr>
                        <w:pStyle w:val="Popis"/>
                        <w:rPr>
                          <w:b w:val="0"/>
                          <w:sz w:val="24"/>
                        </w:rPr>
                      </w:pPr>
                      <w:bookmarkStart w:id="196" w:name="_Toc480375452"/>
                      <w:bookmarkStart w:id="197" w:name="_Toc480383720"/>
                      <w:r>
                        <w:t xml:space="preserve">Graf </w:t>
                      </w:r>
                      <w:fldSimple w:instr=" STYLEREF 1 \s ">
                        <w:r>
                          <w:rPr>
                            <w:noProof/>
                          </w:rPr>
                          <w:t>3</w:t>
                        </w:r>
                      </w:fldSimple>
                      <w:r>
                        <w:t>.</w:t>
                      </w:r>
                      <w:fldSimple w:instr=" SEQ Graf \* ARABIC \s 1 ">
                        <w:r>
                          <w:rPr>
                            <w:noProof/>
                          </w:rPr>
                          <w:t>2</w:t>
                        </w:r>
                      </w:fldSimple>
                      <w:r>
                        <w:t xml:space="preserve"> </w:t>
                      </w:r>
                      <w:r w:rsidRPr="00053733">
                        <w:rPr>
                          <w:b w:val="0"/>
                          <w:i/>
                        </w:rPr>
                        <w:t>Využitie Bootstrap a Foundation na najnavštevovanejších webových stránkach</w:t>
                      </w:r>
                      <w:bookmarkEnd w:id="196"/>
                      <w:bookmarkEnd w:id="197"/>
                    </w:p>
                  </w:txbxContent>
                </v:textbox>
                <w10:wrap type="topAndBottom"/>
              </v:shape>
            </w:pict>
          </mc:Fallback>
        </mc:AlternateContent>
      </w:r>
      <w:r w:rsidRPr="00BB263A">
        <w:rPr>
          <w:b/>
          <w:noProof/>
          <w:sz w:val="22"/>
          <w:lang w:eastAsia="sk-SK"/>
        </w:rPr>
        <w:drawing>
          <wp:anchor distT="0" distB="0" distL="114300" distR="114300" simplePos="0" relativeHeight="251550720" behindDoc="0" locked="0" layoutInCell="1" allowOverlap="1" wp14:anchorId="0F89B1E6" wp14:editId="307A8DD6">
            <wp:simplePos x="0" y="0"/>
            <wp:positionH relativeFrom="column">
              <wp:posOffset>10383</wp:posOffset>
            </wp:positionH>
            <wp:positionV relativeFrom="paragraph">
              <wp:posOffset>1989892</wp:posOffset>
            </wp:positionV>
            <wp:extent cx="5581015" cy="1685925"/>
            <wp:effectExtent l="0" t="0" r="635" b="9525"/>
            <wp:wrapTopAndBottom/>
            <wp:docPr id="21" name="Graf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r>
        <w:t xml:space="preserve">V súčasnej dobe je populárnych viacero </w:t>
      </w:r>
      <w:proofErr w:type="spellStart"/>
      <w:r>
        <w:t>framework-ov</w:t>
      </w:r>
      <w:proofErr w:type="spellEnd"/>
      <w:r>
        <w:t>, ale medzi najpoužívanejšie patria</w:t>
      </w:r>
      <w:r w:rsidRPr="3880DEEB">
        <w:t xml:space="preserve">: </w:t>
      </w:r>
      <w:r>
        <w:t>Bootstrap a Foundation. Obidva majú svoje výhody a samozrejme aj nevýhody. Keďže naša stránka bude fungovať na jednoduchom dizajne, náš účel by splnil i jeden</w:t>
      </w:r>
      <w:r>
        <w:br/>
        <w:t>i druhý bezproblémovo. Pre väčšiu rozšírenosť sme sa rozhodli využiť služby Bootstrap CSS framework-u vo verzii 3.3.7. Dostupná je už aj verzia 4.0.0,</w:t>
      </w:r>
      <w:r w:rsidRPr="3880DEEB">
        <w:t xml:space="preserve"> </w:t>
      </w:r>
      <w:r>
        <w:t xml:space="preserve">ale tá sa nachádza ešte v </w:t>
      </w:r>
      <w:r w:rsidRPr="69712AFE">
        <w:t>testovacej fáze</w:t>
      </w:r>
      <w:r w:rsidRPr="69712AFE">
        <w:rPr>
          <w:i/>
          <w:iCs/>
        </w:rPr>
        <w:t xml:space="preserve">. </w:t>
      </w:r>
      <w:sdt>
        <w:sdtPr>
          <w:rPr>
            <w:i/>
            <w:iCs/>
            <w:szCs w:val="24"/>
          </w:rPr>
          <w:id w:val="1594815412"/>
          <w:citation/>
        </w:sdtPr>
        <w:sdtContent>
          <w:r w:rsidRPr="002620DF">
            <w:rPr>
              <w:i/>
              <w:iCs/>
              <w:szCs w:val="24"/>
            </w:rPr>
            <w:fldChar w:fldCharType="begin"/>
          </w:r>
          <w:r w:rsidRPr="002620DF">
            <w:rPr>
              <w:i/>
              <w:iCs/>
              <w:szCs w:val="24"/>
            </w:rPr>
            <w:instrText xml:space="preserve">CITATION htt1 \m BRI17 \l 1051 </w:instrText>
          </w:r>
          <w:r w:rsidRPr="002620DF">
            <w:rPr>
              <w:i/>
              <w:iCs/>
              <w:szCs w:val="24"/>
            </w:rPr>
            <w:fldChar w:fldCharType="separate"/>
          </w:r>
          <w:r w:rsidRPr="00D70A6E">
            <w:rPr>
              <w:noProof/>
              <w:szCs w:val="24"/>
            </w:rPr>
            <w:t>[30, 31]</w:t>
          </w:r>
          <w:r w:rsidRPr="002620DF">
            <w:rPr>
              <w:i/>
              <w:iCs/>
              <w:szCs w:val="24"/>
            </w:rPr>
            <w:fldChar w:fldCharType="end"/>
          </w:r>
        </w:sdtContent>
      </w:sdt>
    </w:p>
    <w:p w14:paraId="310CB7F7" w14:textId="77777777" w:rsidR="00D70A6E" w:rsidRPr="00903C05" w:rsidRDefault="00D70A6E" w:rsidP="00D70A6E">
      <w:pPr>
        <w:spacing w:before="240" w:after="0"/>
        <w:ind w:firstLine="0"/>
        <w:jc w:val="center"/>
        <w:rPr>
          <w:i/>
          <w:iCs/>
        </w:rPr>
      </w:pPr>
      <w:r w:rsidRPr="69712AFE">
        <w:rPr>
          <w:i/>
          <w:iCs/>
          <w:sz w:val="22"/>
        </w:rPr>
        <w:t>Zdroj: https://trends.builtwith.com - Apríl 2017</w:t>
      </w:r>
    </w:p>
    <w:p w14:paraId="4FFA5B44" w14:textId="77777777" w:rsidR="00D70A6E" w:rsidRDefault="00D70A6E" w:rsidP="00D70A6E">
      <w:pPr>
        <w:pStyle w:val="Nadpis3"/>
      </w:pPr>
      <w:bookmarkStart w:id="198" w:name="_Toc480375506"/>
      <w:bookmarkStart w:id="199" w:name="_Toc480399744"/>
      <w:r>
        <w:lastRenderedPageBreak/>
        <w:t>Bootstrap</w:t>
      </w:r>
      <w:bookmarkEnd w:id="198"/>
      <w:bookmarkEnd w:id="199"/>
    </w:p>
    <w:p w14:paraId="528C260E" w14:textId="77777777" w:rsidR="00D70A6E" w:rsidRDefault="00D70A6E" w:rsidP="00D70A6E">
      <w:r>
        <w:t>Front-end framework určený pre dizajn webových stránok a aplikácií s voľnou licenciou (</w:t>
      </w:r>
      <w:proofErr w:type="spellStart"/>
      <w:r>
        <w:t>open-source</w:t>
      </w:r>
      <w:proofErr w:type="spellEnd"/>
      <w:r w:rsidRPr="3880DEEB">
        <w:t xml:space="preserve">). </w:t>
      </w:r>
      <w:r>
        <w:t>Pôvodný</w:t>
      </w:r>
      <w:r w:rsidRPr="00A84A98">
        <w:t xml:space="preserve"> názov </w:t>
      </w:r>
      <w:r>
        <w:t xml:space="preserve">bol </w:t>
      </w:r>
      <w:r w:rsidRPr="00A84A98">
        <w:t xml:space="preserve">Twitter </w:t>
      </w:r>
      <w:proofErr w:type="spellStart"/>
      <w:r w:rsidRPr="00A84A98">
        <w:t>Blueprint</w:t>
      </w:r>
      <w:proofErr w:type="spellEnd"/>
      <w:r w:rsidRPr="3880DEEB">
        <w:t>.</w:t>
      </w:r>
      <w:r w:rsidRPr="7841390B">
        <w:rPr>
          <w:rFonts w:ascii="Arial" w:eastAsia="Arial" w:hAnsi="Arial" w:cs="Arial"/>
          <w:color w:val="222222"/>
          <w:sz w:val="21"/>
          <w:szCs w:val="21"/>
          <w:shd w:val="clear" w:color="auto" w:fill="FFFFFF"/>
        </w:rPr>
        <w:t xml:space="preserve"> </w:t>
      </w:r>
      <w:r>
        <w:t xml:space="preserve">Využíva CSS </w:t>
      </w:r>
      <w:proofErr w:type="spellStart"/>
      <w:r>
        <w:t>preprocesor</w:t>
      </w:r>
      <w:proofErr w:type="spellEnd"/>
      <w:r w:rsidRPr="3880DEEB">
        <w:t xml:space="preserve"> </w:t>
      </w:r>
      <w:proofErr w:type="spellStart"/>
      <w:r>
        <w:t>Less</w:t>
      </w:r>
      <w:proofErr w:type="spellEnd"/>
      <w:r>
        <w:t>, ktorý generuje CSS súbor zo zdrojového kódu napísaného JavaScript.</w:t>
      </w:r>
      <w:r w:rsidRPr="3880DEEB">
        <w:t xml:space="preserve"> </w:t>
      </w:r>
      <w:r>
        <w:t>Všetky informácie pre túto časť práce sme čerpali z oficiálnej stránky, kde je spracovaná kvalitná dokumentácia s množstvami príkladov a riešení.</w:t>
      </w:r>
      <w:sdt>
        <w:sdtPr>
          <w:id w:val="-1872293635"/>
          <w:citation/>
        </w:sdtPr>
        <w:sdtContent>
          <w:r>
            <w:fldChar w:fldCharType="begin"/>
          </w:r>
          <w:r>
            <w:instrText xml:space="preserve">CITATION Mat172 \l 1051 </w:instrText>
          </w:r>
          <w:r>
            <w:fldChar w:fldCharType="separate"/>
          </w:r>
          <w:r>
            <w:rPr>
              <w:noProof/>
            </w:rPr>
            <w:t xml:space="preserve"> </w:t>
          </w:r>
          <w:r w:rsidRPr="00D70A6E">
            <w:rPr>
              <w:noProof/>
            </w:rPr>
            <w:t>[32]</w:t>
          </w:r>
          <w:r>
            <w:fldChar w:fldCharType="end"/>
          </w:r>
        </w:sdtContent>
      </w:sdt>
    </w:p>
    <w:p w14:paraId="659CC592" w14:textId="6BA53BD7" w:rsidR="00D70A6E" w:rsidRDefault="00D70A6E" w:rsidP="00D70A6E">
      <w:r>
        <w:t>Jednou z najväčšíc</w:t>
      </w:r>
      <w:r w:rsidR="00384649">
        <w:t xml:space="preserve">h výhod je už spomenutý </w:t>
      </w:r>
      <w:proofErr w:type="spellStart"/>
      <w:r w:rsidR="00384649">
        <w:t>responzí</w:t>
      </w:r>
      <w:r>
        <w:t>vn</w:t>
      </w:r>
      <w:r w:rsidR="00384649">
        <w:t>y</w:t>
      </w:r>
      <w:proofErr w:type="spellEnd"/>
      <w:r>
        <w:t xml:space="preserve"> dizajn. Mobilné telefóny a </w:t>
      </w:r>
      <w:proofErr w:type="spellStart"/>
      <w:r>
        <w:t>tabletové</w:t>
      </w:r>
      <w:proofErr w:type="spellEnd"/>
      <w:r>
        <w:t xml:space="preserve"> počítače sa stávajú častejšie využívanými prostriedkami na prezeranie obsahu internetu. Pre náš projekt je táto vlastnosť veľmi dôležitá, pretože kamerami pri kamerách budú sledovať stav svojej kamery práve na mobilných telefónoch alebo tabletoch. Bootstrap tento problém rieši hlavne pomocou systému mriežky, ktorá delí obrazovku vertikálne na dvanásť častí - stĺpcov. Pri horizontálnom delení používame označenie rady. Kontajneru</w:t>
      </w:r>
      <w:r w:rsidR="0079123A">
        <w:t>,</w:t>
      </w:r>
      <w:r>
        <w:t xml:space="preserve"> ktorý vkladá</w:t>
      </w:r>
      <w:r w:rsidR="0079123A">
        <w:t xml:space="preserve">me na stránku tak môžeme určiť </w:t>
      </w:r>
      <w:r>
        <w:t xml:space="preserve">šírku, respektíve koľko stĺpcov bude zabrať. Pri zobrazení obsahu na obrazovke, ktorá nie je vhodná na zobrazenie všetkých dvanástich stĺpcov v jednom rade, by bol </w:t>
      </w:r>
      <w:r w:rsidR="0079123A">
        <w:t>obsah nečitateľný a v tomto</w:t>
      </w:r>
      <w:r w:rsidR="00606BC6">
        <w:t xml:space="preserve"> </w:t>
      </w:r>
      <w:r>
        <w:t>sa</w:t>
      </w:r>
      <w:r w:rsidR="0079123A">
        <w:t xml:space="preserve"> kontajnery rozdelia</w:t>
      </w:r>
      <w:r>
        <w:t xml:space="preserve"> do viacerých radov pod seba. </w:t>
      </w:r>
      <w:r w:rsidR="0079123A">
        <w:t>Táto funkcia</w:t>
      </w:r>
      <w:r>
        <w:t xml:space="preserve"> zabezpečí vždy kvalitne zobrazený obsah. Nastaviť môžeme aj</w:t>
      </w:r>
      <w:r w:rsidR="0079123A">
        <w:t xml:space="preserve"> odlišnú</w:t>
      </w:r>
      <w:r>
        <w:t xml:space="preserve"> šírku kontajneru pre rôzne rozlíšenia obrazoviek, tak aby sme vždy dosiahli požadovaný dizajn. </w:t>
      </w:r>
    </w:p>
    <w:p w14:paraId="4A544DC0" w14:textId="77777777" w:rsidR="00D70A6E" w:rsidRDefault="00D70A6E" w:rsidP="00D70A6E">
      <w:r>
        <w:t>Ukážeme si príklad, ktorý je uvedený na oficiálnej stránke. Je to prípad, kedy stránka používa rôzne šírky kontajnerov pre dva typy a rozlíšenia obrazoviek. Na nastavenie šírky kontajneru využívame triedy mriežky, ktoré už v názve obsahujú pre aké zariadenia sú určené a akú šírku budú mať.  Bootstrap rozoznáva 4 takéto triedy:</w:t>
      </w:r>
    </w:p>
    <w:p w14:paraId="1F37A52E" w14:textId="77777777" w:rsidR="00D70A6E" w:rsidRDefault="00D70A6E" w:rsidP="00D70A6E">
      <w:pPr>
        <w:pStyle w:val="Odsekzoznamu"/>
        <w:numPr>
          <w:ilvl w:val="0"/>
          <w:numId w:val="30"/>
        </w:numPr>
      </w:pPr>
      <w:r>
        <w:t xml:space="preserve">Extra malé zariadenia (rozlíšenie menšia ako 768 </w:t>
      </w:r>
      <w:proofErr w:type="spellStart"/>
      <w:r>
        <w:t>px</w:t>
      </w:r>
      <w:proofErr w:type="spellEnd"/>
      <w:r>
        <w:t>) - .</w:t>
      </w:r>
      <w:proofErr w:type="spellStart"/>
      <w:r>
        <w:t>col</w:t>
      </w:r>
      <w:proofErr w:type="spellEnd"/>
      <w:r>
        <w:t>-</w:t>
      </w:r>
      <w:proofErr w:type="spellStart"/>
      <w:r>
        <w:t>xs</w:t>
      </w:r>
      <w:proofErr w:type="spellEnd"/>
      <w:r>
        <w:t>-</w:t>
      </w:r>
      <w:r w:rsidRPr="69712AFE">
        <w:rPr>
          <w:i/>
          <w:iCs/>
        </w:rPr>
        <w:t>z</w:t>
      </w:r>
    </w:p>
    <w:p w14:paraId="34C894CD" w14:textId="77777777" w:rsidR="00D70A6E" w:rsidRDefault="00D70A6E" w:rsidP="00D70A6E">
      <w:pPr>
        <w:pStyle w:val="Odsekzoznamu"/>
        <w:numPr>
          <w:ilvl w:val="0"/>
          <w:numId w:val="30"/>
        </w:numPr>
      </w:pPr>
      <w:r>
        <w:t xml:space="preserve">Malé zariadenia (väčšie ako 768 </w:t>
      </w:r>
      <w:proofErr w:type="spellStart"/>
      <w:r>
        <w:t>px</w:t>
      </w:r>
      <w:proofErr w:type="spellEnd"/>
      <w:r>
        <w:t>) - .</w:t>
      </w:r>
      <w:proofErr w:type="spellStart"/>
      <w:r>
        <w:t>col</w:t>
      </w:r>
      <w:proofErr w:type="spellEnd"/>
      <w:r>
        <w:t>-</w:t>
      </w:r>
      <w:proofErr w:type="spellStart"/>
      <w:r>
        <w:t>sm</w:t>
      </w:r>
      <w:proofErr w:type="spellEnd"/>
      <w:r>
        <w:t>-</w:t>
      </w:r>
      <w:r w:rsidRPr="69712AFE">
        <w:rPr>
          <w:i/>
          <w:iCs/>
        </w:rPr>
        <w:t>z</w:t>
      </w:r>
    </w:p>
    <w:p w14:paraId="0E015411" w14:textId="77777777" w:rsidR="00D70A6E" w:rsidRDefault="00D70A6E" w:rsidP="00D70A6E">
      <w:pPr>
        <w:pStyle w:val="Odsekzoznamu"/>
        <w:numPr>
          <w:ilvl w:val="0"/>
          <w:numId w:val="30"/>
        </w:numPr>
      </w:pPr>
      <w:r>
        <w:t xml:space="preserve">Stredné zariadenia (väčšie ako 992 </w:t>
      </w:r>
      <w:proofErr w:type="spellStart"/>
      <w:r>
        <w:t>px</w:t>
      </w:r>
      <w:proofErr w:type="spellEnd"/>
      <w:r>
        <w:t>) - .</w:t>
      </w:r>
      <w:proofErr w:type="spellStart"/>
      <w:r>
        <w:t>col</w:t>
      </w:r>
      <w:proofErr w:type="spellEnd"/>
      <w:r>
        <w:t>-md-</w:t>
      </w:r>
      <w:r w:rsidRPr="69712AFE">
        <w:rPr>
          <w:i/>
          <w:iCs/>
        </w:rPr>
        <w:t>z</w:t>
      </w:r>
    </w:p>
    <w:p w14:paraId="6402D09D" w14:textId="77777777" w:rsidR="00D70A6E" w:rsidRDefault="00D70A6E" w:rsidP="00D70A6E">
      <w:pPr>
        <w:pStyle w:val="Odsekzoznamu"/>
        <w:numPr>
          <w:ilvl w:val="0"/>
          <w:numId w:val="30"/>
        </w:numPr>
      </w:pPr>
      <w:r>
        <w:t xml:space="preserve">Veľké zariadenia  (väčšie ako 1200 </w:t>
      </w:r>
      <w:proofErr w:type="spellStart"/>
      <w:r>
        <w:t>px</w:t>
      </w:r>
      <w:proofErr w:type="spellEnd"/>
      <w:r>
        <w:t>) - .</w:t>
      </w:r>
      <w:proofErr w:type="spellStart"/>
      <w:r>
        <w:t>col</w:t>
      </w:r>
      <w:proofErr w:type="spellEnd"/>
      <w:r>
        <w:t>-</w:t>
      </w:r>
      <w:proofErr w:type="spellStart"/>
      <w:r>
        <w:t>lg</w:t>
      </w:r>
      <w:proofErr w:type="spellEnd"/>
      <w:r>
        <w:t>-</w:t>
      </w:r>
      <w:r w:rsidRPr="69712AFE">
        <w:rPr>
          <w:i/>
          <w:iCs/>
        </w:rPr>
        <w:t>z</w:t>
      </w:r>
    </w:p>
    <w:p w14:paraId="5B09F8F7" w14:textId="77777777" w:rsidR="00D70A6E" w:rsidRDefault="00D70A6E" w:rsidP="00D70A6E">
      <w:r>
        <w:t>V každej triede za jej označením musíme pripísať číslo, naše písmeno z,</w:t>
      </w:r>
      <w:r>
        <w:br/>
        <w:t xml:space="preserve">ktoré určuje koľko stĺpcov daný kontajner bude zaberať. Súčet môže byť maximálne 12 </w:t>
      </w:r>
      <w:r>
        <w:br/>
        <w:t xml:space="preserve">pre jeden rad. Ak sa tento počet prekročí, </w:t>
      </w:r>
      <w:proofErr w:type="spellStart"/>
      <w:r>
        <w:t>kontajnet</w:t>
      </w:r>
      <w:proofErr w:type="spellEnd"/>
      <w:r>
        <w:t>, ktorý sa nezmestí do tohto súčtu sa zaradí do ďalšieho radu.</w:t>
      </w:r>
    </w:p>
    <w:p w14:paraId="28A10515" w14:textId="77777777" w:rsidR="00D70A6E" w:rsidRDefault="00D70A6E" w:rsidP="00D70A6E">
      <w:pPr>
        <w:ind w:firstLine="0"/>
      </w:pPr>
    </w:p>
    <w:p w14:paraId="444CB8F1" w14:textId="77777777" w:rsidR="00D70A6E" w:rsidRDefault="00D70A6E" w:rsidP="00D70A6E">
      <w:pPr>
        <w:ind w:firstLine="0"/>
      </w:pPr>
      <w:r>
        <w:lastRenderedPageBreak/>
        <w:t>V našom ukážkovom príklade má prvý rad takéto rozdelenie:</w:t>
      </w:r>
    </w:p>
    <w:p w14:paraId="4E5FC5E0" w14:textId="77777777" w:rsidR="00D70A6E" w:rsidRPr="006B5456" w:rsidRDefault="00D70A6E" w:rsidP="00D70A6E">
      <w:pPr>
        <w:ind w:firstLine="0"/>
        <w:jc w:val="center"/>
        <w:rPr>
          <w:i/>
          <w:iCs/>
        </w:rPr>
      </w:pPr>
      <w:r>
        <w:t>Prvý kontajner -</w:t>
      </w:r>
      <w:r w:rsidRPr="69712AFE">
        <w:rPr>
          <w:i/>
          <w:iCs/>
        </w:rPr>
        <w:t xml:space="preserve">  .col-xs-12   .col-md-8      </w:t>
      </w:r>
      <w:r>
        <w:t>Druhý kontajner</w:t>
      </w:r>
      <w:r w:rsidRPr="69712AFE">
        <w:rPr>
          <w:i/>
          <w:iCs/>
        </w:rPr>
        <w:t xml:space="preserve"> -  .col-xs-6   .col-md-4</w:t>
      </w:r>
    </w:p>
    <w:p w14:paraId="4B36F16D" w14:textId="77777777" w:rsidR="00D70A6E" w:rsidRDefault="00D70A6E" w:rsidP="00D70A6E">
      <w:pPr>
        <w:spacing w:after="0"/>
      </w:pPr>
    </w:p>
    <w:p w14:paraId="15D8AE47" w14:textId="77777777" w:rsidR="00D70A6E" w:rsidRDefault="00D70A6E" w:rsidP="00D70A6E">
      <w:pPr>
        <w:spacing w:after="0"/>
      </w:pPr>
      <w:r>
        <w:rPr>
          <w:noProof/>
          <w:lang w:eastAsia="sk-SK"/>
        </w:rPr>
        <mc:AlternateContent>
          <mc:Choice Requires="wps">
            <w:drawing>
              <wp:anchor distT="0" distB="0" distL="114300" distR="114300" simplePos="0" relativeHeight="251816960" behindDoc="0" locked="0" layoutInCell="1" allowOverlap="1" wp14:anchorId="595F6550" wp14:editId="3BBE911E">
                <wp:simplePos x="0" y="0"/>
                <wp:positionH relativeFrom="column">
                  <wp:posOffset>-38100</wp:posOffset>
                </wp:positionH>
                <wp:positionV relativeFrom="paragraph">
                  <wp:posOffset>3539490</wp:posOffset>
                </wp:positionV>
                <wp:extent cx="5613400" cy="552450"/>
                <wp:effectExtent l="0" t="0" r="6350" b="0"/>
                <wp:wrapTopAndBottom/>
                <wp:docPr id="64" name="Textové pole 64"/>
                <wp:cNvGraphicFramePr/>
                <a:graphic xmlns:a="http://schemas.openxmlformats.org/drawingml/2006/main">
                  <a:graphicData uri="http://schemas.microsoft.com/office/word/2010/wordprocessingShape">
                    <wps:wsp>
                      <wps:cNvSpPr txBox="1"/>
                      <wps:spPr>
                        <a:xfrm>
                          <a:off x="0" y="0"/>
                          <a:ext cx="5613400" cy="552450"/>
                        </a:xfrm>
                        <a:prstGeom prst="rect">
                          <a:avLst/>
                        </a:prstGeom>
                        <a:solidFill>
                          <a:prstClr val="white"/>
                        </a:solidFill>
                        <a:ln>
                          <a:noFill/>
                        </a:ln>
                      </wps:spPr>
                      <wps:txbx>
                        <w:txbxContent>
                          <w:p w14:paraId="5F5D6250" w14:textId="77777777" w:rsidR="005860F6" w:rsidRPr="00BB263A" w:rsidRDefault="005860F6" w:rsidP="00D70A6E">
                            <w:pPr>
                              <w:pStyle w:val="Popis"/>
                              <w:spacing w:line="276" w:lineRule="auto"/>
                              <w:rPr>
                                <w:b w:val="0"/>
                                <w:i/>
                                <w:noProof/>
                                <w:sz w:val="24"/>
                              </w:rPr>
                            </w:pPr>
                            <w:bookmarkStart w:id="200" w:name="_Toc480320082"/>
                            <w:bookmarkStart w:id="201" w:name="_Toc480322574"/>
                            <w:bookmarkStart w:id="202" w:name="_Toc480375470"/>
                            <w:bookmarkStart w:id="203" w:name="_Toc480383738"/>
                            <w:r>
                              <w:t xml:space="preserve">Obrázok </w:t>
                            </w:r>
                            <w:fldSimple w:instr=" STYLEREF 1 \s ">
                              <w:r>
                                <w:rPr>
                                  <w:noProof/>
                                </w:rPr>
                                <w:t>3</w:t>
                              </w:r>
                            </w:fldSimple>
                            <w:r>
                              <w:t>.</w:t>
                            </w:r>
                            <w:fldSimple w:instr=" SEQ Obrázok \* ARABIC \s 1 ">
                              <w:r>
                                <w:rPr>
                                  <w:noProof/>
                                </w:rPr>
                                <w:t>3</w:t>
                              </w:r>
                            </w:fldSimple>
                            <w:r>
                              <w:t xml:space="preserve"> </w:t>
                            </w:r>
                            <w:proofErr w:type="spellStart"/>
                            <w:r w:rsidRPr="00BB263A">
                              <w:rPr>
                                <w:b w:val="0"/>
                                <w:i/>
                              </w:rPr>
                              <w:t>Responzívny</w:t>
                            </w:r>
                            <w:proofErr w:type="spellEnd"/>
                            <w:r w:rsidRPr="00BB263A">
                              <w:rPr>
                                <w:b w:val="0"/>
                                <w:i/>
                              </w:rPr>
                              <w:t xml:space="preserve"> dizajn – porovnanie dvoch zariadení</w:t>
                            </w:r>
                            <w:r w:rsidRPr="00BB263A">
                              <w:rPr>
                                <w:b w:val="0"/>
                                <w:i/>
                              </w:rPr>
                              <w:br/>
                              <w:t>výrez obrazovky</w:t>
                            </w:r>
                            <w:r>
                              <w:rPr>
                                <w:b w:val="0"/>
                                <w:i/>
                              </w:rPr>
                              <w:t xml:space="preserve">: </w:t>
                            </w:r>
                            <w:r w:rsidRPr="00BB263A">
                              <w:rPr>
                                <w:b w:val="0"/>
                                <w:i/>
                              </w:rPr>
                              <w:t xml:space="preserve"> prenosný počítač</w:t>
                            </w:r>
                            <w:r>
                              <w:rPr>
                                <w:b w:val="0"/>
                                <w:i/>
                              </w:rPr>
                              <w:t xml:space="preserve">-md </w:t>
                            </w:r>
                            <w:r w:rsidRPr="00BB263A">
                              <w:rPr>
                                <w:b w:val="0"/>
                                <w:i/>
                              </w:rPr>
                              <w:t>(vľavo), mobilný telefón</w:t>
                            </w:r>
                            <w:r>
                              <w:rPr>
                                <w:b w:val="0"/>
                                <w:i/>
                              </w:rPr>
                              <w:t>-</w:t>
                            </w:r>
                            <w:proofErr w:type="spellStart"/>
                            <w:r>
                              <w:rPr>
                                <w:b w:val="0"/>
                                <w:i/>
                              </w:rPr>
                              <w:t>xs</w:t>
                            </w:r>
                            <w:proofErr w:type="spellEnd"/>
                            <w:r>
                              <w:rPr>
                                <w:b w:val="0"/>
                                <w:i/>
                              </w:rPr>
                              <w:t xml:space="preserve"> </w:t>
                            </w:r>
                            <w:r w:rsidRPr="00BB263A">
                              <w:rPr>
                                <w:b w:val="0"/>
                                <w:i/>
                              </w:rPr>
                              <w:t>(vpravo)</w:t>
                            </w:r>
                            <w:bookmarkEnd w:id="200"/>
                            <w:bookmarkEnd w:id="201"/>
                            <w:bookmarkEnd w:id="202"/>
                            <w:bookmarkEnd w:id="203"/>
                            <w:r w:rsidRPr="00BB263A">
                              <w:rPr>
                                <w:b w:val="0"/>
                                <w:i/>
                              </w:rPr>
                              <w:t xml:space="preserve"> </w:t>
                            </w:r>
                          </w:p>
                          <w:p w14:paraId="1C9173C0" w14:textId="77777777" w:rsidR="005860F6" w:rsidRPr="007E35E0" w:rsidRDefault="005860F6" w:rsidP="00D70A6E">
                            <w:pPr>
                              <w:pStyle w:val="Popis"/>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6550" id="Textové pole 64" o:spid="_x0000_s1041" type="#_x0000_t202" style="position:absolute;left:0;text-align:left;margin-left:-3pt;margin-top:278.7pt;width:442pt;height:4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" stroked="f">
                <v:textbox inset="0,0,0,0">
                  <w:txbxContent>
                    <w:p w14:paraId="5F5D6250" w14:textId="77777777" w:rsidR="005860F6" w:rsidRPr="00BB263A" w:rsidRDefault="005860F6" w:rsidP="00D70A6E">
                      <w:pPr>
                        <w:pStyle w:val="Popis"/>
                        <w:spacing w:line="276" w:lineRule="auto"/>
                        <w:rPr>
                          <w:b w:val="0"/>
                          <w:i/>
                          <w:noProof/>
                          <w:sz w:val="24"/>
                        </w:rPr>
                      </w:pPr>
                      <w:bookmarkStart w:id="204" w:name="_Toc480320082"/>
                      <w:bookmarkStart w:id="205" w:name="_Toc480322574"/>
                      <w:bookmarkStart w:id="206" w:name="_Toc480375470"/>
                      <w:bookmarkStart w:id="207" w:name="_Toc480383738"/>
                      <w:r>
                        <w:t xml:space="preserve">Obrázok </w:t>
                      </w:r>
                      <w:fldSimple w:instr=" STYLEREF 1 \s ">
                        <w:r>
                          <w:rPr>
                            <w:noProof/>
                          </w:rPr>
                          <w:t>3</w:t>
                        </w:r>
                      </w:fldSimple>
                      <w:r>
                        <w:t>.</w:t>
                      </w:r>
                      <w:fldSimple w:instr=" SEQ Obrázok \* ARABIC \s 1 ">
                        <w:r>
                          <w:rPr>
                            <w:noProof/>
                          </w:rPr>
                          <w:t>3</w:t>
                        </w:r>
                      </w:fldSimple>
                      <w:r>
                        <w:t xml:space="preserve"> </w:t>
                      </w:r>
                      <w:proofErr w:type="spellStart"/>
                      <w:r w:rsidRPr="00BB263A">
                        <w:rPr>
                          <w:b w:val="0"/>
                          <w:i/>
                        </w:rPr>
                        <w:t>Responzívny</w:t>
                      </w:r>
                      <w:proofErr w:type="spellEnd"/>
                      <w:r w:rsidRPr="00BB263A">
                        <w:rPr>
                          <w:b w:val="0"/>
                          <w:i/>
                        </w:rPr>
                        <w:t xml:space="preserve"> dizajn – porovnanie dvoch zariadení</w:t>
                      </w:r>
                      <w:r w:rsidRPr="00BB263A">
                        <w:rPr>
                          <w:b w:val="0"/>
                          <w:i/>
                        </w:rPr>
                        <w:br/>
                        <w:t>výrez obrazovky</w:t>
                      </w:r>
                      <w:r>
                        <w:rPr>
                          <w:b w:val="0"/>
                          <w:i/>
                        </w:rPr>
                        <w:t xml:space="preserve">: </w:t>
                      </w:r>
                      <w:r w:rsidRPr="00BB263A">
                        <w:rPr>
                          <w:b w:val="0"/>
                          <w:i/>
                        </w:rPr>
                        <w:t xml:space="preserve"> prenosný počítač</w:t>
                      </w:r>
                      <w:r>
                        <w:rPr>
                          <w:b w:val="0"/>
                          <w:i/>
                        </w:rPr>
                        <w:t xml:space="preserve">-md </w:t>
                      </w:r>
                      <w:r w:rsidRPr="00BB263A">
                        <w:rPr>
                          <w:b w:val="0"/>
                          <w:i/>
                        </w:rPr>
                        <w:t>(vľavo), mobilný telefón</w:t>
                      </w:r>
                      <w:r>
                        <w:rPr>
                          <w:b w:val="0"/>
                          <w:i/>
                        </w:rPr>
                        <w:t>-</w:t>
                      </w:r>
                      <w:proofErr w:type="spellStart"/>
                      <w:r>
                        <w:rPr>
                          <w:b w:val="0"/>
                          <w:i/>
                        </w:rPr>
                        <w:t>xs</w:t>
                      </w:r>
                      <w:proofErr w:type="spellEnd"/>
                      <w:r>
                        <w:rPr>
                          <w:b w:val="0"/>
                          <w:i/>
                        </w:rPr>
                        <w:t xml:space="preserve"> </w:t>
                      </w:r>
                      <w:r w:rsidRPr="00BB263A">
                        <w:rPr>
                          <w:b w:val="0"/>
                          <w:i/>
                        </w:rPr>
                        <w:t>(vpravo)</w:t>
                      </w:r>
                      <w:bookmarkEnd w:id="204"/>
                      <w:bookmarkEnd w:id="205"/>
                      <w:bookmarkEnd w:id="206"/>
                      <w:bookmarkEnd w:id="207"/>
                      <w:r w:rsidRPr="00BB263A">
                        <w:rPr>
                          <w:b w:val="0"/>
                          <w:i/>
                        </w:rPr>
                        <w:t xml:space="preserve"> </w:t>
                      </w:r>
                    </w:p>
                    <w:p w14:paraId="1C9173C0" w14:textId="77777777" w:rsidR="005860F6" w:rsidRPr="007E35E0" w:rsidRDefault="005860F6" w:rsidP="00D70A6E">
                      <w:pPr>
                        <w:pStyle w:val="Popis"/>
                        <w:rPr>
                          <w:sz w:val="24"/>
                        </w:rPr>
                      </w:pPr>
                    </w:p>
                  </w:txbxContent>
                </v:textbox>
                <w10:wrap type="topAndBottom"/>
              </v:shape>
            </w:pict>
          </mc:Fallback>
        </mc:AlternateContent>
      </w:r>
      <w:r>
        <w:rPr>
          <w:i/>
          <w:noProof/>
          <w:lang w:eastAsia="sk-SK"/>
        </w:rPr>
        <w:drawing>
          <wp:anchor distT="0" distB="0" distL="114300" distR="114300" simplePos="0" relativeHeight="251372544" behindDoc="0" locked="0" layoutInCell="1" allowOverlap="1" wp14:anchorId="18D20AAF" wp14:editId="4CF0ACCC">
            <wp:simplePos x="0" y="0"/>
            <wp:positionH relativeFrom="column">
              <wp:posOffset>4035425</wp:posOffset>
            </wp:positionH>
            <wp:positionV relativeFrom="paragraph">
              <wp:posOffset>1339850</wp:posOffset>
            </wp:positionV>
            <wp:extent cx="1525270" cy="2140585"/>
            <wp:effectExtent l="19050" t="19050" r="17780" b="12065"/>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404-124000.png"/>
                    <pic:cNvPicPr/>
                  </pic:nvPicPr>
                  <pic:blipFill rotWithShape="1">
                    <a:blip r:embed="rId65" cstate="print">
                      <a:extLst>
                        <a:ext uri="{28A0092B-C50C-407E-A947-70E740481C1C}">
                          <a14:useLocalDpi xmlns:a14="http://schemas.microsoft.com/office/drawing/2010/main" val="0"/>
                        </a:ext>
                      </a:extLst>
                    </a:blip>
                    <a:srcRect t="3913" b="17156"/>
                    <a:stretch/>
                  </pic:blipFill>
                  <pic:spPr bwMode="auto">
                    <a:xfrm>
                      <a:off x="0" y="0"/>
                      <a:ext cx="1525270" cy="2140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364352" behindDoc="0" locked="0" layoutInCell="1" allowOverlap="1" wp14:anchorId="4821E40D" wp14:editId="5736ADAC">
            <wp:simplePos x="0" y="0"/>
            <wp:positionH relativeFrom="column">
              <wp:posOffset>-39370</wp:posOffset>
            </wp:positionH>
            <wp:positionV relativeFrom="paragraph">
              <wp:posOffset>2240280</wp:posOffset>
            </wp:positionV>
            <wp:extent cx="4032250" cy="1247140"/>
            <wp:effectExtent l="19050" t="19050" r="25400" b="10160"/>
            <wp:wrapTopAndBottom/>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51471" t="13640" r="13464" b="47753"/>
                    <a:stretch/>
                  </pic:blipFill>
                  <pic:spPr bwMode="auto">
                    <a:xfrm>
                      <a:off x="0" y="0"/>
                      <a:ext cx="4032250" cy="1247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Pri zobrazení obsahu stránky na zariadení s malou obrazovkou</w:t>
      </w:r>
      <w:r w:rsidRPr="3880DEEB">
        <w:t xml:space="preserve"> - </w:t>
      </w:r>
      <w:proofErr w:type="spellStart"/>
      <w:r>
        <w:t>xs</w:t>
      </w:r>
      <w:proofErr w:type="spellEnd"/>
      <w:r>
        <w:t>, prvý kontajner sa zobrazí na celej šírke obrazovky a druhý prejde o riadok nižšie, kde bude zaberať polovicu obrazovky. V prípade zobrazenia na zariadení so stredne veľkou obrazovkou - md, bude prvý kontajner zaberať dve tretiny obrazovky a na zvyšnej časti bude druhý kontajner</w:t>
      </w:r>
      <w:r w:rsidRPr="3880DEEB">
        <w:t xml:space="preserve">. </w:t>
      </w:r>
    </w:p>
    <w:p w14:paraId="34A29ECE" w14:textId="77777777" w:rsidR="00D70A6E" w:rsidRDefault="00D70A6E" w:rsidP="00D70A6E"/>
    <w:p w14:paraId="5DB30379" w14:textId="77777777" w:rsidR="00D70A6E" w:rsidRDefault="00D70A6E" w:rsidP="00D70A6E">
      <w:r>
        <w:t xml:space="preserve">Na obrázkoch môžeme jasne vidieť, ako tento </w:t>
      </w:r>
      <w:proofErr w:type="spellStart"/>
      <w:r>
        <w:t>responzívny</w:t>
      </w:r>
      <w:proofErr w:type="spellEnd"/>
      <w:r>
        <w:t xml:space="preserve"> dizajn funguje v prvom rade, ktorý sme si analyzovali, ale aj v ďalších oddelených radách pod ním. Pri tomto dizajne sa Bootstrap zameriava nie len na samotnú mriežku, ale aj prispôsobuje viaceré komponenty, ako tlačidlá, názvy alebo tabuľky, ktoré sa vždy snažia zobrazovať adekvátne k obrazovke zariadenia.</w:t>
      </w:r>
    </w:p>
    <w:p w14:paraId="37993377" w14:textId="77777777" w:rsidR="00D70A6E" w:rsidRDefault="00D70A6E" w:rsidP="00D70A6E">
      <w:r>
        <w:t xml:space="preserve">Pri personalizácii stránky nám Bootstrap poskytuje možnosť meniť obsah </w:t>
      </w:r>
      <w:proofErr w:type="spellStart"/>
      <w:r>
        <w:t>Less</w:t>
      </w:r>
      <w:proofErr w:type="spellEnd"/>
      <w:r>
        <w:t xml:space="preserve"> komponentov a doplnkových modulov </w:t>
      </w:r>
      <w:proofErr w:type="spellStart"/>
      <w:r>
        <w:t>jQuery</w:t>
      </w:r>
      <w:proofErr w:type="spellEnd"/>
      <w:r>
        <w:t xml:space="preserve">. Ďalším výrazným prispôsobením je editácia </w:t>
      </w:r>
      <w:proofErr w:type="spellStart"/>
      <w:r>
        <w:t>Less</w:t>
      </w:r>
      <w:proofErr w:type="spellEnd"/>
      <w:r>
        <w:t xml:space="preserve"> premenných. Tu si môžeme zmeniť preddefinované farby, štýly písma, veľkosti komponentov, nastavovať tlačidlá a mnoho ďalšieho. Medzi tie najvýznamnejšie patrí možnosť zmeniť si počet stĺpcov pri rozdelení obrazovky do mriežky a možnosť predefinovať rozlíšenie displeja pre triedu mriežky. </w:t>
      </w:r>
      <w:sdt>
        <w:sdtPr>
          <w:id w:val="1639529828"/>
          <w:citation/>
        </w:sdtPr>
        <w:sdtContent>
          <w:r>
            <w:fldChar w:fldCharType="begin"/>
          </w:r>
          <w:r>
            <w:instrText xml:space="preserve">CITATION 17Ap \l 1051 </w:instrText>
          </w:r>
          <w:r>
            <w:fldChar w:fldCharType="separate"/>
          </w:r>
          <w:r w:rsidRPr="00D70A6E">
            <w:rPr>
              <w:noProof/>
            </w:rPr>
            <w:t>[33]</w:t>
          </w:r>
          <w:r>
            <w:fldChar w:fldCharType="end"/>
          </w:r>
        </w:sdtContent>
      </w:sdt>
    </w:p>
    <w:p w14:paraId="0B583566" w14:textId="77777777" w:rsidR="00D70A6E" w:rsidRDefault="00D70A6E" w:rsidP="00D70A6E">
      <w:pPr>
        <w:pStyle w:val="Nadpis1"/>
      </w:pPr>
      <w:bookmarkStart w:id="208" w:name="_Toc480375507"/>
      <w:bookmarkStart w:id="209" w:name="_Toc480399745"/>
      <w:r>
        <w:lastRenderedPageBreak/>
        <w:t>Realizácia navrhnutého systému</w:t>
      </w:r>
      <w:bookmarkEnd w:id="208"/>
      <w:bookmarkEnd w:id="209"/>
    </w:p>
    <w:p w14:paraId="52054360" w14:textId="77777777" w:rsidR="00D70A6E" w:rsidRDefault="00D70A6E" w:rsidP="00D70A6E">
      <w:r>
        <w:t xml:space="preserve">Táto kapitola bude venovaná praktickej časti našej práce. Opíšeme realizáciu  použitých riešení a vysvetlíme si prepojenie medzi jednotlivými prvkami. </w:t>
      </w:r>
    </w:p>
    <w:p w14:paraId="2EF691FE" w14:textId="77777777" w:rsidR="00D70A6E" w:rsidRDefault="00D70A6E" w:rsidP="00D70A6E">
      <w:pPr>
        <w:pStyle w:val="Nadpis2"/>
      </w:pPr>
      <w:bookmarkStart w:id="210" w:name="_Toc480375508"/>
      <w:bookmarkStart w:id="211" w:name="_Toc480399746"/>
      <w:r>
        <w:t>DPS</w:t>
      </w:r>
      <w:bookmarkEnd w:id="210"/>
      <w:bookmarkEnd w:id="211"/>
    </w:p>
    <w:p w14:paraId="444B8820" w14:textId="77777777" w:rsidR="00D70A6E" w:rsidRDefault="00D70A6E" w:rsidP="00D70A6E">
      <w:r>
        <w:t xml:space="preserve">Prvotná realizácia DPS začala náčrtom schémy na papieri a následne sme zapojenie otestovali na univerzálnej doske. Po potvrdení funkčnosti zapojenia sa prešlo na počítačový návrh dosiek, kde bol využitý program </w:t>
      </w:r>
      <w:proofErr w:type="spellStart"/>
      <w:r>
        <w:t>KiCad</w:t>
      </w:r>
      <w:proofErr w:type="spellEnd"/>
      <w:r>
        <w:t>. Tento program je voľne dostupný a ponúka širokú škálu návrhových prostriedkov pre optimálne vytvorenie plošných spojov. Počítačový návrh sa realizoval prekreslením schémy a vytvorením jednotlivých prepojení, označením súčiastok a ciest. Následne sme jednotlivým súčiastkam zo schémy priradili ich fyzické puzdrá, ktoré ich budú zastupovať na plošnom spoji.</w:t>
      </w:r>
      <w:r>
        <w:br/>
        <w:t>Pre minimalizáciu veľkosti DPS sme sa snažili použiť čo najviac SMD súčiastok. V prípade, že program neobsahuje nami požadovanú súčiastku, je možné stiahnuť si doplnkovú knižnicu alebo si navrhnúť súčiastku priamo v </w:t>
      </w:r>
      <w:proofErr w:type="spellStart"/>
      <w:r>
        <w:t>KiCad</w:t>
      </w:r>
      <w:proofErr w:type="spellEnd"/>
      <w:r>
        <w:t xml:space="preserve">. Možnosť návrhu pre konektor DB-15HD na dosku Tally-GPIO sme využili aj my. Po rozmiestnení súčiastok a vytvorení vodivých ciest na oboch podporných doskách sme pridali popisy, montážne diery a dosky boli pripravené na odoslanie do výroby. V poslednej fáze sme dosky osadili a otestovali ich funkčnosť. </w:t>
      </w:r>
    </w:p>
    <w:p w14:paraId="20B21F13" w14:textId="77777777" w:rsidR="00D70A6E" w:rsidRDefault="00D70A6E" w:rsidP="00D70A6E">
      <w:pPr>
        <w:pStyle w:val="Nadpis2"/>
      </w:pPr>
      <w:bookmarkStart w:id="212" w:name="_Toc480375509"/>
      <w:bookmarkStart w:id="213" w:name="_Toc480399747"/>
      <w:r>
        <w:t>Raspberry Pi a Flask</w:t>
      </w:r>
      <w:bookmarkEnd w:id="212"/>
      <w:bookmarkEnd w:id="213"/>
    </w:p>
    <w:p w14:paraId="6C5EE182" w14:textId="77777777" w:rsidR="00D70A6E" w:rsidRDefault="00D70A6E" w:rsidP="00D70A6E">
      <w:r>
        <w:t xml:space="preserve">Po nainštalovaní operačného systému </w:t>
      </w:r>
      <w:proofErr w:type="spellStart"/>
      <w:r>
        <w:t>Rasbian</w:t>
      </w:r>
      <w:proofErr w:type="spellEnd"/>
      <w:r>
        <w:t xml:space="preserve"> na pamäťovú kartu nás čakala úvodná inicializácia. Pre možnosť pracovania vzdialeným prístupom sme si prepojili Raspberry Pi s počítačom pomocou programu </w:t>
      </w:r>
      <w:proofErr w:type="spellStart"/>
      <w:r>
        <w:t>Putty</w:t>
      </w:r>
      <w:proofErr w:type="spellEnd"/>
      <w:r>
        <w:t xml:space="preserve"> a protokolom SSH. To nám dalo možnosť obsluhovať konzolu počítača, cez ktorú sme si nainštalovali potrebné programy a prídavné balíčky. Pre písanie kódu sme si vybrali program </w:t>
      </w:r>
      <w:proofErr w:type="spellStart"/>
      <w:r>
        <w:t>Atom</w:t>
      </w:r>
      <w:proofErr w:type="spellEnd"/>
      <w:r>
        <w:t>, ktorý zabezpečil,</w:t>
      </w:r>
      <w:r>
        <w:br/>
        <w:t xml:space="preserve">že kód písaný na počítači sa ukladal ako do počítača, tak aj na pamäťovú kartu  počítača Raspberry Pi. Ako prvý sme vytvorili program pre bezpečné vypnutie systému. Jeho logika je jednoduchá a to inicializovať potrebný port z GPIO a následne kontrolovať úroveň signálu na ňom. Po stlačení tlačidla program zaznamená zmenu úrovne signálu a čaká vopred zadefinovaný čas, po ktorom kontroluje, či sa úroveň signálu nezmení. </w:t>
      </w:r>
      <w:r>
        <w:br/>
      </w:r>
      <w:r>
        <w:lastRenderedPageBreak/>
        <w:t xml:space="preserve">Tento stav čakania ošetruje nechcené stlačenie tlačidla. Ak sa úrovne zhodujú aj po tejto kontrole, program dá systému pokyn na bezpečné vypnutie. Ďalej sme pokračovali vytvorením web servera pomocou Flask framework-u, ktorý sme si importovali ako modul do </w:t>
      </w:r>
      <w:proofErr w:type="spellStart"/>
      <w:r>
        <w:t>python</w:t>
      </w:r>
      <w:proofErr w:type="spellEnd"/>
      <w:r>
        <w:t xml:space="preserve"> súboru. Následne sme do programu pridali balíček </w:t>
      </w:r>
      <w:proofErr w:type="spellStart"/>
      <w:r>
        <w:t>Flask-SocketIO</w:t>
      </w:r>
      <w:proofErr w:type="spellEnd"/>
      <w:r>
        <w:t xml:space="preserve">, ktorý sa postará o komunikáciu s webovým prehliadačom v reálnom čase. Úvodné inicializovanie pridaných modulov pre webový server sme vykonali podľa výrobcom uvedených nastavení. Server nám bude poskytovať viacero webových stránok. Prvá hlavná stránka obsahuje všeobecný prehľad stavu kamier a obrazoviek, čiže zobrazuje všetkých 8 vstupov do video strižne na jednej obrazovke. Druhá stránka obsahuje iba textovú komunikáciu a je cielená pre používanie režisérom, ktorý bude pomocou nej komunikovať s kameramanmi. Posledný druh stránok je určený pre samotných kameramanov. Pre každú kameru a obrazovku je vytvorená osobitá stránka, ktorá obsahuje zobrazovanie stavu kamery a taktiež aj textovú komunikáciu. Webový server je poskytovaný na IP adrese počítača Raspberry Pi na porte 5000. Ako posledné sme nastavili obidva programy, webový server aj program pre bezpečné vypnutie, aby sa spúšťali na pozadí po štarte systému. </w:t>
      </w:r>
    </w:p>
    <w:p w14:paraId="0EFE2E9E" w14:textId="77777777" w:rsidR="00D70A6E" w:rsidRDefault="00D70A6E" w:rsidP="00D70A6E">
      <w:pPr>
        <w:pStyle w:val="Nadpis2"/>
      </w:pPr>
      <w:bookmarkStart w:id="214" w:name="_Toc480375510"/>
      <w:bookmarkStart w:id="215" w:name="_Toc480399748"/>
      <w:r>
        <w:t>Webové stránky</w:t>
      </w:r>
      <w:bookmarkEnd w:id="214"/>
      <w:bookmarkEnd w:id="215"/>
    </w:p>
    <w:p w14:paraId="484F1693" w14:textId="77777777" w:rsidR="00D70A6E" w:rsidRDefault="00D70A6E" w:rsidP="00D70A6E">
      <w:r>
        <w:t xml:space="preserve">Na vytvorenie dizajnu našich webových stránok sme využívali jednotlivé komponenty, ktoré nám poskytuje framework Bootstrap. Súbory potrebné pre jeho využitie sme si uložili do jednej zložky ku webovému serveru, odkiaľ ich načítavame do HTML dokumentu. Na vrchnej časti všetkých poskytovaných stránok je umiestnený panel, ktorý prepája poskytované webové stránky. V pravej časti panela sa nachádza možnosť zvolenia si dennej alebo nočnej verzie stránky. Táto funkcia je realizovaná pomocou </w:t>
      </w:r>
      <w:proofErr w:type="spellStart"/>
      <w:r>
        <w:t>jQuery</w:t>
      </w:r>
      <w:proofErr w:type="spellEnd"/>
      <w:r>
        <w:t>. Spomínané verzie stránok sa líšia iba vo farbe komponentov. Denná verzia má komponenty s výraznými kontrastnými farbami, zatiaľ čo nočná verzia má tlmené, nerušivé farby. Pre obsah stránok sme využili štandardné prvky ako sú štítky, tlačidlá alebo textové polia. Takisto sme implementovali aj knižnicu Socket.IO, ktorej funkčnosť sme si overili jednoduchým výpisom na konzole v prehliadači. Ukážky webových stránok sa nachádzajú v prílohe.</w:t>
      </w:r>
    </w:p>
    <w:p w14:paraId="1D21E191" w14:textId="77777777" w:rsidR="00D70A6E" w:rsidRDefault="00D70A6E" w:rsidP="00D70A6E">
      <w:pPr>
        <w:spacing w:after="0" w:line="240" w:lineRule="auto"/>
        <w:ind w:firstLine="0"/>
        <w:jc w:val="left"/>
        <w:rPr>
          <w:rFonts w:eastAsia="Times New Roman"/>
          <w:b/>
          <w:color w:val="000000"/>
          <w:sz w:val="28"/>
          <w:szCs w:val="26"/>
        </w:rPr>
      </w:pPr>
      <w:r>
        <w:br w:type="page"/>
      </w:r>
    </w:p>
    <w:p w14:paraId="37D73B30" w14:textId="77777777" w:rsidR="00D70A6E" w:rsidRDefault="00D70A6E" w:rsidP="00D70A6E">
      <w:pPr>
        <w:pStyle w:val="Nadpis2"/>
      </w:pPr>
      <w:bookmarkStart w:id="216" w:name="_Toc480375511"/>
      <w:bookmarkStart w:id="217" w:name="_Toc480399749"/>
      <w:r>
        <w:lastRenderedPageBreak/>
        <w:t>Grafická zmena stavu kamery</w:t>
      </w:r>
      <w:bookmarkEnd w:id="216"/>
      <w:bookmarkEnd w:id="217"/>
    </w:p>
    <w:p w14:paraId="57066D2A" w14:textId="77777777" w:rsidR="00D70A6E" w:rsidRDefault="00D70A6E" w:rsidP="00D70A6E">
      <w:r>
        <w:t>Pre zisťovanie stavu kamier na Raspberry Pi konektore využívame knižnicu GPIO. Za pomoci jednoduchého ovládania sme pri inicializovaní webového serveru zvolili jednotlivé porty za vstupné. Pre kontrolu stavu signálu na portoch sme sa rozhodli využiť viaceré vlákna. Presnejšie sa jedná o osem vlákien, pričom každé vlákno kontroluje jednu kameru alebo obrazovku, čiže obstaráva dva porty. Interval kontroly sme si nastavili na pol sekundy, čo pri testovaní vyšlo ako rozumná hodnota. Vlákno funguje tak, že po zistení zmeny stavu na kontrolovaných portoch vygeneruje udalosť pomocou Socket.io, pripojí dáta a odošle ich na webovú stránku. Dáta nesú aktuálny stav kamery, ktorý môže mať štyri hodnoty pre rôzne kombinácie signálov:</w:t>
      </w:r>
    </w:p>
    <w:p w14:paraId="2E0796C1" w14:textId="77777777" w:rsidR="00D70A6E" w:rsidRDefault="00D70A6E" w:rsidP="00D040FE">
      <w:pPr>
        <w:pStyle w:val="Odsekzoznamu"/>
        <w:numPr>
          <w:ilvl w:val="0"/>
          <w:numId w:val="39"/>
        </w:numPr>
        <w:spacing w:after="0"/>
      </w:pPr>
      <w:r>
        <w:t>0 – obraz kamery sa nepoužíva</w:t>
      </w:r>
    </w:p>
    <w:p w14:paraId="742F4380" w14:textId="77777777" w:rsidR="00D70A6E" w:rsidRDefault="00D70A6E" w:rsidP="00D040FE">
      <w:pPr>
        <w:pStyle w:val="Odsekzoznamu"/>
        <w:numPr>
          <w:ilvl w:val="0"/>
          <w:numId w:val="39"/>
        </w:numPr>
        <w:spacing w:after="0"/>
      </w:pPr>
      <w:r>
        <w:t>1 – READY signál</w:t>
      </w:r>
    </w:p>
    <w:p w14:paraId="543D7A16" w14:textId="77777777" w:rsidR="00D70A6E" w:rsidRDefault="00D70A6E" w:rsidP="00D040FE">
      <w:pPr>
        <w:pStyle w:val="Odsekzoznamu"/>
        <w:numPr>
          <w:ilvl w:val="0"/>
          <w:numId w:val="39"/>
        </w:numPr>
        <w:spacing w:after="0"/>
      </w:pPr>
      <w:r>
        <w:t>2 –  LIVE signál</w:t>
      </w:r>
    </w:p>
    <w:p w14:paraId="61C5C283" w14:textId="1E648A54" w:rsidR="00D040FE" w:rsidRDefault="00D70A6E" w:rsidP="00D040FE">
      <w:pPr>
        <w:pStyle w:val="Odsekzoznamu"/>
        <w:numPr>
          <w:ilvl w:val="0"/>
          <w:numId w:val="39"/>
        </w:numPr>
        <w:spacing w:after="0"/>
        <w:jc w:val="left"/>
        <w:sectPr w:rsidR="00D040FE" w:rsidSect="00FE51DB">
          <w:type w:val="continuous"/>
          <w:pgSz w:w="11906" w:h="16838" w:code="9"/>
          <w:pgMar w:top="1418" w:right="1134" w:bottom="1418" w:left="1985" w:header="709" w:footer="709" w:gutter="0"/>
          <w:cols w:space="708"/>
          <w:titlePg/>
          <w:docGrid w:linePitch="360"/>
        </w:sectPr>
      </w:pPr>
      <w:r>
        <w:t>3 –  LIVE + READY signál</w:t>
      </w:r>
    </w:p>
    <w:p w14:paraId="66824E26" w14:textId="079B0970" w:rsidR="00D70A6E" w:rsidRDefault="00D70A6E" w:rsidP="00D70A6E">
      <w:pPr>
        <w:spacing w:before="240"/>
      </w:pPr>
      <w:r>
        <w:t xml:space="preserve"> Udalosť nesie názov kamery alebo obrazovky, na ktorej sa zmena vyskytla.</w:t>
      </w:r>
      <w:r>
        <w:br/>
        <w:t xml:space="preserve">Po prijatí a spracovaní udalosti stránkou sa dáta vyhodnotia a </w:t>
      </w:r>
      <w:proofErr w:type="spellStart"/>
      <w:r>
        <w:t>jQuery</w:t>
      </w:r>
      <w:proofErr w:type="spellEnd"/>
      <w:r w:rsidRPr="009B58B9">
        <w:t xml:space="preserve"> </w:t>
      </w:r>
      <w:r>
        <w:t xml:space="preserve">priradí komponentu reprezentujúcemu danú kameru alebo obrazovku iné farebné prevedenie pomocou zamenenia triedy komponentu, čo sa prejaví ako grafická zmena stavu kamery na webovej stránke.  </w:t>
      </w:r>
    </w:p>
    <w:p w14:paraId="2FFCE8B0" w14:textId="77777777" w:rsidR="00D70A6E" w:rsidRDefault="00D70A6E" w:rsidP="00D70A6E">
      <w:pPr>
        <w:spacing w:before="240"/>
      </w:pPr>
      <w:r>
        <w:t xml:space="preserve">Ukážka zmeny farby komponentu pomocou zamenenia jeho triedy: </w:t>
      </w:r>
    </w:p>
    <w:p w14:paraId="14777C76" w14:textId="77777777" w:rsidR="00D70A6E" w:rsidRPr="00164753" w:rsidRDefault="00D70A6E" w:rsidP="00D70A6E">
      <w:pPr>
        <w:spacing w:before="240" w:line="276" w:lineRule="auto"/>
        <w:jc w:val="left"/>
        <w:rPr>
          <w:rFonts w:eastAsia="Times New Roman"/>
        </w:rPr>
      </w:pPr>
      <w:r w:rsidRPr="00593D3D">
        <w:rPr>
          <w:rFonts w:eastAsia="Times New Roman"/>
          <w:noProof/>
          <w:color w:val="1F4E79" w:themeColor="accent1" w:themeShade="80"/>
          <w:szCs w:val="24"/>
          <w:lang w:eastAsia="sk-SK"/>
        </w:rPr>
        <w:drawing>
          <wp:anchor distT="0" distB="0" distL="114300" distR="114300" simplePos="0" relativeHeight="251334656" behindDoc="1" locked="0" layoutInCell="1" allowOverlap="1" wp14:anchorId="5CDDBE1F" wp14:editId="41D396DC">
            <wp:simplePos x="0" y="0"/>
            <wp:positionH relativeFrom="column">
              <wp:posOffset>3224530</wp:posOffset>
            </wp:positionH>
            <wp:positionV relativeFrom="paragraph">
              <wp:posOffset>126365</wp:posOffset>
            </wp:positionV>
            <wp:extent cx="1978025" cy="383540"/>
            <wp:effectExtent l="0" t="0" r="3175" b="0"/>
            <wp:wrapNone/>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8025" cy="383540"/>
                    </a:xfrm>
                    <a:prstGeom prst="rect">
                      <a:avLst/>
                    </a:prstGeom>
                  </pic:spPr>
                </pic:pic>
              </a:graphicData>
            </a:graphic>
          </wp:anchor>
        </w:drawing>
      </w:r>
      <w:r w:rsidRPr="69712AFE">
        <w:rPr>
          <w:rFonts w:eastAsia="Times New Roman"/>
          <w:color w:val="1F4E79" w:themeColor="accent1" w:themeShade="80"/>
        </w:rPr>
        <w:t>$</w:t>
      </w:r>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live</w:t>
      </w:r>
      <w:proofErr w:type="spellEnd"/>
      <w:r w:rsidRPr="69712AFE">
        <w:rPr>
          <w:rFonts w:eastAsia="Times New Roman"/>
          <w:color w:val="385623" w:themeColor="accent6" w:themeShade="80"/>
        </w:rPr>
        <w:t>"</w:t>
      </w:r>
      <w:r w:rsidRPr="69712AFE">
        <w:rPr>
          <w:rFonts w:eastAsia="Times New Roman"/>
        </w:rPr>
        <w:t>).</w:t>
      </w:r>
      <w:proofErr w:type="spellStart"/>
      <w:r w:rsidRPr="69712AFE">
        <w:rPr>
          <w:rFonts w:eastAsia="Times New Roman"/>
          <w:color w:val="1F4E79" w:themeColor="accent1" w:themeShade="80"/>
        </w:rPr>
        <w:t>toggleClass</w:t>
      </w:r>
      <w:proofErr w:type="spellEnd"/>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alert-live</w:t>
      </w:r>
      <w:proofErr w:type="spellEnd"/>
      <w:r w:rsidRPr="69712AFE">
        <w:rPr>
          <w:rFonts w:eastAsia="Times New Roman"/>
          <w:color w:val="385623" w:themeColor="accent6" w:themeShade="80"/>
        </w:rPr>
        <w:t>'</w:t>
      </w:r>
      <w:r w:rsidRPr="69712AFE">
        <w:rPr>
          <w:rFonts w:eastAsia="Times New Roman"/>
        </w:rPr>
        <w:t xml:space="preserve">, </w:t>
      </w:r>
      <w:proofErr w:type="spellStart"/>
      <w:r w:rsidRPr="69712AFE">
        <w:rPr>
          <w:rFonts w:eastAsia="Times New Roman"/>
          <w:color w:val="ED7D31" w:themeColor="accent2"/>
        </w:rPr>
        <w:t>true</w:t>
      </w:r>
      <w:proofErr w:type="spellEnd"/>
      <w:r w:rsidRPr="69712AFE">
        <w:rPr>
          <w:rFonts w:eastAsia="Times New Roman"/>
        </w:rPr>
        <w:t>);</w:t>
      </w:r>
    </w:p>
    <w:p w14:paraId="46EE6A26" w14:textId="77777777" w:rsidR="00D70A6E" w:rsidRDefault="00D70A6E" w:rsidP="00D70A6E">
      <w:pPr>
        <w:spacing w:line="276" w:lineRule="auto"/>
        <w:ind w:left="709" w:firstLine="0"/>
        <w:jc w:val="left"/>
        <w:rPr>
          <w:rFonts w:eastAsia="Times New Roman"/>
        </w:rPr>
      </w:pPr>
      <w:r w:rsidRPr="69712AFE">
        <w:rPr>
          <w:rFonts w:eastAsia="Times New Roman"/>
          <w:color w:val="1F4E79"/>
        </w:rPr>
        <w:t>$</w:t>
      </w:r>
      <w:r w:rsidRPr="69712AFE">
        <w:rPr>
          <w:rFonts w:eastAsia="Times New Roman"/>
        </w:rPr>
        <w:t>(</w:t>
      </w:r>
      <w:r w:rsidRPr="69712AFE">
        <w:rPr>
          <w:rFonts w:eastAsia="Times New Roman"/>
          <w:color w:val="385623"/>
        </w:rPr>
        <w:t>"#</w:t>
      </w:r>
      <w:proofErr w:type="spellStart"/>
      <w:r w:rsidRPr="69712AFE">
        <w:rPr>
          <w:rFonts w:eastAsia="Times New Roman"/>
          <w:color w:val="385623"/>
        </w:rPr>
        <w:t>live</w:t>
      </w:r>
      <w:proofErr w:type="spellEnd"/>
      <w:r w:rsidRPr="69712AFE">
        <w:rPr>
          <w:rFonts w:eastAsia="Times New Roman"/>
          <w:color w:val="385623"/>
        </w:rPr>
        <w:t>"</w:t>
      </w:r>
      <w:r w:rsidRPr="69712AFE">
        <w:rPr>
          <w:rFonts w:eastAsia="Times New Roman"/>
        </w:rPr>
        <w:t>).</w:t>
      </w:r>
      <w:proofErr w:type="spellStart"/>
      <w:r w:rsidRPr="69712AFE">
        <w:rPr>
          <w:rFonts w:eastAsia="Times New Roman"/>
          <w:color w:val="1F4E79"/>
        </w:rPr>
        <w:t>toggleClass</w:t>
      </w:r>
      <w:proofErr w:type="spellEnd"/>
      <w:r w:rsidRPr="69712AFE">
        <w:rPr>
          <w:rFonts w:eastAsia="Times New Roman"/>
        </w:rPr>
        <w:t>(</w:t>
      </w:r>
      <w:r w:rsidRPr="69712AFE">
        <w:rPr>
          <w:rFonts w:eastAsia="Times New Roman"/>
          <w:color w:val="385623"/>
        </w:rPr>
        <w:t>'</w:t>
      </w:r>
      <w:proofErr w:type="spellStart"/>
      <w:r w:rsidRPr="69712AFE">
        <w:rPr>
          <w:rFonts w:eastAsia="Times New Roman"/>
          <w:color w:val="385623"/>
        </w:rPr>
        <w:t>alert-free</w:t>
      </w:r>
      <w:proofErr w:type="spellEnd"/>
      <w:r w:rsidRPr="69712AFE">
        <w:rPr>
          <w:rFonts w:eastAsia="Times New Roman"/>
          <w:color w:val="385623"/>
        </w:rPr>
        <w:t>'</w:t>
      </w:r>
      <w:r w:rsidRPr="69712AFE">
        <w:rPr>
          <w:rFonts w:eastAsia="Times New Roman"/>
        </w:rPr>
        <w:t xml:space="preserve">, </w:t>
      </w:r>
      <w:proofErr w:type="spellStart"/>
      <w:r w:rsidRPr="69712AFE">
        <w:rPr>
          <w:rFonts w:eastAsia="Times New Roman"/>
          <w:color w:val="ED7C31"/>
        </w:rPr>
        <w:t>false</w:t>
      </w:r>
      <w:proofErr w:type="spellEnd"/>
      <w:r w:rsidRPr="69712AFE">
        <w:rPr>
          <w:rFonts w:eastAsia="Times New Roman"/>
        </w:rPr>
        <w:t>);</w:t>
      </w:r>
    </w:p>
    <w:p w14:paraId="436AFEE2" w14:textId="77777777" w:rsidR="00D70A6E" w:rsidRDefault="00D70A6E" w:rsidP="00D70A6E">
      <w:pPr>
        <w:spacing w:line="276" w:lineRule="auto"/>
        <w:ind w:left="709" w:firstLine="0"/>
        <w:rPr>
          <w:rFonts w:eastAsia="Times New Roman"/>
          <w:szCs w:val="24"/>
        </w:rPr>
      </w:pPr>
    </w:p>
    <w:p w14:paraId="7AC0FE16" w14:textId="77777777" w:rsidR="00D70A6E" w:rsidRPr="000301AD" w:rsidRDefault="00D70A6E" w:rsidP="00D70A6E">
      <w:pPr>
        <w:spacing w:line="276" w:lineRule="auto"/>
        <w:ind w:left="709" w:firstLine="0"/>
        <w:rPr>
          <w:rFonts w:eastAsia="Times New Roman"/>
        </w:rPr>
      </w:pPr>
      <w:r w:rsidRPr="00593D3D">
        <w:rPr>
          <w:rFonts w:eastAsia="Times New Roman"/>
          <w:noProof/>
          <w:color w:val="1F4E79" w:themeColor="accent1" w:themeShade="80"/>
          <w:szCs w:val="24"/>
          <w:lang w:eastAsia="sk-SK"/>
        </w:rPr>
        <w:drawing>
          <wp:anchor distT="0" distB="0" distL="114300" distR="114300" simplePos="0" relativeHeight="251449344" behindDoc="1" locked="0" layoutInCell="1" allowOverlap="1" wp14:anchorId="6D4F4977" wp14:editId="15C24861">
            <wp:simplePos x="0" y="0"/>
            <wp:positionH relativeFrom="column">
              <wp:posOffset>3244698</wp:posOffset>
            </wp:positionH>
            <wp:positionV relativeFrom="paragraph">
              <wp:posOffset>67310</wp:posOffset>
            </wp:positionV>
            <wp:extent cx="1978025" cy="354280"/>
            <wp:effectExtent l="0" t="0" r="3175" b="8255"/>
            <wp:wrapNone/>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2.jpg"/>
                    <pic:cNvPicPr/>
                  </pic:nvPicPr>
                  <pic:blipFill rotWithShape="1">
                    <a:blip r:embed="rId68" cstate="print">
                      <a:extLst>
                        <a:ext uri="{28A0092B-C50C-407E-A947-70E740481C1C}">
                          <a14:useLocalDpi xmlns:a14="http://schemas.microsoft.com/office/drawing/2010/main" val="0"/>
                        </a:ext>
                      </a:extLst>
                    </a:blip>
                    <a:srcRect t="7629" b="-1"/>
                    <a:stretch/>
                  </pic:blipFill>
                  <pic:spPr bwMode="auto">
                    <a:xfrm>
                      <a:off x="0" y="0"/>
                      <a:ext cx="1978025" cy="354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69712AFE">
        <w:rPr>
          <w:rFonts w:eastAsia="Times New Roman"/>
          <w:color w:val="1F4E79" w:themeColor="accent1" w:themeShade="80"/>
        </w:rPr>
        <w:t>$</w:t>
      </w:r>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live</w:t>
      </w:r>
      <w:proofErr w:type="spellEnd"/>
      <w:r w:rsidRPr="69712AFE">
        <w:rPr>
          <w:rFonts w:eastAsia="Times New Roman"/>
          <w:color w:val="385623" w:themeColor="accent6" w:themeShade="80"/>
        </w:rPr>
        <w:t>"</w:t>
      </w:r>
      <w:r w:rsidRPr="69712AFE">
        <w:rPr>
          <w:rFonts w:eastAsia="Times New Roman"/>
        </w:rPr>
        <w:t>).</w:t>
      </w:r>
      <w:proofErr w:type="spellStart"/>
      <w:r w:rsidRPr="69712AFE">
        <w:rPr>
          <w:rFonts w:eastAsia="Times New Roman"/>
          <w:color w:val="1F4E79" w:themeColor="accent1" w:themeShade="80"/>
        </w:rPr>
        <w:t>toggleClass</w:t>
      </w:r>
      <w:proofErr w:type="spellEnd"/>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alert-live</w:t>
      </w:r>
      <w:proofErr w:type="spellEnd"/>
      <w:r w:rsidRPr="69712AFE">
        <w:rPr>
          <w:rFonts w:eastAsia="Times New Roman"/>
          <w:color w:val="385623" w:themeColor="accent6" w:themeShade="80"/>
        </w:rPr>
        <w:t>'</w:t>
      </w:r>
      <w:r w:rsidRPr="69712AFE">
        <w:rPr>
          <w:rFonts w:eastAsia="Times New Roman"/>
        </w:rPr>
        <w:t xml:space="preserve">, </w:t>
      </w:r>
      <w:proofErr w:type="spellStart"/>
      <w:r w:rsidRPr="69712AFE">
        <w:rPr>
          <w:rFonts w:eastAsia="Times New Roman"/>
          <w:color w:val="ED7D31" w:themeColor="accent2"/>
        </w:rPr>
        <w:t>false</w:t>
      </w:r>
      <w:proofErr w:type="spellEnd"/>
      <w:r w:rsidRPr="69712AFE">
        <w:rPr>
          <w:rFonts w:eastAsia="Times New Roman"/>
        </w:rPr>
        <w:t>);</w:t>
      </w:r>
    </w:p>
    <w:p w14:paraId="58E097F6" w14:textId="77777777" w:rsidR="00D70A6E" w:rsidRDefault="00D70A6E" w:rsidP="00D70A6E">
      <w:pPr>
        <w:spacing w:line="276" w:lineRule="auto"/>
        <w:rPr>
          <w:rFonts w:eastAsia="Times New Roman"/>
        </w:rPr>
      </w:pPr>
      <w:r w:rsidRPr="69712AFE">
        <w:rPr>
          <w:rFonts w:eastAsia="Times New Roman"/>
          <w:color w:val="1F4E79"/>
        </w:rPr>
        <w:t>$</w:t>
      </w:r>
      <w:r w:rsidRPr="69712AFE">
        <w:rPr>
          <w:rFonts w:eastAsia="Times New Roman"/>
        </w:rPr>
        <w:t>(</w:t>
      </w:r>
      <w:r w:rsidRPr="69712AFE">
        <w:rPr>
          <w:rFonts w:eastAsia="Times New Roman"/>
          <w:color w:val="385623"/>
        </w:rPr>
        <w:t>"#</w:t>
      </w:r>
      <w:proofErr w:type="spellStart"/>
      <w:r w:rsidRPr="69712AFE">
        <w:rPr>
          <w:rFonts w:eastAsia="Times New Roman"/>
          <w:color w:val="385623"/>
        </w:rPr>
        <w:t>live</w:t>
      </w:r>
      <w:proofErr w:type="spellEnd"/>
      <w:r w:rsidRPr="69712AFE">
        <w:rPr>
          <w:rFonts w:eastAsia="Times New Roman"/>
          <w:color w:val="385623"/>
        </w:rPr>
        <w:t>"</w:t>
      </w:r>
      <w:r w:rsidRPr="69712AFE">
        <w:rPr>
          <w:rFonts w:eastAsia="Times New Roman"/>
        </w:rPr>
        <w:t>).</w:t>
      </w:r>
      <w:proofErr w:type="spellStart"/>
      <w:r w:rsidRPr="69712AFE">
        <w:rPr>
          <w:rFonts w:eastAsia="Times New Roman"/>
          <w:color w:val="1F4E79"/>
        </w:rPr>
        <w:t>toggleClass</w:t>
      </w:r>
      <w:proofErr w:type="spellEnd"/>
      <w:r w:rsidRPr="69712AFE">
        <w:rPr>
          <w:rFonts w:eastAsia="Times New Roman"/>
        </w:rPr>
        <w:t>(</w:t>
      </w:r>
      <w:r w:rsidRPr="69712AFE">
        <w:rPr>
          <w:rFonts w:eastAsia="Times New Roman"/>
          <w:color w:val="385623"/>
        </w:rPr>
        <w:t>'</w:t>
      </w:r>
      <w:proofErr w:type="spellStart"/>
      <w:r w:rsidRPr="69712AFE">
        <w:rPr>
          <w:rFonts w:eastAsia="Times New Roman"/>
          <w:color w:val="385623"/>
        </w:rPr>
        <w:t>alert-free</w:t>
      </w:r>
      <w:proofErr w:type="spellEnd"/>
      <w:r w:rsidRPr="69712AFE">
        <w:rPr>
          <w:rFonts w:eastAsia="Times New Roman"/>
          <w:color w:val="385623"/>
        </w:rPr>
        <w:t>'</w:t>
      </w:r>
      <w:r w:rsidRPr="69712AFE">
        <w:rPr>
          <w:rFonts w:eastAsia="Times New Roman"/>
        </w:rPr>
        <w:t xml:space="preserve">, </w:t>
      </w:r>
      <w:proofErr w:type="spellStart"/>
      <w:r w:rsidRPr="69712AFE">
        <w:rPr>
          <w:rFonts w:eastAsia="Times New Roman"/>
          <w:color w:val="ED7C31"/>
        </w:rPr>
        <w:t>true</w:t>
      </w:r>
      <w:proofErr w:type="spellEnd"/>
      <w:r w:rsidRPr="69712AFE">
        <w:rPr>
          <w:rFonts w:eastAsia="Times New Roman"/>
        </w:rPr>
        <w:t>);</w:t>
      </w:r>
    </w:p>
    <w:p w14:paraId="3B32AFE1" w14:textId="77777777" w:rsidR="00D70A6E" w:rsidRDefault="00D70A6E" w:rsidP="00D70A6E">
      <w:pPr>
        <w:spacing w:after="0" w:line="240" w:lineRule="auto"/>
        <w:ind w:firstLine="0"/>
        <w:jc w:val="left"/>
        <w:rPr>
          <w:rFonts w:eastAsia="Times New Roman"/>
          <w:b/>
          <w:color w:val="000000"/>
          <w:sz w:val="28"/>
          <w:szCs w:val="26"/>
        </w:rPr>
      </w:pPr>
      <w:r>
        <w:br w:type="page"/>
      </w:r>
    </w:p>
    <w:p w14:paraId="229219B7" w14:textId="77777777" w:rsidR="00D70A6E" w:rsidRDefault="00D70A6E" w:rsidP="00D70A6E">
      <w:pPr>
        <w:pStyle w:val="Nadpis2"/>
      </w:pPr>
      <w:bookmarkStart w:id="218" w:name="_Toc480375512"/>
      <w:bookmarkStart w:id="219" w:name="_Toc480399750"/>
      <w:r>
        <w:lastRenderedPageBreak/>
        <w:t>Textová komunikácia</w:t>
      </w:r>
      <w:bookmarkEnd w:id="218"/>
      <w:bookmarkEnd w:id="219"/>
    </w:p>
    <w:p w14:paraId="59F14630" w14:textId="77777777" w:rsidR="00D70A6E" w:rsidRPr="00C8394D" w:rsidRDefault="00D70A6E" w:rsidP="00D70A6E">
      <w:r>
        <w:t xml:space="preserve">Textová komunikácia funguje na podobnom princípe ako zmena grafického zobrazovania stavu pomocou udalostí. Po napísaní správy v konverzácií užívateľ stlačí tlačidlo odoslať, ktoré vygeneruje udalosť s názvom </w:t>
      </w:r>
      <w:proofErr w:type="spellStart"/>
      <w:r w:rsidRPr="69712AFE">
        <w:rPr>
          <w:i/>
          <w:iCs/>
        </w:rPr>
        <w:t>server_message</w:t>
      </w:r>
      <w:proofErr w:type="spellEnd"/>
      <w:r w:rsidRPr="69712AFE">
        <w:rPr>
          <w:i/>
          <w:iCs/>
        </w:rPr>
        <w:t xml:space="preserve">, </w:t>
      </w:r>
      <w:r>
        <w:t xml:space="preserve">pripojí text správy a odošle ju na server. Ten má za úlohu túto správu rozdistribuovať do ostatných zariadení. Čaká na túto udalosť a po prijatí preposiela obsah správy pod hlavičkou novej udalosti - </w:t>
      </w:r>
      <w:proofErr w:type="spellStart"/>
      <w:r>
        <w:rPr>
          <w:i/>
          <w:iCs/>
        </w:rPr>
        <w:t>messa</w:t>
      </w:r>
      <w:r w:rsidRPr="69712AFE">
        <w:rPr>
          <w:i/>
          <w:iCs/>
        </w:rPr>
        <w:t>ge</w:t>
      </w:r>
      <w:proofErr w:type="spellEnd"/>
      <w:r>
        <w:t xml:space="preserve">. Webový prehliadač túto správu prijme a pridá text správy do konverzačného okna. Kontrola stlačenia tlačidla odoslať, výber správy z textového poľa, vkladanie správy do konverzačného okna a iné funkcie sa vykonávajú taktiež pomocou </w:t>
      </w:r>
      <w:proofErr w:type="spellStart"/>
      <w:r>
        <w:t>jQuery</w:t>
      </w:r>
      <w:proofErr w:type="spellEnd"/>
      <w:r>
        <w:t xml:space="preserve">.  Pri písaní správ sme pridali možnosť využitia prezývky, adresovanie správy pre rôzne osoby a možnosť využitia už vopred preddefinovaných správ. </w:t>
      </w:r>
    </w:p>
    <w:p w14:paraId="181E8EEF" w14:textId="77777777" w:rsidR="00D70A6E" w:rsidRPr="00671B45" w:rsidRDefault="005860F6" w:rsidP="00D70A6E">
      <w:pPr>
        <w:pStyle w:val="Nadpis1"/>
      </w:pPr>
      <w:hyperlink r:id="rId69" w:anchor="Záver" w:history="1">
        <w:bookmarkStart w:id="220" w:name="_Toc434923888"/>
        <w:bookmarkStart w:id="221" w:name="_Toc442695634"/>
        <w:bookmarkStart w:id="222" w:name="_Toc480375513"/>
        <w:bookmarkStart w:id="223" w:name="_Toc480399751"/>
        <w:r w:rsidR="00D70A6E" w:rsidRPr="00671B45">
          <w:t>Z</w:t>
        </w:r>
        <w:bookmarkEnd w:id="220"/>
        <w:bookmarkEnd w:id="221"/>
        <w:r w:rsidR="00D70A6E">
          <w:t>áver</w:t>
        </w:r>
        <w:bookmarkEnd w:id="222"/>
        <w:bookmarkEnd w:id="223"/>
      </w:hyperlink>
    </w:p>
    <w:p w14:paraId="675E2516" w14:textId="77777777" w:rsidR="00D70A6E" w:rsidRDefault="00D70A6E" w:rsidP="00D70A6E">
      <w:r>
        <w:t xml:space="preserve">Ciele práce sa nám podarilo splniť, keďže sme vytvorili funkčný svetelný Tally systém, splňujúci požadované vlastnosti. V úvodnej časti práce sme vysvetlili funkciu tohto systému, jeho účel a ukázali sme si už existujúce riešenia a následne sme sa venovali návrhu vlastného riešenia. Pokračovali sme vytvorením obalu a podporných dosiek využívaných v našom systém. V teoretickej časti sme si uviedli a vysvetlili všetky dôležité informácie a pojmy z danej oblasti informatiky, ktoré boli nevyhnutné pri vytváraní praktickej časti. </w:t>
      </w:r>
    </w:p>
    <w:p w14:paraId="21C1BB06" w14:textId="77777777" w:rsidR="00D70A6E" w:rsidRDefault="00D70A6E" w:rsidP="00D70A6E">
      <w:r>
        <w:t xml:space="preserve">Systém sníma stav využitia kamier na video strižni a postupne predáva túto informáciu pomocou lokálnej siete do webového prehliadača mobilného telefónu kameramanov. Zmeny stavu sú zobrazované graficky kvôli rýchlejšiemu zaznamenaniu tejto udalosti. Tak isto sme implementovali komunikačný kanál pre krátke textové správy, dopomáhajúce k zlepšeniu dorozumievacích schopností medzi réžiou a kameramanmi. Webové stránky sú optimalizované pre mobilné telefóny. Finálny produkt našej práce je pripravený do reálneho nasadenia. </w:t>
      </w:r>
    </w:p>
    <w:p w14:paraId="20309C97" w14:textId="77777777" w:rsidR="00D70A6E" w:rsidRDefault="00D70A6E" w:rsidP="00D70A6E">
      <w:r>
        <w:t>Prínosom tejto práce je možnosť využitia bezdrôtového prenosu Tally signálu aj pre amatérske organizácie, bez nutnosti investovania vysokých súm do profesionálnej techniky. Všetky framework-y a programy použité v práci sú voľne dostupné a dobre zdokumentované. Zariadenie je koncipované na jednoduchú úpravu a rozšíriteľnosť, čo dovoľuje možným záujemcom prispôsobiť si systém podľa vlastných potrieb.</w:t>
      </w:r>
      <w:r>
        <w:br/>
        <w:t xml:space="preserve">Do budúcnosti by bolo možné ďalej rozširovať funkcionalitu systému napríklad o internú hlasovú komunikáciu alebo distribúciu živého výstupu video strižne na webové stránky kameramanov, čo by ešte viac prispelo ku komfortnosti pri ich práci. </w:t>
      </w:r>
    </w:p>
    <w:p w14:paraId="03F4044E" w14:textId="77777777" w:rsidR="00D70A6E" w:rsidRDefault="00D70A6E" w:rsidP="00D70A6E"/>
    <w:p w14:paraId="4355E7B2" w14:textId="77777777" w:rsidR="00D70A6E" w:rsidRDefault="00D70A6E" w:rsidP="00D70A6E"/>
    <w:p w14:paraId="51A67CD1" w14:textId="77777777" w:rsidR="00D70A6E" w:rsidRDefault="00D70A6E" w:rsidP="00D70A6E"/>
    <w:p w14:paraId="7B0F4001" w14:textId="77777777" w:rsidR="00D70A6E" w:rsidRDefault="00D70A6E" w:rsidP="00D70A6E"/>
    <w:p w14:paraId="13175DA7" w14:textId="77777777" w:rsidR="00D70A6E" w:rsidRDefault="00D70A6E" w:rsidP="00D70A6E"/>
    <w:p w14:paraId="027089BE" w14:textId="77777777" w:rsidR="00D70A6E" w:rsidRDefault="00D70A6E" w:rsidP="00D70A6E"/>
    <w:p w14:paraId="3260E8BC" w14:textId="77777777" w:rsidR="00D70A6E" w:rsidRDefault="00D70A6E" w:rsidP="00D70A6E">
      <w:pPr>
        <w:jc w:val="left"/>
      </w:pPr>
    </w:p>
    <w:bookmarkStart w:id="224" w:name="_Toc480399752" w:displacedByCustomXml="next"/>
    <w:bookmarkStart w:id="225" w:name="_Toc480375514" w:displacedByCustomXml="next"/>
    <w:sdt>
      <w:sdtPr>
        <w:rPr>
          <w:rFonts w:eastAsia="Calibri"/>
          <w:b w:val="0"/>
          <w:sz w:val="24"/>
          <w:szCs w:val="22"/>
        </w:rPr>
        <w:id w:val="1453214136"/>
        <w:docPartObj>
          <w:docPartGallery w:val="Bibliographies"/>
          <w:docPartUnique/>
        </w:docPartObj>
      </w:sdtPr>
      <w:sdtContent>
        <w:p w14:paraId="4ACD3C4E" w14:textId="77777777" w:rsidR="00D70A6E" w:rsidRDefault="00D70A6E" w:rsidP="007E00E4">
          <w:pPr>
            <w:pStyle w:val="Nadpis1"/>
            <w:numPr>
              <w:ilvl w:val="0"/>
              <w:numId w:val="0"/>
            </w:numPr>
            <w:spacing w:after="0"/>
            <w:ind w:left="567" w:hanging="567"/>
            <w:jc w:val="left"/>
          </w:pPr>
          <w:r>
            <w:t>Zoznam použitej literatúry</w:t>
          </w:r>
          <w:bookmarkEnd w:id="225"/>
          <w:bookmarkEnd w:id="224"/>
        </w:p>
        <w:sdt>
          <w:sdtPr>
            <w:id w:val="111145805"/>
            <w:bibliography/>
          </w:sdtPr>
          <w:sdtContent>
            <w:p w14:paraId="3E8F5C2B" w14:textId="77777777" w:rsidR="00D70A6E" w:rsidRDefault="00D70A6E" w:rsidP="007E00E4">
              <w:pPr>
                <w:ind w:firstLine="0"/>
                <w:jc w:val="left"/>
                <w:rPr>
                  <w:rFonts w:ascii="Calibri" w:hAnsi="Calibri"/>
                  <w:noProof/>
                  <w:sz w:val="20"/>
                  <w:szCs w:val="20"/>
                  <w:lang w:eastAsia="sk-SK"/>
                </w:rPr>
              </w:pPr>
              <w:r>
                <w:fldChar w:fldCharType="begin"/>
              </w:r>
              <w:r>
                <w:instrText>BIBLIOGRAPHY</w:instrText>
              </w:r>
              <w:r>
                <w:fldChar w:fldCharType="separate"/>
              </w:r>
            </w:p>
            <w:tbl>
              <w:tblPr>
                <w:tblW w:w="5060" w:type="pct"/>
                <w:tblCellSpacing w:w="15" w:type="dxa"/>
                <w:tblCellMar>
                  <w:top w:w="15" w:type="dxa"/>
                  <w:left w:w="15" w:type="dxa"/>
                  <w:bottom w:w="15" w:type="dxa"/>
                  <w:right w:w="15" w:type="dxa"/>
                </w:tblCellMar>
                <w:tblLook w:val="04A0" w:firstRow="1" w:lastRow="0" w:firstColumn="1" w:lastColumn="0" w:noHBand="0" w:noVBand="1"/>
              </w:tblPr>
              <w:tblGrid>
                <w:gridCol w:w="475"/>
                <w:gridCol w:w="8481"/>
              </w:tblGrid>
              <w:tr w:rsidR="00D70A6E" w14:paraId="353D22B4" w14:textId="77777777" w:rsidTr="007E00E4">
                <w:trPr>
                  <w:divId w:val="1478575000"/>
                  <w:tblCellSpacing w:w="15" w:type="dxa"/>
                </w:trPr>
                <w:tc>
                  <w:tcPr>
                    <w:tcW w:w="293" w:type="pct"/>
                    <w:hideMark/>
                  </w:tcPr>
                  <w:p w14:paraId="1CCFC3AD" w14:textId="77777777" w:rsidR="00D70A6E" w:rsidRDefault="00D70A6E" w:rsidP="007E00E4">
                    <w:pPr>
                      <w:pStyle w:val="Bibliografia"/>
                      <w:jc w:val="left"/>
                      <w:rPr>
                        <w:noProof/>
                        <w:szCs w:val="24"/>
                      </w:rPr>
                    </w:pPr>
                    <w:r>
                      <w:rPr>
                        <w:noProof/>
                      </w:rPr>
                      <w:t xml:space="preserve">[1] </w:t>
                    </w:r>
                  </w:p>
                </w:tc>
                <w:tc>
                  <w:tcPr>
                    <w:tcW w:w="0" w:type="auto"/>
                    <w:hideMark/>
                  </w:tcPr>
                  <w:p w14:paraId="69928675" w14:textId="7DD20D48" w:rsidR="00D70A6E" w:rsidRDefault="00D70A6E" w:rsidP="007E00E4">
                    <w:pPr>
                      <w:pStyle w:val="Bibliografia"/>
                      <w:jc w:val="left"/>
                      <w:rPr>
                        <w:noProof/>
                      </w:rPr>
                    </w:pPr>
                    <w:r w:rsidRPr="004D4229">
                      <w:rPr>
                        <w:b/>
                        <w:noProof/>
                      </w:rPr>
                      <w:t xml:space="preserve">DataVideo Technologies, </w:t>
                    </w:r>
                    <w:r>
                      <w:rPr>
                        <w:noProof/>
                      </w:rPr>
                      <w:t>„DataVideo TB-5,“ Marec 2017. [Online].</w:t>
                    </w:r>
                    <w:r w:rsidR="007E00E4">
                      <w:rPr>
                        <w:noProof/>
                      </w:rPr>
                      <w:t xml:space="preserve"> </w:t>
                    </w:r>
                    <w:r w:rsidRPr="004D4229">
                      <w:rPr>
                        <w:i/>
                        <w:noProof/>
                      </w:rPr>
                      <w:t>http://www.datavideo.com/us/product/TB-5.</w:t>
                    </w:r>
                  </w:p>
                </w:tc>
              </w:tr>
              <w:tr w:rsidR="00D70A6E" w14:paraId="55B40EFF" w14:textId="77777777" w:rsidTr="007E00E4">
                <w:trPr>
                  <w:divId w:val="1478575000"/>
                  <w:tblCellSpacing w:w="15" w:type="dxa"/>
                </w:trPr>
                <w:tc>
                  <w:tcPr>
                    <w:tcW w:w="293" w:type="pct"/>
                    <w:hideMark/>
                  </w:tcPr>
                  <w:p w14:paraId="056911F6" w14:textId="77777777" w:rsidR="00D70A6E" w:rsidRDefault="00D70A6E" w:rsidP="007E00E4">
                    <w:pPr>
                      <w:pStyle w:val="Bibliografia"/>
                      <w:jc w:val="left"/>
                      <w:rPr>
                        <w:noProof/>
                      </w:rPr>
                    </w:pPr>
                    <w:r>
                      <w:rPr>
                        <w:noProof/>
                      </w:rPr>
                      <w:t xml:space="preserve">[2] </w:t>
                    </w:r>
                  </w:p>
                </w:tc>
                <w:tc>
                  <w:tcPr>
                    <w:tcW w:w="0" w:type="auto"/>
                    <w:hideMark/>
                  </w:tcPr>
                  <w:p w14:paraId="2AE2B12F" w14:textId="6F57C10B" w:rsidR="00D70A6E" w:rsidRDefault="00D70A6E" w:rsidP="007E00E4">
                    <w:pPr>
                      <w:pStyle w:val="Bibliografia"/>
                      <w:jc w:val="left"/>
                      <w:rPr>
                        <w:noProof/>
                      </w:rPr>
                    </w:pPr>
                    <w:r w:rsidRPr="004D4229">
                      <w:rPr>
                        <w:b/>
                        <w:noProof/>
                      </w:rPr>
                      <w:t>DataVideo Technologies,</w:t>
                    </w:r>
                    <w:r>
                      <w:rPr>
                        <w:noProof/>
                      </w:rPr>
                      <w:t xml:space="preserve"> „DataVideo ITC-100,“ Marec 2017. [Online]. </w:t>
                    </w:r>
                    <w:r w:rsidRPr="004D4229">
                      <w:rPr>
                        <w:i/>
                        <w:noProof/>
                      </w:rPr>
                      <w:t>http://www.datavideo.com/us/product/ITC-100.</w:t>
                    </w:r>
                  </w:p>
                </w:tc>
              </w:tr>
              <w:tr w:rsidR="00D70A6E" w14:paraId="64A506C1" w14:textId="77777777" w:rsidTr="007E00E4">
                <w:trPr>
                  <w:divId w:val="1478575000"/>
                  <w:tblCellSpacing w:w="15" w:type="dxa"/>
                </w:trPr>
                <w:tc>
                  <w:tcPr>
                    <w:tcW w:w="293" w:type="pct"/>
                    <w:hideMark/>
                  </w:tcPr>
                  <w:p w14:paraId="77B02BF1" w14:textId="77777777" w:rsidR="00D70A6E" w:rsidRDefault="00D70A6E" w:rsidP="007E00E4">
                    <w:pPr>
                      <w:pStyle w:val="Bibliografia"/>
                      <w:jc w:val="left"/>
                      <w:rPr>
                        <w:noProof/>
                      </w:rPr>
                    </w:pPr>
                    <w:r>
                      <w:rPr>
                        <w:noProof/>
                      </w:rPr>
                      <w:t xml:space="preserve">[3] </w:t>
                    </w:r>
                  </w:p>
                </w:tc>
                <w:tc>
                  <w:tcPr>
                    <w:tcW w:w="0" w:type="auto"/>
                    <w:hideMark/>
                  </w:tcPr>
                  <w:p w14:paraId="3C92BE8D" w14:textId="77217BB0" w:rsidR="00D70A6E" w:rsidRDefault="00D70A6E" w:rsidP="007E00E4">
                    <w:pPr>
                      <w:pStyle w:val="Bibliografia"/>
                      <w:jc w:val="left"/>
                      <w:rPr>
                        <w:noProof/>
                      </w:rPr>
                    </w:pPr>
                    <w:r w:rsidRPr="008A637B">
                      <w:rPr>
                        <w:b/>
                        <w:noProof/>
                      </w:rPr>
                      <w:t xml:space="preserve">Tally Technologies, </w:t>
                    </w:r>
                    <w:r>
                      <w:rPr>
                        <w:noProof/>
                      </w:rPr>
                      <w:t xml:space="preserve">„TallyTec Products,“ Marec 2017. [Online]. </w:t>
                    </w:r>
                    <w:r w:rsidRPr="004D4229">
                      <w:rPr>
                        <w:i/>
                        <w:noProof/>
                      </w:rPr>
                      <w:t>http://www.tallytec.net/products.</w:t>
                    </w:r>
                  </w:p>
                </w:tc>
              </w:tr>
              <w:tr w:rsidR="00D70A6E" w14:paraId="51129052" w14:textId="77777777" w:rsidTr="007E00E4">
                <w:trPr>
                  <w:divId w:val="1478575000"/>
                  <w:tblCellSpacing w:w="15" w:type="dxa"/>
                </w:trPr>
                <w:tc>
                  <w:tcPr>
                    <w:tcW w:w="293" w:type="pct"/>
                    <w:hideMark/>
                  </w:tcPr>
                  <w:p w14:paraId="2A010AA8" w14:textId="77777777" w:rsidR="00D70A6E" w:rsidRDefault="00D70A6E" w:rsidP="007E00E4">
                    <w:pPr>
                      <w:pStyle w:val="Bibliografia"/>
                      <w:jc w:val="left"/>
                      <w:rPr>
                        <w:noProof/>
                      </w:rPr>
                    </w:pPr>
                    <w:r>
                      <w:rPr>
                        <w:noProof/>
                      </w:rPr>
                      <w:t xml:space="preserve">[4] </w:t>
                    </w:r>
                  </w:p>
                </w:tc>
                <w:tc>
                  <w:tcPr>
                    <w:tcW w:w="0" w:type="auto"/>
                    <w:hideMark/>
                  </w:tcPr>
                  <w:p w14:paraId="0502A221" w14:textId="43F73E4C" w:rsidR="00D70A6E" w:rsidRDefault="00D70A6E" w:rsidP="007E00E4">
                    <w:pPr>
                      <w:pStyle w:val="Bibliografia"/>
                      <w:jc w:val="left"/>
                      <w:rPr>
                        <w:noProof/>
                      </w:rPr>
                    </w:pPr>
                    <w:r w:rsidRPr="004D4229">
                      <w:rPr>
                        <w:b/>
                        <w:noProof/>
                      </w:rPr>
                      <w:t xml:space="preserve">Blackmagic Design, </w:t>
                    </w:r>
                    <w:r>
                      <w:rPr>
                        <w:noProof/>
                      </w:rPr>
                      <w:t xml:space="preserve">„ATEM Studio and Camera Converters,“ Marec 2017. [Online]. </w:t>
                    </w:r>
                    <w:r w:rsidRPr="004D4229">
                      <w:rPr>
                        <w:i/>
                        <w:noProof/>
                      </w:rPr>
                      <w:t>https://www.blackmagicdesign.com/products/atemconverters.</w:t>
                    </w:r>
                  </w:p>
                </w:tc>
              </w:tr>
              <w:tr w:rsidR="00D70A6E" w14:paraId="68462E8B" w14:textId="77777777" w:rsidTr="007E00E4">
                <w:trPr>
                  <w:divId w:val="1478575000"/>
                  <w:tblCellSpacing w:w="15" w:type="dxa"/>
                </w:trPr>
                <w:tc>
                  <w:tcPr>
                    <w:tcW w:w="293" w:type="pct"/>
                    <w:hideMark/>
                  </w:tcPr>
                  <w:p w14:paraId="50378CCE" w14:textId="77777777" w:rsidR="00D70A6E" w:rsidRDefault="00D70A6E" w:rsidP="007E00E4">
                    <w:pPr>
                      <w:pStyle w:val="Bibliografia"/>
                      <w:jc w:val="left"/>
                      <w:rPr>
                        <w:noProof/>
                      </w:rPr>
                    </w:pPr>
                    <w:r>
                      <w:rPr>
                        <w:noProof/>
                      </w:rPr>
                      <w:t xml:space="preserve">[5] </w:t>
                    </w:r>
                  </w:p>
                </w:tc>
                <w:tc>
                  <w:tcPr>
                    <w:tcW w:w="0" w:type="auto"/>
                    <w:hideMark/>
                  </w:tcPr>
                  <w:p w14:paraId="7E218DB4" w14:textId="290523AD" w:rsidR="00D70A6E" w:rsidRDefault="00D70A6E" w:rsidP="007E00E4">
                    <w:pPr>
                      <w:pStyle w:val="Bibliografia"/>
                      <w:jc w:val="left"/>
                      <w:rPr>
                        <w:noProof/>
                      </w:rPr>
                    </w:pPr>
                    <w:r w:rsidRPr="004D4229">
                      <w:rPr>
                        <w:b/>
                        <w:noProof/>
                      </w:rPr>
                      <w:t>Jason Baker,</w:t>
                    </w:r>
                    <w:r>
                      <w:rPr>
                        <w:noProof/>
                      </w:rPr>
                      <w:t xml:space="preserve"> „What is a Raspberry Pi?,“ Marec 2017. [Online]. </w:t>
                    </w:r>
                    <w:r w:rsidRPr="004D4229">
                      <w:rPr>
                        <w:i/>
                        <w:noProof/>
                      </w:rPr>
                      <w:t>https://opensource.com/resources/what-raspberry-pi.</w:t>
                    </w:r>
                  </w:p>
                </w:tc>
              </w:tr>
              <w:tr w:rsidR="00D70A6E" w14:paraId="46887783" w14:textId="77777777" w:rsidTr="007E00E4">
                <w:trPr>
                  <w:divId w:val="1478575000"/>
                  <w:tblCellSpacing w:w="15" w:type="dxa"/>
                </w:trPr>
                <w:tc>
                  <w:tcPr>
                    <w:tcW w:w="293" w:type="pct"/>
                    <w:hideMark/>
                  </w:tcPr>
                  <w:p w14:paraId="677489F2" w14:textId="77777777" w:rsidR="00D70A6E" w:rsidRDefault="00D70A6E" w:rsidP="007E00E4">
                    <w:pPr>
                      <w:pStyle w:val="Bibliografia"/>
                      <w:jc w:val="left"/>
                      <w:rPr>
                        <w:noProof/>
                      </w:rPr>
                    </w:pPr>
                    <w:r>
                      <w:rPr>
                        <w:noProof/>
                      </w:rPr>
                      <w:t xml:space="preserve">[6] </w:t>
                    </w:r>
                  </w:p>
                </w:tc>
                <w:tc>
                  <w:tcPr>
                    <w:tcW w:w="0" w:type="auto"/>
                    <w:hideMark/>
                  </w:tcPr>
                  <w:p w14:paraId="7CDD07FD" w14:textId="4DA4FABD" w:rsidR="00D70A6E" w:rsidRDefault="00D70A6E" w:rsidP="007E00E4">
                    <w:pPr>
                      <w:pStyle w:val="Bibliografia"/>
                      <w:jc w:val="left"/>
                      <w:rPr>
                        <w:noProof/>
                      </w:rPr>
                    </w:pPr>
                    <w:r w:rsidRPr="004D4229">
                      <w:rPr>
                        <w:b/>
                        <w:noProof/>
                      </w:rPr>
                      <w:t>Liz Upton,</w:t>
                    </w:r>
                    <w:r>
                      <w:rPr>
                        <w:noProof/>
                      </w:rPr>
                      <w:t xml:space="preserve"> „Pinout for GPIO connectors,“ Apríl 2017. [Online]. </w:t>
                    </w:r>
                    <w:r w:rsidRPr="004D4229">
                      <w:rPr>
                        <w:i/>
                        <w:noProof/>
                      </w:rPr>
                      <w:t>https://www.raspberrypi.org/blog/pinout-for-gpio-connectors/.</w:t>
                    </w:r>
                  </w:p>
                </w:tc>
              </w:tr>
              <w:tr w:rsidR="00D70A6E" w14:paraId="0D0D9DB3" w14:textId="77777777" w:rsidTr="007E00E4">
                <w:trPr>
                  <w:divId w:val="1478575000"/>
                  <w:tblCellSpacing w:w="15" w:type="dxa"/>
                </w:trPr>
                <w:tc>
                  <w:tcPr>
                    <w:tcW w:w="293" w:type="pct"/>
                    <w:hideMark/>
                  </w:tcPr>
                  <w:p w14:paraId="7C5DA724" w14:textId="77777777" w:rsidR="00D70A6E" w:rsidRDefault="00D70A6E" w:rsidP="007E00E4">
                    <w:pPr>
                      <w:pStyle w:val="Bibliografia"/>
                      <w:jc w:val="left"/>
                      <w:rPr>
                        <w:noProof/>
                      </w:rPr>
                    </w:pPr>
                    <w:r>
                      <w:rPr>
                        <w:noProof/>
                      </w:rPr>
                      <w:t xml:space="preserve">[7] </w:t>
                    </w:r>
                  </w:p>
                </w:tc>
                <w:tc>
                  <w:tcPr>
                    <w:tcW w:w="0" w:type="auto"/>
                    <w:hideMark/>
                  </w:tcPr>
                  <w:p w14:paraId="2FE20604" w14:textId="40F3ADF1" w:rsidR="00D70A6E" w:rsidRDefault="00D70A6E" w:rsidP="007E00E4">
                    <w:pPr>
                      <w:pStyle w:val="Bibliografia"/>
                      <w:jc w:val="left"/>
                      <w:rPr>
                        <w:noProof/>
                      </w:rPr>
                    </w:pPr>
                    <w:r w:rsidRPr="004D4229">
                      <w:rPr>
                        <w:b/>
                        <w:noProof/>
                      </w:rPr>
                      <w:t>Per Christensson,</w:t>
                    </w:r>
                    <w:r>
                      <w:rPr>
                        <w:noProof/>
                      </w:rPr>
                      <w:t xml:space="preserve"> „Framework,“ Marec 2017. [Online]. </w:t>
                    </w:r>
                    <w:r w:rsidRPr="004D4229">
                      <w:rPr>
                        <w:i/>
                        <w:noProof/>
                      </w:rPr>
                      <w:t>https://techterms.com/definition/framework.</w:t>
                    </w:r>
                  </w:p>
                </w:tc>
              </w:tr>
              <w:tr w:rsidR="00D70A6E" w14:paraId="13F5F056" w14:textId="77777777" w:rsidTr="007E00E4">
                <w:trPr>
                  <w:divId w:val="1478575000"/>
                  <w:tblCellSpacing w:w="15" w:type="dxa"/>
                </w:trPr>
                <w:tc>
                  <w:tcPr>
                    <w:tcW w:w="293" w:type="pct"/>
                    <w:hideMark/>
                  </w:tcPr>
                  <w:p w14:paraId="5E679220" w14:textId="77777777" w:rsidR="00D70A6E" w:rsidRDefault="00D70A6E" w:rsidP="007E00E4">
                    <w:pPr>
                      <w:pStyle w:val="Bibliografia"/>
                      <w:jc w:val="left"/>
                      <w:rPr>
                        <w:noProof/>
                      </w:rPr>
                    </w:pPr>
                    <w:r>
                      <w:rPr>
                        <w:noProof/>
                      </w:rPr>
                      <w:t xml:space="preserve">[8] </w:t>
                    </w:r>
                  </w:p>
                </w:tc>
                <w:tc>
                  <w:tcPr>
                    <w:tcW w:w="0" w:type="auto"/>
                    <w:hideMark/>
                  </w:tcPr>
                  <w:p w14:paraId="465DB502" w14:textId="5A0F58A1" w:rsidR="00D70A6E" w:rsidRDefault="00D70A6E" w:rsidP="007E00E4">
                    <w:pPr>
                      <w:pStyle w:val="Bibliografia"/>
                      <w:jc w:val="left"/>
                      <w:rPr>
                        <w:noProof/>
                      </w:rPr>
                    </w:pPr>
                    <w:r w:rsidRPr="004D4229">
                      <w:rPr>
                        <w:b/>
                        <w:noProof/>
                      </w:rPr>
                      <w:t xml:space="preserve">Viz Teams, </w:t>
                    </w:r>
                    <w:r>
                      <w:rPr>
                        <w:noProof/>
                      </w:rPr>
                      <w:t xml:space="preserve">„Advantages and disadvantages of framework,“ </w:t>
                    </w:r>
                    <w:r w:rsidR="007E00E4">
                      <w:rPr>
                        <w:noProof/>
                      </w:rPr>
                      <w:t xml:space="preserve">Apríl 2017. [Online]. </w:t>
                    </w:r>
                    <w:r>
                      <w:rPr>
                        <w:noProof/>
                      </w:rPr>
                      <w:t xml:space="preserve"> </w:t>
                    </w:r>
                    <w:r w:rsidRPr="004D4229">
                      <w:rPr>
                        <w:i/>
                        <w:noProof/>
                      </w:rPr>
                      <w:t>http://www.vizteams.com/blog/advantages-and-disadvantages-of-frameworks/.</w:t>
                    </w:r>
                  </w:p>
                </w:tc>
              </w:tr>
              <w:tr w:rsidR="00D70A6E" w14:paraId="0147B129" w14:textId="77777777" w:rsidTr="007E00E4">
                <w:trPr>
                  <w:divId w:val="1478575000"/>
                  <w:tblCellSpacing w:w="15" w:type="dxa"/>
                </w:trPr>
                <w:tc>
                  <w:tcPr>
                    <w:tcW w:w="293" w:type="pct"/>
                    <w:hideMark/>
                  </w:tcPr>
                  <w:p w14:paraId="5D11C837" w14:textId="77777777" w:rsidR="00D70A6E" w:rsidRDefault="00D70A6E" w:rsidP="007E00E4">
                    <w:pPr>
                      <w:pStyle w:val="Bibliografia"/>
                      <w:jc w:val="left"/>
                      <w:rPr>
                        <w:noProof/>
                      </w:rPr>
                    </w:pPr>
                    <w:r>
                      <w:rPr>
                        <w:noProof/>
                      </w:rPr>
                      <w:t xml:space="preserve">[9] </w:t>
                    </w:r>
                  </w:p>
                </w:tc>
                <w:tc>
                  <w:tcPr>
                    <w:tcW w:w="0" w:type="auto"/>
                    <w:hideMark/>
                  </w:tcPr>
                  <w:p w14:paraId="0E3ACFEF" w14:textId="1F8C2264" w:rsidR="00D70A6E" w:rsidRDefault="00D70A6E" w:rsidP="007E00E4">
                    <w:pPr>
                      <w:pStyle w:val="Bibliografia"/>
                      <w:jc w:val="left"/>
                      <w:rPr>
                        <w:noProof/>
                      </w:rPr>
                    </w:pPr>
                    <w:r w:rsidRPr="004D4229">
                      <w:rPr>
                        <w:b/>
                        <w:noProof/>
                      </w:rPr>
                      <w:t>Jiří Kosek,</w:t>
                    </w:r>
                    <w:r>
                      <w:rPr>
                        <w:noProof/>
                      </w:rPr>
                      <w:t xml:space="preserve"> „Webový server,“ Apríl 2017. [Online]. </w:t>
                    </w:r>
                    <w:r w:rsidR="004D4229">
                      <w:rPr>
                        <w:noProof/>
                      </w:rPr>
                      <w:br/>
                    </w:r>
                    <w:r w:rsidRPr="004D4229">
                      <w:rPr>
                        <w:i/>
                        <w:noProof/>
                      </w:rPr>
                      <w:t>http://htmlguru.cz/vystaveni-webovy-server.html.</w:t>
                    </w:r>
                  </w:p>
                </w:tc>
              </w:tr>
              <w:tr w:rsidR="00D70A6E" w14:paraId="05CD52F2" w14:textId="77777777" w:rsidTr="007E00E4">
                <w:trPr>
                  <w:divId w:val="1478575000"/>
                  <w:tblCellSpacing w:w="15" w:type="dxa"/>
                </w:trPr>
                <w:tc>
                  <w:tcPr>
                    <w:tcW w:w="293" w:type="pct"/>
                    <w:hideMark/>
                  </w:tcPr>
                  <w:p w14:paraId="36642140" w14:textId="77777777" w:rsidR="00D70A6E" w:rsidRDefault="00D70A6E" w:rsidP="007E00E4">
                    <w:pPr>
                      <w:pStyle w:val="Bibliografia"/>
                      <w:jc w:val="left"/>
                      <w:rPr>
                        <w:noProof/>
                      </w:rPr>
                    </w:pPr>
                    <w:r>
                      <w:rPr>
                        <w:noProof/>
                      </w:rPr>
                      <w:t xml:space="preserve">[10] </w:t>
                    </w:r>
                  </w:p>
                </w:tc>
                <w:tc>
                  <w:tcPr>
                    <w:tcW w:w="0" w:type="auto"/>
                    <w:hideMark/>
                  </w:tcPr>
                  <w:p w14:paraId="3A5C664C" w14:textId="635B424D" w:rsidR="00D70A6E" w:rsidRDefault="00D70A6E" w:rsidP="007E00E4">
                    <w:pPr>
                      <w:pStyle w:val="Bibliografia"/>
                      <w:jc w:val="left"/>
                      <w:rPr>
                        <w:noProof/>
                      </w:rPr>
                    </w:pPr>
                    <w:r w:rsidRPr="004D4229">
                      <w:rPr>
                        <w:b/>
                        <w:noProof/>
                      </w:rPr>
                      <w:t xml:space="preserve">Margaret Rouse, </w:t>
                    </w:r>
                    <w:r>
                      <w:rPr>
                        <w:noProof/>
                      </w:rPr>
                      <w:t xml:space="preserve">„HTTP (Hypertext Transfer Protocol),“ Marec 2017. [Online]. </w:t>
                    </w:r>
                    <w:r w:rsidRPr="004D4229">
                      <w:rPr>
                        <w:i/>
                        <w:noProof/>
                      </w:rPr>
                      <w:t>http://searchwindevelopment.techtarget.com/definition/HTTP.</w:t>
                    </w:r>
                  </w:p>
                </w:tc>
              </w:tr>
              <w:tr w:rsidR="00D70A6E" w14:paraId="33B9E120" w14:textId="77777777" w:rsidTr="007E00E4">
                <w:trPr>
                  <w:divId w:val="1478575000"/>
                  <w:tblCellSpacing w:w="15" w:type="dxa"/>
                </w:trPr>
                <w:tc>
                  <w:tcPr>
                    <w:tcW w:w="293" w:type="pct"/>
                    <w:hideMark/>
                  </w:tcPr>
                  <w:p w14:paraId="30F3BF85" w14:textId="77777777" w:rsidR="00D70A6E" w:rsidRDefault="00D70A6E" w:rsidP="007E00E4">
                    <w:pPr>
                      <w:pStyle w:val="Bibliografia"/>
                      <w:jc w:val="left"/>
                      <w:rPr>
                        <w:noProof/>
                      </w:rPr>
                    </w:pPr>
                    <w:r>
                      <w:rPr>
                        <w:noProof/>
                      </w:rPr>
                      <w:t xml:space="preserve">[11] </w:t>
                    </w:r>
                  </w:p>
                </w:tc>
                <w:tc>
                  <w:tcPr>
                    <w:tcW w:w="0" w:type="auto"/>
                    <w:hideMark/>
                  </w:tcPr>
                  <w:p w14:paraId="12070E3C" w14:textId="01CF6022" w:rsidR="00D70A6E" w:rsidRDefault="00D70A6E" w:rsidP="007E00E4">
                    <w:pPr>
                      <w:pStyle w:val="Bibliografia"/>
                      <w:jc w:val="left"/>
                      <w:rPr>
                        <w:noProof/>
                      </w:rPr>
                    </w:pPr>
                    <w:r w:rsidRPr="004D4229">
                      <w:rPr>
                        <w:b/>
                        <w:noProof/>
                      </w:rPr>
                      <w:t xml:space="preserve">Wikipédia, </w:t>
                    </w:r>
                    <w:r>
                      <w:rPr>
                        <w:noProof/>
                      </w:rPr>
                      <w:t xml:space="preserve">„Hypertext Transfer Protocol,“ Marec 2017. [Online]. </w:t>
                    </w:r>
                    <w:r w:rsidRPr="004D4229">
                      <w:rPr>
                        <w:i/>
                        <w:noProof/>
                      </w:rPr>
                      <w:t>https://en.wikipedia.org/wiki/Hypertext_Transfer_Protocol.</w:t>
                    </w:r>
                  </w:p>
                </w:tc>
              </w:tr>
              <w:tr w:rsidR="00D70A6E" w14:paraId="7506E612" w14:textId="77777777" w:rsidTr="007E00E4">
                <w:trPr>
                  <w:divId w:val="1478575000"/>
                  <w:tblCellSpacing w:w="15" w:type="dxa"/>
                </w:trPr>
                <w:tc>
                  <w:tcPr>
                    <w:tcW w:w="293" w:type="pct"/>
                    <w:hideMark/>
                  </w:tcPr>
                  <w:p w14:paraId="7CFE4D7B" w14:textId="77777777" w:rsidR="00D70A6E" w:rsidRDefault="00D70A6E" w:rsidP="007E00E4">
                    <w:pPr>
                      <w:pStyle w:val="Bibliografia"/>
                      <w:jc w:val="left"/>
                      <w:rPr>
                        <w:noProof/>
                      </w:rPr>
                    </w:pPr>
                    <w:r>
                      <w:rPr>
                        <w:noProof/>
                      </w:rPr>
                      <w:t xml:space="preserve">[12] </w:t>
                    </w:r>
                  </w:p>
                </w:tc>
                <w:tc>
                  <w:tcPr>
                    <w:tcW w:w="0" w:type="auto"/>
                    <w:hideMark/>
                  </w:tcPr>
                  <w:p w14:paraId="42EF651D" w14:textId="455B89ED" w:rsidR="00D70A6E" w:rsidRDefault="00D70A6E" w:rsidP="007E00E4">
                    <w:pPr>
                      <w:pStyle w:val="Bibliografia"/>
                      <w:jc w:val="left"/>
                      <w:rPr>
                        <w:noProof/>
                      </w:rPr>
                    </w:pPr>
                    <w:r w:rsidRPr="004D4229">
                      <w:rPr>
                        <w:b/>
                        <w:noProof/>
                      </w:rPr>
                      <w:t xml:space="preserve">R. Fielding, J. Gettys, J. Mogul, H. Frystyk, L. Masinter, P. Leach, T. Berners-Lee, Microsoft, Xerox, W3S/MIT, </w:t>
                    </w:r>
                    <w:r>
                      <w:rPr>
                        <w:noProof/>
                      </w:rPr>
                      <w:t>„Hypertext Transfer Protocol - RFC 2616,</w:t>
                    </w:r>
                    <w:r w:rsidR="004D4229">
                      <w:rPr>
                        <w:noProof/>
                      </w:rPr>
                      <w:br/>
                    </w:r>
                    <w:r>
                      <w:rPr>
                        <w:noProof/>
                      </w:rPr>
                      <w:t xml:space="preserve">“ Network Working Group, Marec 2017. [Online]. </w:t>
                    </w:r>
                    <w:r w:rsidRPr="004D4229">
                      <w:rPr>
                        <w:i/>
                        <w:noProof/>
                      </w:rPr>
                      <w:t>https://tools.ietf.org/html/rfc2616.</w:t>
                    </w:r>
                  </w:p>
                </w:tc>
              </w:tr>
              <w:tr w:rsidR="00D70A6E" w14:paraId="5FD3B384" w14:textId="77777777" w:rsidTr="007E00E4">
                <w:trPr>
                  <w:divId w:val="1478575000"/>
                  <w:tblCellSpacing w:w="15" w:type="dxa"/>
                </w:trPr>
                <w:tc>
                  <w:tcPr>
                    <w:tcW w:w="293" w:type="pct"/>
                    <w:hideMark/>
                  </w:tcPr>
                  <w:p w14:paraId="24B526E5" w14:textId="77777777" w:rsidR="00D70A6E" w:rsidRDefault="00D70A6E" w:rsidP="007E00E4">
                    <w:pPr>
                      <w:pStyle w:val="Bibliografia"/>
                      <w:jc w:val="left"/>
                      <w:rPr>
                        <w:noProof/>
                      </w:rPr>
                    </w:pPr>
                    <w:r>
                      <w:rPr>
                        <w:noProof/>
                      </w:rPr>
                      <w:lastRenderedPageBreak/>
                      <w:t xml:space="preserve">[13] </w:t>
                    </w:r>
                  </w:p>
                </w:tc>
                <w:tc>
                  <w:tcPr>
                    <w:tcW w:w="0" w:type="auto"/>
                    <w:hideMark/>
                  </w:tcPr>
                  <w:p w14:paraId="54A1D776" w14:textId="35B64037" w:rsidR="00D70A6E" w:rsidRDefault="00D70A6E" w:rsidP="007E00E4">
                    <w:pPr>
                      <w:pStyle w:val="Bibliografia"/>
                      <w:jc w:val="left"/>
                      <w:rPr>
                        <w:noProof/>
                      </w:rPr>
                    </w:pPr>
                    <w:r w:rsidRPr="004D4229">
                      <w:rPr>
                        <w:b/>
                        <w:noProof/>
                      </w:rPr>
                      <w:t xml:space="preserve">E. Rescorla, </w:t>
                    </w:r>
                    <w:r>
                      <w:rPr>
                        <w:noProof/>
                      </w:rPr>
                      <w:t xml:space="preserve">„HTTP Over TLS - RFC 2181,“ Network Working Group, Marec 2017. [Online]. </w:t>
                    </w:r>
                    <w:r w:rsidRPr="004D4229">
                      <w:rPr>
                        <w:i/>
                        <w:noProof/>
                      </w:rPr>
                      <w:t>https://tools.ietf.org/html/rfc2818.</w:t>
                    </w:r>
                  </w:p>
                </w:tc>
              </w:tr>
              <w:tr w:rsidR="00D70A6E" w14:paraId="2F49F0EC" w14:textId="77777777" w:rsidTr="007E00E4">
                <w:trPr>
                  <w:divId w:val="1478575000"/>
                  <w:tblCellSpacing w:w="15" w:type="dxa"/>
                </w:trPr>
                <w:tc>
                  <w:tcPr>
                    <w:tcW w:w="293" w:type="pct"/>
                    <w:hideMark/>
                  </w:tcPr>
                  <w:p w14:paraId="579AAD23" w14:textId="77777777" w:rsidR="00D70A6E" w:rsidRDefault="00D70A6E" w:rsidP="007E00E4">
                    <w:pPr>
                      <w:pStyle w:val="Bibliografia"/>
                      <w:jc w:val="left"/>
                      <w:rPr>
                        <w:noProof/>
                      </w:rPr>
                    </w:pPr>
                    <w:r>
                      <w:rPr>
                        <w:noProof/>
                      </w:rPr>
                      <w:t xml:space="preserve">[14] </w:t>
                    </w:r>
                  </w:p>
                </w:tc>
                <w:tc>
                  <w:tcPr>
                    <w:tcW w:w="0" w:type="auto"/>
                    <w:hideMark/>
                  </w:tcPr>
                  <w:p w14:paraId="63F0FDEA" w14:textId="53AD0DE1" w:rsidR="00D70A6E" w:rsidRDefault="00D70A6E" w:rsidP="007E00E4">
                    <w:pPr>
                      <w:pStyle w:val="Bibliografia"/>
                      <w:jc w:val="left"/>
                      <w:rPr>
                        <w:noProof/>
                      </w:rPr>
                    </w:pPr>
                    <w:r w:rsidRPr="004D4229">
                      <w:rPr>
                        <w:b/>
                        <w:noProof/>
                      </w:rPr>
                      <w:t xml:space="preserve">Wikipédia, </w:t>
                    </w:r>
                    <w:r>
                      <w:rPr>
                        <w:noProof/>
                      </w:rPr>
                      <w:t xml:space="preserve">„Hypertextový značkový jazyk,“ Apríl 2017. [Online]. </w:t>
                    </w:r>
                    <w:r w:rsidRPr="004D4229">
                      <w:rPr>
                        <w:i/>
                        <w:noProof/>
                      </w:rPr>
                      <w:t>https://sk.wikipedia.org/wiki/Hypertextov%C3%BD_zna%C4%8Dkov%C3%BD_jazyk.</w:t>
                    </w:r>
                  </w:p>
                </w:tc>
              </w:tr>
              <w:tr w:rsidR="00D70A6E" w14:paraId="37A47583" w14:textId="77777777" w:rsidTr="007E00E4">
                <w:trPr>
                  <w:divId w:val="1478575000"/>
                  <w:tblCellSpacing w:w="15" w:type="dxa"/>
                </w:trPr>
                <w:tc>
                  <w:tcPr>
                    <w:tcW w:w="293" w:type="pct"/>
                    <w:hideMark/>
                  </w:tcPr>
                  <w:p w14:paraId="42AC4B53" w14:textId="77777777" w:rsidR="00D70A6E" w:rsidRDefault="00D70A6E" w:rsidP="007E00E4">
                    <w:pPr>
                      <w:pStyle w:val="Bibliografia"/>
                      <w:jc w:val="left"/>
                      <w:rPr>
                        <w:noProof/>
                      </w:rPr>
                    </w:pPr>
                    <w:r>
                      <w:rPr>
                        <w:noProof/>
                      </w:rPr>
                      <w:t xml:space="preserve">[15] </w:t>
                    </w:r>
                  </w:p>
                </w:tc>
                <w:tc>
                  <w:tcPr>
                    <w:tcW w:w="0" w:type="auto"/>
                    <w:hideMark/>
                  </w:tcPr>
                  <w:p w14:paraId="66D294D4" w14:textId="4676347B" w:rsidR="00D70A6E" w:rsidRDefault="00D70A6E" w:rsidP="007E00E4">
                    <w:pPr>
                      <w:pStyle w:val="Bibliografia"/>
                      <w:jc w:val="left"/>
                      <w:rPr>
                        <w:noProof/>
                      </w:rPr>
                    </w:pPr>
                    <w:r w:rsidRPr="004D4229">
                      <w:rPr>
                        <w:b/>
                        <w:noProof/>
                      </w:rPr>
                      <w:t xml:space="preserve">Ross Shannon, </w:t>
                    </w:r>
                    <w:r>
                      <w:rPr>
                        <w:noProof/>
                      </w:rPr>
                      <w:t xml:space="preserve">„What is HTML?,“ Apríl 2017. [Online]. </w:t>
                    </w:r>
                    <w:r w:rsidRPr="004D4229">
                      <w:rPr>
                        <w:i/>
                        <w:noProof/>
                      </w:rPr>
                      <w:t>http://www.yourhtmlsource.com/starthere/whatishtml.html.</w:t>
                    </w:r>
                  </w:p>
                </w:tc>
              </w:tr>
              <w:tr w:rsidR="00D70A6E" w14:paraId="4D59445E" w14:textId="77777777" w:rsidTr="007E00E4">
                <w:trPr>
                  <w:divId w:val="1478575000"/>
                  <w:tblCellSpacing w:w="15" w:type="dxa"/>
                </w:trPr>
                <w:tc>
                  <w:tcPr>
                    <w:tcW w:w="293" w:type="pct"/>
                    <w:hideMark/>
                  </w:tcPr>
                  <w:p w14:paraId="3B3CFD07" w14:textId="77777777" w:rsidR="00D70A6E" w:rsidRDefault="00D70A6E" w:rsidP="007E00E4">
                    <w:pPr>
                      <w:pStyle w:val="Bibliografia"/>
                      <w:jc w:val="left"/>
                      <w:rPr>
                        <w:noProof/>
                      </w:rPr>
                    </w:pPr>
                    <w:r>
                      <w:rPr>
                        <w:noProof/>
                      </w:rPr>
                      <w:t xml:space="preserve">[16] </w:t>
                    </w:r>
                  </w:p>
                </w:tc>
                <w:tc>
                  <w:tcPr>
                    <w:tcW w:w="0" w:type="auto"/>
                    <w:hideMark/>
                  </w:tcPr>
                  <w:p w14:paraId="2DC3D899" w14:textId="57C5E5B2" w:rsidR="00D70A6E" w:rsidRDefault="00D70A6E" w:rsidP="007E00E4">
                    <w:pPr>
                      <w:pStyle w:val="Bibliografia"/>
                      <w:jc w:val="left"/>
                      <w:rPr>
                        <w:noProof/>
                      </w:rPr>
                    </w:pPr>
                    <w:r w:rsidRPr="004D4229">
                      <w:rPr>
                        <w:b/>
                        <w:noProof/>
                      </w:rPr>
                      <w:t>Peter Bohuš,</w:t>
                    </w:r>
                    <w:r>
                      <w:rPr>
                        <w:noProof/>
                      </w:rPr>
                      <w:t xml:space="preserve"> „CSS – čo je to a na čo sa používa,“ Apríl 2017. [Online]. </w:t>
                    </w:r>
                    <w:r w:rsidRPr="004D4229">
                      <w:rPr>
                        <w:i/>
                        <w:noProof/>
                      </w:rPr>
                      <w:t>https://cookies.sk/co-je-to-css/.</w:t>
                    </w:r>
                  </w:p>
                </w:tc>
              </w:tr>
              <w:tr w:rsidR="00D70A6E" w14:paraId="4228862B" w14:textId="77777777" w:rsidTr="007E00E4">
                <w:trPr>
                  <w:divId w:val="1478575000"/>
                  <w:tblCellSpacing w:w="15" w:type="dxa"/>
                </w:trPr>
                <w:tc>
                  <w:tcPr>
                    <w:tcW w:w="293" w:type="pct"/>
                    <w:hideMark/>
                  </w:tcPr>
                  <w:p w14:paraId="74A09B5E" w14:textId="77777777" w:rsidR="00D70A6E" w:rsidRDefault="00D70A6E" w:rsidP="007E00E4">
                    <w:pPr>
                      <w:pStyle w:val="Bibliografia"/>
                      <w:jc w:val="left"/>
                      <w:rPr>
                        <w:noProof/>
                      </w:rPr>
                    </w:pPr>
                    <w:r>
                      <w:rPr>
                        <w:noProof/>
                      </w:rPr>
                      <w:t xml:space="preserve">[17] </w:t>
                    </w:r>
                  </w:p>
                </w:tc>
                <w:tc>
                  <w:tcPr>
                    <w:tcW w:w="0" w:type="auto"/>
                    <w:hideMark/>
                  </w:tcPr>
                  <w:p w14:paraId="50756174" w14:textId="664FD7FF" w:rsidR="00D70A6E" w:rsidRDefault="00D70A6E" w:rsidP="007E00E4">
                    <w:pPr>
                      <w:pStyle w:val="Bibliografia"/>
                      <w:jc w:val="left"/>
                      <w:rPr>
                        <w:noProof/>
                      </w:rPr>
                    </w:pPr>
                    <w:r w:rsidRPr="004D4229">
                      <w:rPr>
                        <w:b/>
                        <w:noProof/>
                      </w:rPr>
                      <w:t>w3schools,</w:t>
                    </w:r>
                    <w:r>
                      <w:rPr>
                        <w:noProof/>
                      </w:rPr>
                      <w:t xml:space="preserve"> „jQuery Introduction,“ April 2017. [Online]. </w:t>
                    </w:r>
                    <w:r w:rsidRPr="004D4229">
                      <w:rPr>
                        <w:i/>
                        <w:noProof/>
                      </w:rPr>
                      <w:t>https://www.w3schools.com/jquery/jquery_intro.asp.</w:t>
                    </w:r>
                  </w:p>
                </w:tc>
              </w:tr>
              <w:tr w:rsidR="00D70A6E" w14:paraId="7ED3D430" w14:textId="77777777" w:rsidTr="007E00E4">
                <w:trPr>
                  <w:divId w:val="1478575000"/>
                  <w:tblCellSpacing w:w="15" w:type="dxa"/>
                </w:trPr>
                <w:tc>
                  <w:tcPr>
                    <w:tcW w:w="293" w:type="pct"/>
                    <w:hideMark/>
                  </w:tcPr>
                  <w:p w14:paraId="27AFF019" w14:textId="77777777" w:rsidR="00D70A6E" w:rsidRDefault="00D70A6E" w:rsidP="007E00E4">
                    <w:pPr>
                      <w:pStyle w:val="Bibliografia"/>
                      <w:jc w:val="left"/>
                      <w:rPr>
                        <w:noProof/>
                      </w:rPr>
                    </w:pPr>
                    <w:r>
                      <w:rPr>
                        <w:noProof/>
                      </w:rPr>
                      <w:t xml:space="preserve">[18] </w:t>
                    </w:r>
                  </w:p>
                </w:tc>
                <w:tc>
                  <w:tcPr>
                    <w:tcW w:w="0" w:type="auto"/>
                    <w:hideMark/>
                  </w:tcPr>
                  <w:p w14:paraId="239AA5B5" w14:textId="7ABB4702" w:rsidR="00D70A6E" w:rsidRDefault="00D70A6E" w:rsidP="007E00E4">
                    <w:pPr>
                      <w:pStyle w:val="Bibliografia"/>
                      <w:jc w:val="left"/>
                      <w:rPr>
                        <w:noProof/>
                      </w:rPr>
                    </w:pPr>
                    <w:r w:rsidRPr="004D4229">
                      <w:rPr>
                        <w:b/>
                        <w:noProof/>
                      </w:rPr>
                      <w:t xml:space="preserve">jQuery Tutorial, </w:t>
                    </w:r>
                    <w:r>
                      <w:rPr>
                        <w:noProof/>
                      </w:rPr>
                      <w:t xml:space="preserve">„Introduction to AJAX,“ Apríl 2017. [Online]. </w:t>
                    </w:r>
                    <w:r w:rsidR="004D4229">
                      <w:rPr>
                        <w:noProof/>
                      </w:rPr>
                      <w:br/>
                    </w:r>
                    <w:r w:rsidRPr="004D4229">
                      <w:rPr>
                        <w:i/>
                        <w:noProof/>
                      </w:rPr>
                      <w:t>http://www.jquery-tutorial.net/ajax/introduction/.</w:t>
                    </w:r>
                  </w:p>
                </w:tc>
              </w:tr>
              <w:tr w:rsidR="00D70A6E" w14:paraId="00C0C3D1" w14:textId="77777777" w:rsidTr="007E00E4">
                <w:trPr>
                  <w:divId w:val="1478575000"/>
                  <w:tblCellSpacing w:w="15" w:type="dxa"/>
                </w:trPr>
                <w:tc>
                  <w:tcPr>
                    <w:tcW w:w="293" w:type="pct"/>
                    <w:hideMark/>
                  </w:tcPr>
                  <w:p w14:paraId="1F802190" w14:textId="77777777" w:rsidR="00D70A6E" w:rsidRDefault="00D70A6E" w:rsidP="007E00E4">
                    <w:pPr>
                      <w:pStyle w:val="Bibliografia"/>
                      <w:jc w:val="left"/>
                      <w:rPr>
                        <w:noProof/>
                      </w:rPr>
                    </w:pPr>
                    <w:r>
                      <w:rPr>
                        <w:noProof/>
                      </w:rPr>
                      <w:t xml:space="preserve">[19] </w:t>
                    </w:r>
                  </w:p>
                </w:tc>
                <w:tc>
                  <w:tcPr>
                    <w:tcW w:w="0" w:type="auto"/>
                    <w:hideMark/>
                  </w:tcPr>
                  <w:p w14:paraId="119448FD" w14:textId="0F2145F2" w:rsidR="00D70A6E" w:rsidRDefault="00D70A6E" w:rsidP="007E00E4">
                    <w:pPr>
                      <w:pStyle w:val="Bibliografia"/>
                      <w:jc w:val="left"/>
                      <w:rPr>
                        <w:noProof/>
                      </w:rPr>
                    </w:pPr>
                    <w:r w:rsidRPr="004D4229">
                      <w:rPr>
                        <w:b/>
                        <w:noProof/>
                      </w:rPr>
                      <w:t xml:space="preserve">Juha Koskelainen, </w:t>
                    </w:r>
                    <w:r>
                      <w:rPr>
                        <w:noProof/>
                      </w:rPr>
                      <w:t xml:space="preserve">„Web Frameworks for Python,“ Apríl 2017. [Online]. </w:t>
                    </w:r>
                    <w:r w:rsidRPr="004D4229">
                      <w:rPr>
                        <w:i/>
                        <w:noProof/>
                      </w:rPr>
                      <w:t>https://wiki.python.org/moin/WebFrameworks.</w:t>
                    </w:r>
                  </w:p>
                </w:tc>
              </w:tr>
              <w:tr w:rsidR="00D70A6E" w14:paraId="037CE5D2" w14:textId="77777777" w:rsidTr="007E00E4">
                <w:trPr>
                  <w:divId w:val="1478575000"/>
                  <w:tblCellSpacing w:w="15" w:type="dxa"/>
                </w:trPr>
                <w:tc>
                  <w:tcPr>
                    <w:tcW w:w="293" w:type="pct"/>
                    <w:hideMark/>
                  </w:tcPr>
                  <w:p w14:paraId="7E24DB59" w14:textId="77777777" w:rsidR="00D70A6E" w:rsidRDefault="00D70A6E" w:rsidP="007E00E4">
                    <w:pPr>
                      <w:pStyle w:val="Bibliografia"/>
                      <w:jc w:val="left"/>
                      <w:rPr>
                        <w:noProof/>
                      </w:rPr>
                    </w:pPr>
                    <w:r>
                      <w:rPr>
                        <w:noProof/>
                      </w:rPr>
                      <w:t xml:space="preserve">[20] </w:t>
                    </w:r>
                  </w:p>
                </w:tc>
                <w:tc>
                  <w:tcPr>
                    <w:tcW w:w="0" w:type="auto"/>
                    <w:hideMark/>
                  </w:tcPr>
                  <w:p w14:paraId="66FFEEE6" w14:textId="4B408FEA" w:rsidR="00D70A6E" w:rsidRDefault="00D70A6E" w:rsidP="007E00E4">
                    <w:pPr>
                      <w:pStyle w:val="Bibliografia"/>
                      <w:jc w:val="left"/>
                      <w:rPr>
                        <w:noProof/>
                      </w:rPr>
                    </w:pPr>
                    <w:r w:rsidRPr="004D4229">
                      <w:rPr>
                        <w:b/>
                        <w:noProof/>
                      </w:rPr>
                      <w:t xml:space="preserve">RNDr. Jozef Jirásek, PhD., </w:t>
                    </w:r>
                    <w:r>
                      <w:rPr>
                        <w:noProof/>
                      </w:rPr>
                      <w:t xml:space="preserve">„Python,“ Univerzita Pavla Jozefa Šafárika v Košiciach, Apríl 2017. [Online]. </w:t>
                    </w:r>
                    <w:r w:rsidRPr="004D4229">
                      <w:rPr>
                        <w:i/>
                        <w:noProof/>
                      </w:rPr>
                      <w:t>http://ics.upjs.sk/~jirasek/sps/python/python.html.</w:t>
                    </w:r>
                  </w:p>
                </w:tc>
              </w:tr>
              <w:tr w:rsidR="00D70A6E" w14:paraId="32AA3AE6" w14:textId="77777777" w:rsidTr="007E00E4">
                <w:trPr>
                  <w:divId w:val="1478575000"/>
                  <w:tblCellSpacing w:w="15" w:type="dxa"/>
                </w:trPr>
                <w:tc>
                  <w:tcPr>
                    <w:tcW w:w="293" w:type="pct"/>
                    <w:hideMark/>
                  </w:tcPr>
                  <w:p w14:paraId="69894ADB" w14:textId="77777777" w:rsidR="00D70A6E" w:rsidRDefault="00D70A6E" w:rsidP="007E00E4">
                    <w:pPr>
                      <w:pStyle w:val="Bibliografia"/>
                      <w:jc w:val="left"/>
                      <w:rPr>
                        <w:noProof/>
                      </w:rPr>
                    </w:pPr>
                    <w:r>
                      <w:rPr>
                        <w:noProof/>
                      </w:rPr>
                      <w:t xml:space="preserve">[21] </w:t>
                    </w:r>
                  </w:p>
                </w:tc>
                <w:tc>
                  <w:tcPr>
                    <w:tcW w:w="0" w:type="auto"/>
                    <w:hideMark/>
                  </w:tcPr>
                  <w:p w14:paraId="53099BC8" w14:textId="1C50308D" w:rsidR="00D70A6E" w:rsidRDefault="00D70A6E" w:rsidP="007E00E4">
                    <w:pPr>
                      <w:pStyle w:val="Bibliografia"/>
                      <w:jc w:val="left"/>
                      <w:rPr>
                        <w:noProof/>
                      </w:rPr>
                    </w:pPr>
                    <w:r w:rsidRPr="004D4229">
                      <w:rPr>
                        <w:b/>
                        <w:noProof/>
                      </w:rPr>
                      <w:t>Matt Makai,</w:t>
                    </w:r>
                    <w:r>
                      <w:rPr>
                        <w:noProof/>
                      </w:rPr>
                      <w:t xml:space="preserve"> „Django,“ Apríl 2017. [Online].</w:t>
                    </w:r>
                    <w:r w:rsidR="004D4229">
                      <w:rPr>
                        <w:noProof/>
                      </w:rPr>
                      <w:t xml:space="preserve"> </w:t>
                    </w:r>
                    <w:r w:rsidRPr="004D4229">
                      <w:rPr>
                        <w:i/>
                        <w:noProof/>
                      </w:rPr>
                      <w:t>https://www.fullstackpython.com/django.html.</w:t>
                    </w:r>
                  </w:p>
                </w:tc>
              </w:tr>
              <w:tr w:rsidR="00D70A6E" w14:paraId="2B664FD2" w14:textId="77777777" w:rsidTr="007E00E4">
                <w:trPr>
                  <w:divId w:val="1478575000"/>
                  <w:tblCellSpacing w:w="15" w:type="dxa"/>
                </w:trPr>
                <w:tc>
                  <w:tcPr>
                    <w:tcW w:w="293" w:type="pct"/>
                    <w:hideMark/>
                  </w:tcPr>
                  <w:p w14:paraId="47A24AF8" w14:textId="77777777" w:rsidR="00D70A6E" w:rsidRDefault="00D70A6E" w:rsidP="007E00E4">
                    <w:pPr>
                      <w:pStyle w:val="Bibliografia"/>
                      <w:jc w:val="left"/>
                      <w:rPr>
                        <w:noProof/>
                      </w:rPr>
                    </w:pPr>
                    <w:r>
                      <w:rPr>
                        <w:noProof/>
                      </w:rPr>
                      <w:t xml:space="preserve">[22] </w:t>
                    </w:r>
                  </w:p>
                </w:tc>
                <w:tc>
                  <w:tcPr>
                    <w:tcW w:w="0" w:type="auto"/>
                    <w:hideMark/>
                  </w:tcPr>
                  <w:p w14:paraId="3822D586" w14:textId="6DA7EE62" w:rsidR="00D70A6E" w:rsidRDefault="00D70A6E" w:rsidP="007E00E4">
                    <w:pPr>
                      <w:pStyle w:val="Bibliografia"/>
                      <w:jc w:val="left"/>
                      <w:rPr>
                        <w:noProof/>
                      </w:rPr>
                    </w:pPr>
                    <w:r w:rsidRPr="004D4229">
                      <w:rPr>
                        <w:b/>
                        <w:noProof/>
                      </w:rPr>
                      <w:t xml:space="preserve">Matt Makai, </w:t>
                    </w:r>
                    <w:r>
                      <w:rPr>
                        <w:noProof/>
                      </w:rPr>
                      <w:t>„Flask,“ Apríl 2017. [Online].</w:t>
                    </w:r>
                    <w:r w:rsidR="004D4229">
                      <w:rPr>
                        <w:noProof/>
                      </w:rPr>
                      <w:br/>
                    </w:r>
                    <w:r w:rsidRPr="004D4229">
                      <w:rPr>
                        <w:i/>
                        <w:noProof/>
                      </w:rPr>
                      <w:t>https://www.fullstackpython.com/flask.html.</w:t>
                    </w:r>
                  </w:p>
                </w:tc>
              </w:tr>
              <w:tr w:rsidR="00D70A6E" w14:paraId="711CF202" w14:textId="77777777" w:rsidTr="007E00E4">
                <w:trPr>
                  <w:divId w:val="1478575000"/>
                  <w:tblCellSpacing w:w="15" w:type="dxa"/>
                </w:trPr>
                <w:tc>
                  <w:tcPr>
                    <w:tcW w:w="293" w:type="pct"/>
                    <w:hideMark/>
                  </w:tcPr>
                  <w:p w14:paraId="0F10F279" w14:textId="77777777" w:rsidR="00D70A6E" w:rsidRDefault="00D70A6E" w:rsidP="007E00E4">
                    <w:pPr>
                      <w:pStyle w:val="Bibliografia"/>
                      <w:jc w:val="left"/>
                      <w:rPr>
                        <w:noProof/>
                      </w:rPr>
                    </w:pPr>
                    <w:r>
                      <w:rPr>
                        <w:noProof/>
                      </w:rPr>
                      <w:t xml:space="preserve">[23] </w:t>
                    </w:r>
                  </w:p>
                </w:tc>
                <w:tc>
                  <w:tcPr>
                    <w:tcW w:w="0" w:type="auto"/>
                    <w:hideMark/>
                  </w:tcPr>
                  <w:p w14:paraId="1832D4DD" w14:textId="35799FF9" w:rsidR="00D70A6E" w:rsidRDefault="00D70A6E" w:rsidP="007E00E4">
                    <w:pPr>
                      <w:pStyle w:val="Bibliografia"/>
                      <w:jc w:val="left"/>
                      <w:rPr>
                        <w:noProof/>
                      </w:rPr>
                    </w:pPr>
                    <w:r w:rsidRPr="004D4229">
                      <w:rPr>
                        <w:b/>
                        <w:noProof/>
                      </w:rPr>
                      <w:t xml:space="preserve">Rayn Brown, </w:t>
                    </w:r>
                    <w:r>
                      <w:rPr>
                        <w:noProof/>
                      </w:rPr>
                      <w:t xml:space="preserve">„Django vs Flask vs Pyramid: Choosing a Python Web Framework,“ </w:t>
                    </w:r>
                    <w:r w:rsidR="004D4229">
                      <w:rPr>
                        <w:noProof/>
                      </w:rPr>
                      <w:br/>
                    </w:r>
                    <w:r>
                      <w:rPr>
                        <w:noProof/>
                      </w:rPr>
                      <w:t xml:space="preserve">Apríl 2017. [Online]. </w:t>
                    </w:r>
                    <w:r w:rsidRPr="004D4229">
                      <w:rPr>
                        <w:i/>
                        <w:noProof/>
                      </w:rPr>
                      <w:t>https://www.airpair.com/python/posts/django-flask-pyramid.</w:t>
                    </w:r>
                  </w:p>
                </w:tc>
              </w:tr>
              <w:tr w:rsidR="00D70A6E" w14:paraId="41DBBCCC" w14:textId="77777777" w:rsidTr="007E00E4">
                <w:trPr>
                  <w:divId w:val="1478575000"/>
                  <w:tblCellSpacing w:w="15" w:type="dxa"/>
                </w:trPr>
                <w:tc>
                  <w:tcPr>
                    <w:tcW w:w="293" w:type="pct"/>
                    <w:hideMark/>
                  </w:tcPr>
                  <w:p w14:paraId="7E7D1AC1" w14:textId="77777777" w:rsidR="00D70A6E" w:rsidRDefault="00D70A6E" w:rsidP="007E00E4">
                    <w:pPr>
                      <w:pStyle w:val="Bibliografia"/>
                      <w:jc w:val="left"/>
                      <w:rPr>
                        <w:noProof/>
                      </w:rPr>
                    </w:pPr>
                    <w:r>
                      <w:rPr>
                        <w:noProof/>
                      </w:rPr>
                      <w:t xml:space="preserve">[24] </w:t>
                    </w:r>
                  </w:p>
                </w:tc>
                <w:tc>
                  <w:tcPr>
                    <w:tcW w:w="0" w:type="auto"/>
                    <w:hideMark/>
                  </w:tcPr>
                  <w:p w14:paraId="20784AD6" w14:textId="553E6F0B" w:rsidR="00D70A6E" w:rsidRDefault="00D70A6E" w:rsidP="007E00E4">
                    <w:pPr>
                      <w:pStyle w:val="Bibliografia"/>
                      <w:jc w:val="left"/>
                      <w:rPr>
                        <w:noProof/>
                      </w:rPr>
                    </w:pPr>
                    <w:r w:rsidRPr="004D4229">
                      <w:rPr>
                        <w:b/>
                        <w:noProof/>
                      </w:rPr>
                      <w:t xml:space="preserve">Gareth Dwyer, </w:t>
                    </w:r>
                    <w:r>
                      <w:rPr>
                        <w:noProof/>
                      </w:rPr>
                      <w:t xml:space="preserve">„Flask vs. Django: Why Flask Might Be Better,“ Apríl 2017. [Online]. </w:t>
                    </w:r>
                    <w:r w:rsidRPr="004D4229">
                      <w:rPr>
                        <w:i/>
                        <w:noProof/>
                      </w:rPr>
                      <w:t>https://www.codementor.io/garethdwyer/flask-vs-django-why-flask-might-be-better-4xs7mdf8v.</w:t>
                    </w:r>
                  </w:p>
                </w:tc>
              </w:tr>
              <w:tr w:rsidR="00D70A6E" w14:paraId="631D7A17" w14:textId="77777777" w:rsidTr="007E00E4">
                <w:trPr>
                  <w:divId w:val="1478575000"/>
                  <w:tblCellSpacing w:w="15" w:type="dxa"/>
                </w:trPr>
                <w:tc>
                  <w:tcPr>
                    <w:tcW w:w="293" w:type="pct"/>
                    <w:hideMark/>
                  </w:tcPr>
                  <w:p w14:paraId="25E6BBC6" w14:textId="77777777" w:rsidR="00D70A6E" w:rsidRDefault="00D70A6E" w:rsidP="007E00E4">
                    <w:pPr>
                      <w:pStyle w:val="Bibliografia"/>
                      <w:jc w:val="left"/>
                      <w:rPr>
                        <w:noProof/>
                      </w:rPr>
                    </w:pPr>
                    <w:r>
                      <w:rPr>
                        <w:noProof/>
                      </w:rPr>
                      <w:lastRenderedPageBreak/>
                      <w:t xml:space="preserve">[25] </w:t>
                    </w:r>
                  </w:p>
                </w:tc>
                <w:tc>
                  <w:tcPr>
                    <w:tcW w:w="0" w:type="auto"/>
                    <w:hideMark/>
                  </w:tcPr>
                  <w:p w14:paraId="1FBE505B" w14:textId="2DE8330F" w:rsidR="00D70A6E" w:rsidRDefault="00D70A6E" w:rsidP="007E00E4">
                    <w:pPr>
                      <w:pStyle w:val="Bibliografia"/>
                      <w:jc w:val="left"/>
                      <w:rPr>
                        <w:noProof/>
                      </w:rPr>
                    </w:pPr>
                    <w:r w:rsidRPr="004D4229">
                      <w:rPr>
                        <w:b/>
                        <w:noProof/>
                      </w:rPr>
                      <w:t xml:space="preserve">Bc. Daniel Sák, </w:t>
                    </w:r>
                    <w:r>
                      <w:rPr>
                        <w:noProof/>
                      </w:rPr>
                      <w:t>„Diplomová práca - Webová aplikace pro správu,</w:t>
                    </w:r>
                    <w:r w:rsidR="004D4229">
                      <w:rPr>
                        <w:noProof/>
                      </w:rPr>
                      <w:br/>
                    </w:r>
                    <w:r>
                      <w:rPr>
                        <w:noProof/>
                      </w:rPr>
                      <w:t xml:space="preserve">“ Masarykova Univerzita - Fakulta informatiky, Apríl 2017. [Online]. </w:t>
                    </w:r>
                    <w:r w:rsidRPr="004D4229">
                      <w:rPr>
                        <w:i/>
                        <w:noProof/>
                      </w:rPr>
                      <w:t>https://is.muni.cz/th/374560/fi_m/diplomovaPraca.txt.</w:t>
                    </w:r>
                  </w:p>
                </w:tc>
              </w:tr>
              <w:tr w:rsidR="00D70A6E" w14:paraId="0994095A" w14:textId="77777777" w:rsidTr="007E00E4">
                <w:trPr>
                  <w:divId w:val="1478575000"/>
                  <w:tblCellSpacing w:w="15" w:type="dxa"/>
                </w:trPr>
                <w:tc>
                  <w:tcPr>
                    <w:tcW w:w="293" w:type="pct"/>
                    <w:hideMark/>
                  </w:tcPr>
                  <w:p w14:paraId="7CE1A5AF" w14:textId="77777777" w:rsidR="00D70A6E" w:rsidRDefault="00D70A6E" w:rsidP="007E00E4">
                    <w:pPr>
                      <w:pStyle w:val="Bibliografia"/>
                      <w:jc w:val="left"/>
                      <w:rPr>
                        <w:noProof/>
                      </w:rPr>
                    </w:pPr>
                    <w:r>
                      <w:rPr>
                        <w:noProof/>
                      </w:rPr>
                      <w:t xml:space="preserve">[26] </w:t>
                    </w:r>
                  </w:p>
                </w:tc>
                <w:tc>
                  <w:tcPr>
                    <w:tcW w:w="0" w:type="auto"/>
                    <w:hideMark/>
                  </w:tcPr>
                  <w:p w14:paraId="779E28E6" w14:textId="335C6C01" w:rsidR="00D70A6E" w:rsidRDefault="00D70A6E" w:rsidP="007E00E4">
                    <w:pPr>
                      <w:pStyle w:val="Bibliografia"/>
                      <w:jc w:val="left"/>
                      <w:rPr>
                        <w:noProof/>
                      </w:rPr>
                    </w:pPr>
                    <w:r w:rsidRPr="004D4229">
                      <w:rPr>
                        <w:b/>
                        <w:noProof/>
                      </w:rPr>
                      <w:t xml:space="preserve">I. Hickson, Google Inc., </w:t>
                    </w:r>
                    <w:r>
                      <w:rPr>
                        <w:noProof/>
                      </w:rPr>
                      <w:t xml:space="preserve">„The WebSocket protocol,“ Network Working Group, </w:t>
                    </w:r>
                    <w:r w:rsidR="004D4229">
                      <w:rPr>
                        <w:noProof/>
                      </w:rPr>
                      <w:br/>
                    </w:r>
                    <w:r>
                      <w:rPr>
                        <w:noProof/>
                      </w:rPr>
                      <w:t xml:space="preserve">Apríl 2017. [Online]. </w:t>
                    </w:r>
                    <w:r w:rsidRPr="004D4229">
                      <w:rPr>
                        <w:i/>
                        <w:noProof/>
                      </w:rPr>
                      <w:t>https://tools.ietf.org/html/draft-hixie-thewebsocketprotocol-76.</w:t>
                    </w:r>
                  </w:p>
                </w:tc>
              </w:tr>
              <w:tr w:rsidR="00D70A6E" w14:paraId="1F354E3C" w14:textId="77777777" w:rsidTr="007E00E4">
                <w:trPr>
                  <w:divId w:val="1478575000"/>
                  <w:tblCellSpacing w:w="15" w:type="dxa"/>
                </w:trPr>
                <w:tc>
                  <w:tcPr>
                    <w:tcW w:w="293" w:type="pct"/>
                    <w:hideMark/>
                  </w:tcPr>
                  <w:p w14:paraId="0F3776AC" w14:textId="77777777" w:rsidR="00D70A6E" w:rsidRDefault="00D70A6E" w:rsidP="007E00E4">
                    <w:pPr>
                      <w:pStyle w:val="Bibliografia"/>
                      <w:jc w:val="left"/>
                      <w:rPr>
                        <w:noProof/>
                      </w:rPr>
                    </w:pPr>
                    <w:r>
                      <w:rPr>
                        <w:noProof/>
                      </w:rPr>
                      <w:t xml:space="preserve">[27] </w:t>
                    </w:r>
                  </w:p>
                </w:tc>
                <w:tc>
                  <w:tcPr>
                    <w:tcW w:w="0" w:type="auto"/>
                    <w:hideMark/>
                  </w:tcPr>
                  <w:p w14:paraId="5DD06811" w14:textId="10D4C72A" w:rsidR="00D70A6E" w:rsidRDefault="00D70A6E" w:rsidP="007E00E4">
                    <w:pPr>
                      <w:pStyle w:val="Bibliografia"/>
                      <w:jc w:val="left"/>
                      <w:rPr>
                        <w:noProof/>
                      </w:rPr>
                    </w:pPr>
                    <w:r w:rsidRPr="004D4229">
                      <w:rPr>
                        <w:b/>
                        <w:noProof/>
                      </w:rPr>
                      <w:t>Wikipédia,</w:t>
                    </w:r>
                    <w:r>
                      <w:rPr>
                        <w:noProof/>
                      </w:rPr>
                      <w:t xml:space="preserve"> „ Socket.IO,“ Apríl 2017. [Online].</w:t>
                    </w:r>
                    <w:r w:rsidR="004D4229">
                      <w:rPr>
                        <w:noProof/>
                      </w:rPr>
                      <w:br/>
                    </w:r>
                    <w:r w:rsidRPr="004D4229">
                      <w:rPr>
                        <w:i/>
                        <w:noProof/>
                      </w:rPr>
                      <w:t>https://en.wikipedia.org/wiki/Socket.IO.</w:t>
                    </w:r>
                  </w:p>
                </w:tc>
              </w:tr>
              <w:tr w:rsidR="00D70A6E" w14:paraId="25A4F8DF" w14:textId="77777777" w:rsidTr="007E00E4">
                <w:trPr>
                  <w:divId w:val="1478575000"/>
                  <w:tblCellSpacing w:w="15" w:type="dxa"/>
                </w:trPr>
                <w:tc>
                  <w:tcPr>
                    <w:tcW w:w="293" w:type="pct"/>
                    <w:hideMark/>
                  </w:tcPr>
                  <w:p w14:paraId="5B072983" w14:textId="77777777" w:rsidR="00D70A6E" w:rsidRDefault="00D70A6E" w:rsidP="007E00E4">
                    <w:pPr>
                      <w:pStyle w:val="Bibliografia"/>
                      <w:jc w:val="left"/>
                      <w:rPr>
                        <w:noProof/>
                      </w:rPr>
                    </w:pPr>
                    <w:r>
                      <w:rPr>
                        <w:noProof/>
                      </w:rPr>
                      <w:t xml:space="preserve">[28] </w:t>
                    </w:r>
                  </w:p>
                </w:tc>
                <w:tc>
                  <w:tcPr>
                    <w:tcW w:w="0" w:type="auto"/>
                    <w:hideMark/>
                  </w:tcPr>
                  <w:p w14:paraId="3CD07F00" w14:textId="14FF8C36" w:rsidR="00D70A6E" w:rsidRDefault="00D70A6E" w:rsidP="007E00E4">
                    <w:pPr>
                      <w:pStyle w:val="Bibliografia"/>
                      <w:jc w:val="left"/>
                      <w:rPr>
                        <w:noProof/>
                      </w:rPr>
                    </w:pPr>
                    <w:r w:rsidRPr="004D4229">
                      <w:rPr>
                        <w:b/>
                        <w:noProof/>
                      </w:rPr>
                      <w:t>Guillermo Rauch,</w:t>
                    </w:r>
                    <w:r>
                      <w:rPr>
                        <w:noProof/>
                      </w:rPr>
                      <w:t xml:space="preserve"> „Socket.IO-Engine.IO: the realtime engine,“ Apríl 2017. [Online]. </w:t>
                    </w:r>
                    <w:r w:rsidRPr="004D4229">
                      <w:rPr>
                        <w:i/>
                        <w:noProof/>
                      </w:rPr>
                      <w:t>https://github.com/socketio/engine.io.</w:t>
                    </w:r>
                  </w:p>
                </w:tc>
              </w:tr>
              <w:tr w:rsidR="00D70A6E" w14:paraId="4256890E" w14:textId="77777777" w:rsidTr="007E00E4">
                <w:trPr>
                  <w:divId w:val="1478575000"/>
                  <w:tblCellSpacing w:w="15" w:type="dxa"/>
                </w:trPr>
                <w:tc>
                  <w:tcPr>
                    <w:tcW w:w="293" w:type="pct"/>
                    <w:hideMark/>
                  </w:tcPr>
                  <w:p w14:paraId="44EC3CA2" w14:textId="77777777" w:rsidR="00D70A6E" w:rsidRDefault="00D70A6E" w:rsidP="007E00E4">
                    <w:pPr>
                      <w:pStyle w:val="Bibliografia"/>
                      <w:jc w:val="left"/>
                      <w:rPr>
                        <w:noProof/>
                      </w:rPr>
                    </w:pPr>
                    <w:r>
                      <w:rPr>
                        <w:noProof/>
                      </w:rPr>
                      <w:t xml:space="preserve">[29] </w:t>
                    </w:r>
                  </w:p>
                </w:tc>
                <w:tc>
                  <w:tcPr>
                    <w:tcW w:w="0" w:type="auto"/>
                    <w:hideMark/>
                  </w:tcPr>
                  <w:p w14:paraId="35DEE07A" w14:textId="0DFEF883" w:rsidR="00D70A6E" w:rsidRDefault="00D70A6E" w:rsidP="007E00E4">
                    <w:pPr>
                      <w:pStyle w:val="Bibliografia"/>
                      <w:jc w:val="left"/>
                      <w:rPr>
                        <w:noProof/>
                      </w:rPr>
                    </w:pPr>
                    <w:r w:rsidRPr="004D4229">
                      <w:rPr>
                        <w:b/>
                        <w:noProof/>
                      </w:rPr>
                      <w:t>Miguel Grinberg,</w:t>
                    </w:r>
                    <w:r>
                      <w:rPr>
                        <w:noProof/>
                      </w:rPr>
                      <w:t xml:space="preserve"> „Flask-SocketIO,“ Apríl 2017. [Online].</w:t>
                    </w:r>
                    <w:r w:rsidR="004D4229">
                      <w:rPr>
                        <w:noProof/>
                      </w:rPr>
                      <w:br/>
                    </w:r>
                    <w:r w:rsidRPr="004D4229">
                      <w:rPr>
                        <w:i/>
                        <w:noProof/>
                      </w:rPr>
                      <w:t>https://flask-socketio.readthedocs.io/en/latest/.</w:t>
                    </w:r>
                  </w:p>
                </w:tc>
              </w:tr>
              <w:tr w:rsidR="00D70A6E" w14:paraId="1AC5A10F" w14:textId="77777777" w:rsidTr="007E00E4">
                <w:trPr>
                  <w:divId w:val="1478575000"/>
                  <w:tblCellSpacing w:w="15" w:type="dxa"/>
                </w:trPr>
                <w:tc>
                  <w:tcPr>
                    <w:tcW w:w="293" w:type="pct"/>
                    <w:hideMark/>
                  </w:tcPr>
                  <w:p w14:paraId="0CD4A4AC" w14:textId="77777777" w:rsidR="00D70A6E" w:rsidRDefault="00D70A6E" w:rsidP="007E00E4">
                    <w:pPr>
                      <w:pStyle w:val="Bibliografia"/>
                      <w:jc w:val="left"/>
                      <w:rPr>
                        <w:noProof/>
                      </w:rPr>
                    </w:pPr>
                    <w:r>
                      <w:rPr>
                        <w:noProof/>
                      </w:rPr>
                      <w:t xml:space="preserve">[30] </w:t>
                    </w:r>
                  </w:p>
                </w:tc>
                <w:tc>
                  <w:tcPr>
                    <w:tcW w:w="0" w:type="auto"/>
                    <w:hideMark/>
                  </w:tcPr>
                  <w:p w14:paraId="54BE1201" w14:textId="76906EC3" w:rsidR="00D70A6E" w:rsidRDefault="00D70A6E" w:rsidP="007E00E4">
                    <w:pPr>
                      <w:pStyle w:val="Bibliografia"/>
                      <w:jc w:val="left"/>
                      <w:rPr>
                        <w:noProof/>
                      </w:rPr>
                    </w:pPr>
                    <w:r w:rsidRPr="004D4229">
                      <w:rPr>
                        <w:b/>
                        <w:noProof/>
                      </w:rPr>
                      <w:t>Wikipédia,</w:t>
                    </w:r>
                    <w:r>
                      <w:rPr>
                        <w:noProof/>
                      </w:rPr>
                      <w:t xml:space="preserve"> „Bootstrap,“ Apríl 2017. [Online]. </w:t>
                    </w:r>
                    <w:r w:rsidRPr="004D4229">
                      <w:rPr>
                        <w:i/>
                        <w:noProof/>
                      </w:rPr>
                      <w:t>https://cs.wikipedia.org/wiki/Bootstrap#Znovu_vyu.C5.BEiteln.C3.A9_komponenty.</w:t>
                    </w:r>
                  </w:p>
                </w:tc>
              </w:tr>
              <w:tr w:rsidR="00D70A6E" w14:paraId="76C91C75" w14:textId="77777777" w:rsidTr="007E00E4">
                <w:trPr>
                  <w:divId w:val="1478575000"/>
                  <w:tblCellSpacing w:w="15" w:type="dxa"/>
                </w:trPr>
                <w:tc>
                  <w:tcPr>
                    <w:tcW w:w="293" w:type="pct"/>
                    <w:hideMark/>
                  </w:tcPr>
                  <w:p w14:paraId="2AC0771F" w14:textId="77777777" w:rsidR="00D70A6E" w:rsidRDefault="00D70A6E" w:rsidP="007E00E4">
                    <w:pPr>
                      <w:pStyle w:val="Bibliografia"/>
                      <w:jc w:val="left"/>
                      <w:rPr>
                        <w:noProof/>
                      </w:rPr>
                    </w:pPr>
                    <w:r>
                      <w:rPr>
                        <w:noProof/>
                      </w:rPr>
                      <w:t xml:space="preserve">[31] </w:t>
                    </w:r>
                  </w:p>
                </w:tc>
                <w:tc>
                  <w:tcPr>
                    <w:tcW w:w="0" w:type="auto"/>
                    <w:hideMark/>
                  </w:tcPr>
                  <w:p w14:paraId="34A69C5B" w14:textId="21FA808D" w:rsidR="00D70A6E" w:rsidRDefault="00D70A6E" w:rsidP="007E00E4">
                    <w:pPr>
                      <w:pStyle w:val="Bibliografia"/>
                      <w:jc w:val="left"/>
                      <w:rPr>
                        <w:noProof/>
                      </w:rPr>
                    </w:pPr>
                    <w:r w:rsidRPr="004D4229">
                      <w:rPr>
                        <w:b/>
                        <w:noProof/>
                      </w:rPr>
                      <w:t>Brain Jackson,</w:t>
                    </w:r>
                    <w:r>
                      <w:rPr>
                        <w:noProof/>
                      </w:rPr>
                      <w:t xml:space="preserve"> „Bootstrap vs Foundation – Top 2 CSS Frameworks,“ Apríl 2017. [Online]. </w:t>
                    </w:r>
                    <w:r w:rsidR="004D4229" w:rsidRPr="004D4229">
                      <w:rPr>
                        <w:i/>
                        <w:noProof/>
                      </w:rPr>
                      <w:t>h</w:t>
                    </w:r>
                    <w:r w:rsidRPr="004D4229">
                      <w:rPr>
                        <w:i/>
                        <w:noProof/>
                      </w:rPr>
                      <w:t>ttps://www.keycdn.com/blog/bootstrap-vs-foundation/.</w:t>
                    </w:r>
                  </w:p>
                </w:tc>
              </w:tr>
              <w:tr w:rsidR="00D70A6E" w14:paraId="2A24B66F" w14:textId="77777777" w:rsidTr="007E00E4">
                <w:trPr>
                  <w:divId w:val="1478575000"/>
                  <w:tblCellSpacing w:w="15" w:type="dxa"/>
                </w:trPr>
                <w:tc>
                  <w:tcPr>
                    <w:tcW w:w="293" w:type="pct"/>
                    <w:hideMark/>
                  </w:tcPr>
                  <w:p w14:paraId="1C55A6B2" w14:textId="77777777" w:rsidR="00D70A6E" w:rsidRDefault="00D70A6E" w:rsidP="007E00E4">
                    <w:pPr>
                      <w:pStyle w:val="Bibliografia"/>
                      <w:jc w:val="left"/>
                      <w:rPr>
                        <w:noProof/>
                      </w:rPr>
                    </w:pPr>
                    <w:r>
                      <w:rPr>
                        <w:noProof/>
                      </w:rPr>
                      <w:t xml:space="preserve">[32] </w:t>
                    </w:r>
                  </w:p>
                </w:tc>
                <w:tc>
                  <w:tcPr>
                    <w:tcW w:w="0" w:type="auto"/>
                    <w:hideMark/>
                  </w:tcPr>
                  <w:p w14:paraId="1CE8CD9D" w14:textId="22706FD9" w:rsidR="00D70A6E" w:rsidRDefault="00D70A6E" w:rsidP="007E00E4">
                    <w:pPr>
                      <w:pStyle w:val="Bibliografia"/>
                      <w:jc w:val="left"/>
                      <w:rPr>
                        <w:noProof/>
                      </w:rPr>
                    </w:pPr>
                    <w:r w:rsidRPr="004D4229">
                      <w:rPr>
                        <w:b/>
                        <w:noProof/>
                      </w:rPr>
                      <w:t xml:space="preserve">Matthew Dean, </w:t>
                    </w:r>
                    <w:r>
                      <w:rPr>
                        <w:noProof/>
                      </w:rPr>
                      <w:t xml:space="preserve">„Less - Getting Started,“ Apríl 2017. [Online]. </w:t>
                    </w:r>
                    <w:r w:rsidR="004D4229">
                      <w:rPr>
                        <w:noProof/>
                      </w:rPr>
                      <w:br/>
                    </w:r>
                    <w:r w:rsidRPr="004D4229">
                      <w:rPr>
                        <w:i/>
                        <w:noProof/>
                      </w:rPr>
                      <w:t>http://lesscss.org/.</w:t>
                    </w:r>
                  </w:p>
                </w:tc>
              </w:tr>
              <w:tr w:rsidR="00D70A6E" w14:paraId="6EBC4D10" w14:textId="77777777" w:rsidTr="007E00E4">
                <w:trPr>
                  <w:divId w:val="1478575000"/>
                  <w:tblCellSpacing w:w="15" w:type="dxa"/>
                </w:trPr>
                <w:tc>
                  <w:tcPr>
                    <w:tcW w:w="293" w:type="pct"/>
                    <w:hideMark/>
                  </w:tcPr>
                  <w:p w14:paraId="5D779537" w14:textId="77777777" w:rsidR="00D70A6E" w:rsidRDefault="00D70A6E" w:rsidP="007E00E4">
                    <w:pPr>
                      <w:pStyle w:val="Bibliografia"/>
                      <w:jc w:val="left"/>
                      <w:rPr>
                        <w:noProof/>
                      </w:rPr>
                    </w:pPr>
                    <w:r>
                      <w:rPr>
                        <w:noProof/>
                      </w:rPr>
                      <w:t xml:space="preserve">[33] </w:t>
                    </w:r>
                  </w:p>
                </w:tc>
                <w:tc>
                  <w:tcPr>
                    <w:tcW w:w="0" w:type="auto"/>
                    <w:hideMark/>
                  </w:tcPr>
                  <w:p w14:paraId="4FA45777" w14:textId="408F589D" w:rsidR="00D70A6E" w:rsidRDefault="00D70A6E" w:rsidP="007E00E4">
                    <w:pPr>
                      <w:pStyle w:val="Bibliografia"/>
                      <w:jc w:val="left"/>
                      <w:rPr>
                        <w:noProof/>
                      </w:rPr>
                    </w:pPr>
                    <w:r w:rsidRPr="004D4229">
                      <w:rPr>
                        <w:b/>
                        <w:noProof/>
                      </w:rPr>
                      <w:t>Bootstrap</w:t>
                    </w:r>
                    <w:r>
                      <w:rPr>
                        <w:noProof/>
                      </w:rPr>
                      <w:t>, „Front-End Framework,“ Apríl 2017. [Online].</w:t>
                    </w:r>
                    <w:r w:rsidR="004D4229">
                      <w:rPr>
                        <w:noProof/>
                      </w:rPr>
                      <w:br/>
                    </w:r>
                    <w:r w:rsidRPr="004D4229">
                      <w:rPr>
                        <w:i/>
                        <w:noProof/>
                      </w:rPr>
                      <w:t xml:space="preserve"> http://getbootstrap.com/css/.</w:t>
                    </w:r>
                  </w:p>
                </w:tc>
              </w:tr>
            </w:tbl>
            <w:p w14:paraId="48E5610A" w14:textId="77777777" w:rsidR="00D70A6E" w:rsidRDefault="00D70A6E" w:rsidP="007E00E4">
              <w:pPr>
                <w:jc w:val="left"/>
                <w:divId w:val="1478575000"/>
                <w:rPr>
                  <w:rFonts w:eastAsia="Times New Roman"/>
                  <w:noProof/>
                </w:rPr>
              </w:pPr>
            </w:p>
            <w:p w14:paraId="22C88AC9" w14:textId="77777777" w:rsidR="00D70A6E" w:rsidRDefault="00D70A6E" w:rsidP="007E00E4">
              <w:pPr>
                <w:jc w:val="left"/>
              </w:pPr>
              <w:r>
                <w:rPr>
                  <w:b/>
                  <w:bCs/>
                </w:rPr>
                <w:fldChar w:fldCharType="end"/>
              </w:r>
            </w:p>
          </w:sdtContent>
        </w:sdt>
      </w:sdtContent>
    </w:sdt>
    <w:p w14:paraId="028105CF" w14:textId="77777777" w:rsidR="00D70A6E" w:rsidRDefault="00D70A6E" w:rsidP="00D70A6E">
      <w:pPr>
        <w:jc w:val="left"/>
      </w:pPr>
    </w:p>
    <w:p w14:paraId="2AC87FF0" w14:textId="77777777" w:rsidR="00D70A6E" w:rsidRDefault="00D70A6E" w:rsidP="00D70A6E"/>
    <w:p w14:paraId="143EAFED" w14:textId="0FCC3B68" w:rsidR="00D70A6E" w:rsidRPr="00B816AA" w:rsidRDefault="00D70A6E" w:rsidP="00D70A6E">
      <w:pPr>
        <w:ind w:left="709" w:firstLine="0"/>
      </w:pPr>
    </w:p>
    <w:p w14:paraId="43EFD1EB" w14:textId="77777777" w:rsidR="00D70A6E" w:rsidRDefault="00D70A6E" w:rsidP="00D70A6E">
      <w:pPr>
        <w:pStyle w:val="Nadpis1"/>
        <w:numPr>
          <w:ilvl w:val="0"/>
          <w:numId w:val="0"/>
        </w:numPr>
        <w:ind w:left="567" w:hanging="567"/>
      </w:pPr>
      <w:bookmarkStart w:id="226" w:name="_Toc480375515"/>
      <w:bookmarkStart w:id="227" w:name="_Toc480399753"/>
      <w:r>
        <w:lastRenderedPageBreak/>
        <w:t>Referencie</w:t>
      </w:r>
      <w:r w:rsidRPr="0027730F">
        <w:t xml:space="preserve"> na obrázky</w:t>
      </w:r>
      <w:bookmarkEnd w:id="226"/>
      <w:bookmarkEnd w:id="227"/>
    </w:p>
    <w:p w14:paraId="6254EE66" w14:textId="77777777" w:rsidR="00D70A6E" w:rsidRDefault="00D70A6E" w:rsidP="00D70A6E">
      <w:pPr>
        <w:pStyle w:val="Zoznamobrzkov"/>
        <w:tabs>
          <w:tab w:val="right" w:leader="dot" w:pos="8777"/>
        </w:tabs>
        <w:jc w:val="left"/>
        <w:rPr>
          <w:i/>
          <w:noProof/>
        </w:rPr>
      </w:pPr>
      <w:r>
        <w:fldChar w:fldCharType="begin"/>
      </w:r>
      <w:r>
        <w:instrText xml:space="preserve"> TOC \n \p " " \c "Obrázok" </w:instrText>
      </w:r>
      <w:r>
        <w:fldChar w:fldCharType="separate"/>
      </w:r>
      <w:r w:rsidRPr="00D4721B">
        <w:rPr>
          <w:b/>
          <w:noProof/>
        </w:rPr>
        <w:t>Obrázok 1.1</w:t>
      </w:r>
      <w:r>
        <w:rPr>
          <w:noProof/>
        </w:rPr>
        <w:t xml:space="preserve"> </w:t>
      </w:r>
      <w:r w:rsidRPr="00D4721B">
        <w:rPr>
          <w:noProof/>
        </w:rPr>
        <w:t>Ilustračný obrázok – prenosná video str</w:t>
      </w:r>
      <w:r>
        <w:rPr>
          <w:noProof/>
        </w:rPr>
        <w:t>i</w:t>
      </w:r>
      <w:r w:rsidRPr="00D4721B">
        <w:rPr>
          <w:noProof/>
        </w:rPr>
        <w:t>žňa</w:t>
      </w:r>
    </w:p>
    <w:p w14:paraId="6F4AAA93" w14:textId="77777777" w:rsidR="00D70A6E" w:rsidRPr="00F20058" w:rsidRDefault="00D70A6E" w:rsidP="00D70A6E">
      <w:pPr>
        <w:spacing w:line="240" w:lineRule="auto"/>
        <w:ind w:firstLine="0"/>
        <w:rPr>
          <w:i/>
        </w:rPr>
      </w:pPr>
      <w:r>
        <w:t xml:space="preserve">                     </w:t>
      </w:r>
      <w:hyperlink r:id="rId70" w:history="1">
        <w:r w:rsidRPr="00F20058">
          <w:rPr>
            <w:rStyle w:val="Hypertextovprepojenie"/>
            <w:i/>
          </w:rPr>
          <w:t>http://www.resource.datavideo.com/images/MS-2800_side.jpg</w:t>
        </w:r>
      </w:hyperlink>
    </w:p>
    <w:p w14:paraId="1E7EBC58" w14:textId="77777777" w:rsidR="00D70A6E" w:rsidRPr="00F20058" w:rsidRDefault="00D70A6E" w:rsidP="00D70A6E">
      <w:pPr>
        <w:pStyle w:val="Zoznamobrzkov"/>
        <w:tabs>
          <w:tab w:val="right" w:leader="dot" w:pos="8777"/>
        </w:tabs>
        <w:spacing w:after="240" w:line="276" w:lineRule="auto"/>
        <w:ind w:left="1276" w:hanging="1276"/>
        <w:jc w:val="left"/>
        <w:rPr>
          <w:i/>
        </w:rPr>
      </w:pPr>
      <w:r w:rsidRPr="00D4721B">
        <w:rPr>
          <w:b/>
          <w:noProof/>
        </w:rPr>
        <w:t>Obrázok 1.2</w:t>
      </w:r>
      <w:r>
        <w:rPr>
          <w:noProof/>
        </w:rPr>
        <w:t xml:space="preserve"> </w:t>
      </w:r>
      <w:r w:rsidRPr="00D4721B">
        <w:rPr>
          <w:noProof/>
        </w:rPr>
        <w:t>Tally svetelné indikátory: doplnkový, integrovaný</w:t>
      </w:r>
      <w:r>
        <w:rPr>
          <w:noProof/>
        </w:rPr>
        <w:t>:</w:t>
      </w:r>
      <w:r>
        <w:rPr>
          <w:noProof/>
        </w:rPr>
        <w:br/>
      </w:r>
      <w:r w:rsidRPr="00F20058">
        <w:rPr>
          <w:i/>
          <w:noProof/>
        </w:rPr>
        <w:t>h</w:t>
      </w:r>
      <w:r w:rsidRPr="00F20058">
        <w:rPr>
          <w:i/>
        </w:rPr>
        <w:t>ttps://www.bhphotovideo.com/images/images750x750/o_c_white_ocw_sl3_dvb_ryb_sinal_lite_3_color_column_integrated_1253348.jpg</w:t>
      </w:r>
    </w:p>
    <w:p w14:paraId="7F0C4804" w14:textId="77777777" w:rsidR="00D70A6E" w:rsidRPr="00F20058" w:rsidRDefault="00D70A6E" w:rsidP="00D70A6E">
      <w:pPr>
        <w:spacing w:line="276" w:lineRule="auto"/>
        <w:ind w:left="1276" w:firstLine="0"/>
        <w:rPr>
          <w:i/>
        </w:rPr>
      </w:pPr>
      <w:r w:rsidRPr="00F20058">
        <w:rPr>
          <w:i/>
        </w:rPr>
        <w:t>https://images.blackmagicdesign.com/images/products/blackmagicursaminipro/liveproduction/tally-md.jpg?_v=1488939468</w:t>
      </w:r>
    </w:p>
    <w:p w14:paraId="1533CFAC" w14:textId="77777777" w:rsidR="00D70A6E" w:rsidRPr="00F20058" w:rsidRDefault="00D70A6E" w:rsidP="00D70A6E">
      <w:pPr>
        <w:pStyle w:val="Zoznamobrzkov"/>
        <w:tabs>
          <w:tab w:val="right" w:leader="dot" w:pos="8777"/>
        </w:tabs>
        <w:jc w:val="left"/>
        <w:rPr>
          <w:i/>
        </w:rPr>
      </w:pPr>
      <w:r w:rsidRPr="00D4721B">
        <w:rPr>
          <w:b/>
          <w:noProof/>
        </w:rPr>
        <w:t>Obrázok 1.3</w:t>
      </w:r>
      <w:r>
        <w:rPr>
          <w:noProof/>
        </w:rPr>
        <w:t xml:space="preserve"> </w:t>
      </w:r>
      <w:r w:rsidRPr="00F20058">
        <w:rPr>
          <w:noProof/>
        </w:rPr>
        <w:t>Označenie pinov konektora DB-15HD</w:t>
      </w:r>
      <w:r>
        <w:rPr>
          <w:i/>
          <w:noProof/>
        </w:rPr>
        <w:tab/>
      </w:r>
      <w:r w:rsidRPr="00F20058">
        <w:rPr>
          <w:i/>
        </w:rPr>
        <w:t>vlastný obrázok</w:t>
      </w:r>
    </w:p>
    <w:p w14:paraId="7FB2A3AA" w14:textId="77777777" w:rsidR="00D70A6E" w:rsidRDefault="00D70A6E" w:rsidP="00D70A6E">
      <w:pPr>
        <w:pStyle w:val="Zoznamobrzkov"/>
        <w:tabs>
          <w:tab w:val="right" w:leader="dot" w:pos="8777"/>
        </w:tabs>
        <w:ind w:left="1276" w:hanging="1276"/>
        <w:jc w:val="left"/>
        <w:rPr>
          <w:i/>
          <w:noProof/>
        </w:rPr>
      </w:pPr>
      <w:r w:rsidRPr="00D4721B">
        <w:rPr>
          <w:b/>
          <w:noProof/>
        </w:rPr>
        <w:t>Obrázok 1.4</w:t>
      </w:r>
      <w:r>
        <w:rPr>
          <w:noProof/>
        </w:rPr>
        <w:t xml:space="preserve"> </w:t>
      </w:r>
      <w:r w:rsidRPr="00F20058">
        <w:rPr>
          <w:noProof/>
        </w:rPr>
        <w:t>Zariadenie DataVideo TB-5: indikátor pre kameramana riadiaca rednotka:</w:t>
      </w:r>
      <w:r>
        <w:rPr>
          <w:i/>
          <w:noProof/>
        </w:rPr>
        <w:br/>
      </w:r>
      <w:r w:rsidRPr="00C66241">
        <w:rPr>
          <w:i/>
          <w:noProof/>
        </w:rPr>
        <w:t>http://www.markertek.com/productImage/450X450/DV-TDLT.JPG</w:t>
      </w:r>
    </w:p>
    <w:p w14:paraId="033DBB14" w14:textId="77777777" w:rsidR="00D70A6E" w:rsidRPr="00F9046C" w:rsidRDefault="00D70A6E" w:rsidP="00D70A6E">
      <w:pPr>
        <w:pStyle w:val="Zoznamobrzkov"/>
        <w:tabs>
          <w:tab w:val="right" w:leader="dot" w:pos="8777"/>
        </w:tabs>
        <w:ind w:left="2552" w:hanging="1276"/>
        <w:jc w:val="left"/>
        <w:rPr>
          <w:i/>
          <w:noProof/>
        </w:rPr>
      </w:pPr>
      <w:r w:rsidRPr="00F9046C">
        <w:rPr>
          <w:i/>
          <w:noProof/>
        </w:rPr>
        <w:t>http://www.datavideo.com/us/product/TB-5</w:t>
      </w:r>
    </w:p>
    <w:p w14:paraId="723EADBA" w14:textId="77777777" w:rsidR="00D70A6E" w:rsidRPr="00F20058" w:rsidRDefault="00D70A6E" w:rsidP="00D70A6E">
      <w:pPr>
        <w:pStyle w:val="Zoznamobrzkov"/>
        <w:tabs>
          <w:tab w:val="right" w:leader="dot" w:pos="8777"/>
        </w:tabs>
        <w:jc w:val="left"/>
        <w:rPr>
          <w:noProof/>
        </w:rPr>
      </w:pPr>
      <w:r w:rsidRPr="00D4721B">
        <w:rPr>
          <w:b/>
          <w:noProof/>
        </w:rPr>
        <w:t>Obrázok 1.5</w:t>
      </w:r>
      <w:r>
        <w:rPr>
          <w:noProof/>
        </w:rPr>
        <w:t xml:space="preserve"> </w:t>
      </w:r>
      <w:r w:rsidRPr="00F20058">
        <w:rPr>
          <w:noProof/>
        </w:rPr>
        <w:t>Zariadenie DataVideo ITC-100:</w:t>
      </w:r>
    </w:p>
    <w:p w14:paraId="699BB301" w14:textId="77777777" w:rsidR="00D70A6E" w:rsidRPr="00F20058" w:rsidRDefault="00D70A6E" w:rsidP="00D70A6E">
      <w:pPr>
        <w:spacing w:after="0"/>
        <w:ind w:firstLine="1276"/>
        <w:rPr>
          <w:i/>
        </w:rPr>
      </w:pPr>
      <w:r w:rsidRPr="00F20058">
        <w:rPr>
          <w:i/>
        </w:rPr>
        <w:t>http://www.resource.datavideo.com/images/ITC-100.jpg</w:t>
      </w:r>
    </w:p>
    <w:p w14:paraId="152F16A4" w14:textId="77777777" w:rsidR="00D70A6E" w:rsidRPr="00F20058" w:rsidRDefault="00D70A6E" w:rsidP="00D70A6E">
      <w:pPr>
        <w:pStyle w:val="Zoznamobrzkov"/>
        <w:tabs>
          <w:tab w:val="right" w:leader="dot" w:pos="8777"/>
        </w:tabs>
        <w:ind w:left="1276" w:hanging="1276"/>
        <w:jc w:val="left"/>
        <w:rPr>
          <w:noProof/>
        </w:rPr>
      </w:pPr>
      <w:r w:rsidRPr="00D4721B">
        <w:rPr>
          <w:b/>
          <w:noProof/>
        </w:rPr>
        <w:t>Obrázok 1.6</w:t>
      </w:r>
      <w:r>
        <w:rPr>
          <w:noProof/>
        </w:rPr>
        <w:t xml:space="preserve"> </w:t>
      </w:r>
      <w:r w:rsidRPr="00F20058">
        <w:rPr>
          <w:noProof/>
        </w:rPr>
        <w:t>TallyTec Pro vysielač,TallyTec Pro prijímač:</w:t>
      </w:r>
      <w:r>
        <w:rPr>
          <w:i/>
          <w:noProof/>
        </w:rPr>
        <w:br/>
      </w:r>
      <w:r w:rsidRPr="00F20058">
        <w:rPr>
          <w:i/>
          <w:noProof/>
        </w:rPr>
        <w:t>http://www.tallytec.net/products</w:t>
      </w:r>
    </w:p>
    <w:p w14:paraId="4A844CEC" w14:textId="77777777" w:rsidR="00D70A6E" w:rsidRPr="00F20058" w:rsidRDefault="00D70A6E" w:rsidP="00D70A6E">
      <w:pPr>
        <w:pStyle w:val="Zoznamobrzkov"/>
        <w:tabs>
          <w:tab w:val="right" w:leader="dot" w:pos="8777"/>
        </w:tabs>
        <w:jc w:val="left"/>
        <w:rPr>
          <w:noProof/>
        </w:rPr>
      </w:pPr>
      <w:r w:rsidRPr="00F20058">
        <w:rPr>
          <w:b/>
          <w:noProof/>
        </w:rPr>
        <w:t>Obrázok 1.7</w:t>
      </w:r>
      <w:r w:rsidRPr="00F20058">
        <w:rPr>
          <w:noProof/>
        </w:rPr>
        <w:t xml:space="preserve"> Blackmagic Design: štúdiový konvertor, kamerový konvertor:</w:t>
      </w:r>
    </w:p>
    <w:p w14:paraId="5087CE2E" w14:textId="77777777" w:rsidR="00D70A6E" w:rsidRPr="00F20058" w:rsidRDefault="00D70A6E" w:rsidP="00D70A6E">
      <w:pPr>
        <w:spacing w:line="276" w:lineRule="auto"/>
        <w:ind w:left="1276" w:firstLine="0"/>
        <w:rPr>
          <w:i/>
        </w:rPr>
      </w:pPr>
      <w:r w:rsidRPr="00F20058">
        <w:rPr>
          <w:i/>
        </w:rPr>
        <w:t>http://www.digitaldepot.co.za/wp-content/uploads/2016/11/blackmagic-atem-camera-converter.jpg</w:t>
      </w:r>
    </w:p>
    <w:p w14:paraId="04FD8964" w14:textId="77777777" w:rsidR="00D70A6E" w:rsidRPr="00F20058" w:rsidRDefault="00D70A6E" w:rsidP="00D70A6E">
      <w:pPr>
        <w:spacing w:line="276" w:lineRule="auto"/>
        <w:ind w:left="1276" w:firstLine="0"/>
        <w:rPr>
          <w:i/>
        </w:rPr>
      </w:pPr>
      <w:r w:rsidRPr="00F20058">
        <w:rPr>
          <w:i/>
        </w:rPr>
        <w:t>https://www.tnpbroadcast.co.uk/images/blackmagic-design-swrconvrck2-atem-studio-converter-2-p7466-22408_image.jpg</w:t>
      </w:r>
    </w:p>
    <w:p w14:paraId="0D8C6A2B" w14:textId="77777777" w:rsidR="00D70A6E" w:rsidRPr="00F20058" w:rsidRDefault="00D70A6E" w:rsidP="00D70A6E">
      <w:pPr>
        <w:pStyle w:val="Zoznamobrzkov"/>
        <w:tabs>
          <w:tab w:val="right" w:leader="dot" w:pos="8777"/>
        </w:tabs>
        <w:jc w:val="left"/>
      </w:pPr>
      <w:r w:rsidRPr="00F20058">
        <w:rPr>
          <w:b/>
          <w:noProof/>
        </w:rPr>
        <w:t>Obrázok 1.8</w:t>
      </w:r>
      <w:r w:rsidRPr="00F20058">
        <w:rPr>
          <w:noProof/>
        </w:rPr>
        <w:t xml:space="preserve"> Aktuálne riešenie: redukcia, svetelné indikátory</w:t>
      </w:r>
      <w:r>
        <w:rPr>
          <w:noProof/>
        </w:rPr>
        <w:tab/>
      </w:r>
      <w:r w:rsidRPr="00F20058">
        <w:rPr>
          <w:i/>
        </w:rPr>
        <w:t>vlastný obrázok</w:t>
      </w:r>
    </w:p>
    <w:p w14:paraId="5ED1A6DF" w14:textId="77777777" w:rsidR="00D70A6E" w:rsidRPr="00F20058" w:rsidRDefault="00D70A6E" w:rsidP="00D70A6E">
      <w:pPr>
        <w:pStyle w:val="Zoznamobrzkov"/>
        <w:tabs>
          <w:tab w:val="right" w:leader="dot" w:pos="8777"/>
        </w:tabs>
        <w:jc w:val="left"/>
        <w:rPr>
          <w:noProof/>
        </w:rPr>
      </w:pPr>
      <w:r w:rsidRPr="00F20058">
        <w:rPr>
          <w:b/>
          <w:noProof/>
        </w:rPr>
        <w:t>Obrázok 2.1</w:t>
      </w:r>
      <w:r w:rsidRPr="00F20058">
        <w:rPr>
          <w:noProof/>
        </w:rPr>
        <w:t xml:space="preserve"> Rozmiestnenie GPIO portov na Raspberry Pi ver.B</w:t>
      </w:r>
    </w:p>
    <w:p w14:paraId="2BFB9C25" w14:textId="77777777" w:rsidR="00D70A6E" w:rsidRPr="00F20058" w:rsidRDefault="00D70A6E" w:rsidP="00D70A6E">
      <w:pPr>
        <w:spacing w:line="276" w:lineRule="auto"/>
        <w:ind w:left="1276" w:firstLine="0"/>
        <w:rPr>
          <w:i/>
        </w:rPr>
      </w:pPr>
      <w:r w:rsidRPr="00F20058">
        <w:rPr>
          <w:i/>
        </w:rPr>
        <w:t>http://www.raspberrypi-spy.co.uk/wp-content/uploads/2012/09/Raspberry-Pi-GPIO-Layout-Revision-2.png</w:t>
      </w:r>
    </w:p>
    <w:p w14:paraId="6EA1F6D4" w14:textId="77777777" w:rsidR="00D70A6E" w:rsidRPr="00F20058" w:rsidRDefault="00D70A6E" w:rsidP="00D70A6E">
      <w:pPr>
        <w:pStyle w:val="Zoznamobrzkov"/>
        <w:tabs>
          <w:tab w:val="right" w:leader="dot" w:pos="8777"/>
        </w:tabs>
        <w:jc w:val="left"/>
      </w:pPr>
      <w:r w:rsidRPr="00F20058">
        <w:rPr>
          <w:b/>
          <w:noProof/>
        </w:rPr>
        <w:t>Obrázok 2.2</w:t>
      </w:r>
      <w:r w:rsidRPr="00F20058">
        <w:rPr>
          <w:noProof/>
        </w:rPr>
        <w:t xml:space="preserve"> Časť schémy z redukcie Tally-GPIO </w:t>
      </w:r>
      <w:r w:rsidRPr="00F20058">
        <w:rPr>
          <w:noProof/>
        </w:rPr>
        <w:tab/>
      </w:r>
      <w:r w:rsidRPr="00F20058">
        <w:rPr>
          <w:i/>
        </w:rPr>
        <w:t>vlastný obrázok</w:t>
      </w:r>
    </w:p>
    <w:p w14:paraId="5687167B" w14:textId="77777777" w:rsidR="00D70A6E" w:rsidRPr="00F20058" w:rsidRDefault="00D70A6E" w:rsidP="00D70A6E">
      <w:pPr>
        <w:pStyle w:val="Zoznamobrzkov"/>
        <w:tabs>
          <w:tab w:val="right" w:leader="dot" w:pos="8777"/>
        </w:tabs>
        <w:jc w:val="left"/>
        <w:rPr>
          <w:rFonts w:asciiTheme="minorHAnsi" w:eastAsiaTheme="minorEastAsia" w:hAnsiTheme="minorHAnsi" w:cstheme="minorBidi"/>
          <w:noProof/>
          <w:sz w:val="22"/>
          <w:lang w:eastAsia="sk-SK"/>
        </w:rPr>
      </w:pPr>
      <w:r w:rsidRPr="00F20058">
        <w:rPr>
          <w:b/>
          <w:noProof/>
        </w:rPr>
        <w:t>Obrázok 2.3</w:t>
      </w:r>
      <w:r w:rsidRPr="00F20058">
        <w:rPr>
          <w:noProof/>
        </w:rPr>
        <w:t xml:space="preserve"> Počítačový model ochranného obalu</w:t>
      </w:r>
      <w:r w:rsidRPr="00F20058">
        <w:rPr>
          <w:noProof/>
        </w:rPr>
        <w:tab/>
      </w:r>
      <w:r w:rsidRPr="00F20058">
        <w:rPr>
          <w:i/>
          <w:noProof/>
        </w:rPr>
        <w:t>vlastný obrázok</w:t>
      </w:r>
    </w:p>
    <w:p w14:paraId="17764314" w14:textId="77777777" w:rsidR="00D70A6E" w:rsidRPr="00F20058" w:rsidRDefault="00D70A6E" w:rsidP="00D70A6E">
      <w:pPr>
        <w:pStyle w:val="Zoznamobrzkov"/>
        <w:tabs>
          <w:tab w:val="right" w:leader="dot" w:pos="8777"/>
        </w:tabs>
        <w:jc w:val="left"/>
      </w:pPr>
      <w:r w:rsidRPr="00F20058">
        <w:rPr>
          <w:b/>
          <w:noProof/>
        </w:rPr>
        <w:t>Obrázok 3.1</w:t>
      </w:r>
      <w:r w:rsidRPr="00F20058">
        <w:rPr>
          <w:noProof/>
        </w:rPr>
        <w:t xml:space="preserve"> Ilustrácia komunikácie klient-server</w:t>
      </w:r>
      <w:r w:rsidRPr="00F20058">
        <w:rPr>
          <w:noProof/>
        </w:rPr>
        <w:tab/>
      </w:r>
      <w:r w:rsidRPr="00F20058">
        <w:rPr>
          <w:i/>
        </w:rPr>
        <w:t>vlastný obrázok</w:t>
      </w:r>
    </w:p>
    <w:p w14:paraId="2EF81A4D" w14:textId="77777777" w:rsidR="00D70A6E" w:rsidRDefault="00D70A6E" w:rsidP="00D70A6E">
      <w:pPr>
        <w:pStyle w:val="Zoznamobrzkov"/>
        <w:tabs>
          <w:tab w:val="right" w:leader="dot" w:pos="8777"/>
        </w:tabs>
        <w:ind w:left="1276" w:hanging="1276"/>
        <w:jc w:val="left"/>
        <w:rPr>
          <w:rFonts w:asciiTheme="minorHAnsi" w:eastAsiaTheme="minorEastAsia" w:hAnsiTheme="minorHAnsi" w:cstheme="minorBidi"/>
          <w:noProof/>
          <w:sz w:val="22"/>
          <w:lang w:eastAsia="sk-SK"/>
        </w:rPr>
      </w:pPr>
      <w:r w:rsidRPr="00F20058">
        <w:rPr>
          <w:b/>
          <w:noProof/>
        </w:rPr>
        <w:t xml:space="preserve">Obrázok 3.2 </w:t>
      </w:r>
      <w:r w:rsidRPr="00F20058">
        <w:rPr>
          <w:noProof/>
          <w:color w:val="000000" w:themeColor="text1"/>
        </w:rPr>
        <w:t xml:space="preserve">WebSocket podpora pre najpoužívanejšie internetové prehliadače: </w:t>
      </w:r>
      <w:r>
        <w:rPr>
          <w:i/>
          <w:noProof/>
          <w:color w:val="000000" w:themeColor="text1"/>
        </w:rPr>
        <w:br/>
      </w:r>
      <w:r w:rsidRPr="008A0B62">
        <w:rPr>
          <w:i/>
          <w:noProof/>
          <w:color w:val="000000" w:themeColor="text1"/>
        </w:rPr>
        <w:t>http://caniuse.c</w:t>
      </w:r>
      <w:r>
        <w:rPr>
          <w:i/>
          <w:noProof/>
          <w:color w:val="000000" w:themeColor="text1"/>
        </w:rPr>
        <w:t>om/#feat=websockets</w:t>
      </w:r>
    </w:p>
    <w:p w14:paraId="7F15D31C" w14:textId="77777777" w:rsidR="00D70A6E" w:rsidRPr="00F20058" w:rsidRDefault="00D70A6E" w:rsidP="00D70A6E">
      <w:pPr>
        <w:pStyle w:val="Zoznamobrzkov"/>
        <w:tabs>
          <w:tab w:val="right" w:leader="dot" w:pos="8777"/>
        </w:tabs>
        <w:jc w:val="left"/>
        <w:rPr>
          <w:noProof/>
        </w:rPr>
      </w:pPr>
      <w:r w:rsidRPr="00D4721B">
        <w:rPr>
          <w:b/>
          <w:noProof/>
        </w:rPr>
        <w:t>Obrázok 3.3</w:t>
      </w:r>
      <w:r>
        <w:rPr>
          <w:noProof/>
        </w:rPr>
        <w:t xml:space="preserve"> </w:t>
      </w:r>
      <w:r w:rsidRPr="00F20058">
        <w:rPr>
          <w:noProof/>
        </w:rPr>
        <w:t>Responzívny dizajn – porovnanie dvoch zariadení:</w:t>
      </w:r>
    </w:p>
    <w:p w14:paraId="0350E2E5" w14:textId="77777777" w:rsidR="00D70A6E" w:rsidRPr="00F20058" w:rsidRDefault="00D70A6E" w:rsidP="00D70A6E">
      <w:pPr>
        <w:ind w:firstLine="1276"/>
        <w:rPr>
          <w:i/>
        </w:rPr>
      </w:pPr>
      <w:r w:rsidRPr="00F20058">
        <w:rPr>
          <w:i/>
        </w:rPr>
        <w:t>http://getbootstrap.com/css/</w:t>
      </w:r>
    </w:p>
    <w:p w14:paraId="511D1946" w14:textId="77777777" w:rsidR="00D70A6E" w:rsidRDefault="00D70A6E" w:rsidP="00D70A6E">
      <w:pPr>
        <w:ind w:firstLine="0"/>
        <w:jc w:val="left"/>
        <w:rPr>
          <w:rFonts w:eastAsia="Times New Roman"/>
          <w:b/>
          <w:sz w:val="32"/>
          <w:szCs w:val="32"/>
        </w:rPr>
      </w:pPr>
      <w:r>
        <w:fldChar w:fldCharType="end"/>
      </w:r>
      <w:bookmarkStart w:id="228" w:name="_Toc442695637"/>
      <w:bookmarkStart w:id="229" w:name="_Toc434923891"/>
      <w:bookmarkStart w:id="230" w:name="_Ref413949038"/>
    </w:p>
    <w:p w14:paraId="645F611B" w14:textId="77777777" w:rsidR="00D70A6E" w:rsidRDefault="00D70A6E" w:rsidP="00D70A6E">
      <w:pPr>
        <w:pStyle w:val="Nadpis1"/>
        <w:numPr>
          <w:ilvl w:val="0"/>
          <w:numId w:val="0"/>
        </w:numPr>
        <w:ind w:left="567" w:hanging="567"/>
      </w:pPr>
      <w:bookmarkStart w:id="231" w:name="_Toc480375516"/>
      <w:r>
        <w:lastRenderedPageBreak/>
        <w:br/>
      </w:r>
      <w:r>
        <w:br/>
      </w:r>
      <w:r>
        <w:br/>
      </w:r>
      <w:r>
        <w:br/>
      </w:r>
      <w:r>
        <w:br/>
      </w:r>
      <w:r>
        <w:br/>
      </w:r>
      <w:r>
        <w:br/>
      </w:r>
      <w:r>
        <w:br/>
      </w:r>
      <w:r>
        <w:br/>
      </w:r>
      <w:r>
        <w:br/>
      </w:r>
      <w:r>
        <w:br/>
      </w:r>
      <w:r>
        <w:br/>
        <w:t xml:space="preserve">                                         </w:t>
      </w:r>
      <w:bookmarkStart w:id="232" w:name="_Toc480399754"/>
      <w:r>
        <w:t>Prílohy</w:t>
      </w:r>
      <w:bookmarkEnd w:id="228"/>
      <w:bookmarkEnd w:id="231"/>
      <w:bookmarkEnd w:id="232"/>
    </w:p>
    <w:p w14:paraId="3A1D2F03" w14:textId="77777777" w:rsidR="00D70A6E" w:rsidRDefault="00D70A6E" w:rsidP="00D70A6E">
      <w:pPr>
        <w:spacing w:after="0" w:line="240" w:lineRule="auto"/>
        <w:ind w:firstLine="0"/>
        <w:jc w:val="left"/>
        <w:rPr>
          <w:rFonts w:eastAsia="Times New Roman"/>
          <w:b/>
          <w:sz w:val="32"/>
          <w:szCs w:val="32"/>
        </w:rPr>
      </w:pPr>
      <w:r>
        <w:br w:type="page"/>
      </w:r>
    </w:p>
    <w:p w14:paraId="0CA156A4" w14:textId="77777777" w:rsidR="00D70A6E" w:rsidRDefault="00D70A6E" w:rsidP="00D70A6E">
      <w:pPr>
        <w:pStyle w:val="Nadpis2"/>
        <w:numPr>
          <w:ilvl w:val="0"/>
          <w:numId w:val="0"/>
        </w:numPr>
        <w:rPr>
          <w:lang w:eastAsia="sk-SK"/>
        </w:rPr>
      </w:pPr>
      <w:bookmarkStart w:id="233" w:name="_Toc442695638"/>
      <w:bookmarkStart w:id="234" w:name="_Toc480375517"/>
      <w:bookmarkStart w:id="235" w:name="_Toc480399755"/>
      <w:r>
        <w:rPr>
          <w:noProof/>
          <w:lang w:eastAsia="sk-SK"/>
        </w:rPr>
        <w:lastRenderedPageBreak/>
        <w:drawing>
          <wp:anchor distT="0" distB="0" distL="114300" distR="114300" simplePos="0" relativeHeight="251326464" behindDoc="0" locked="0" layoutInCell="1" allowOverlap="1" wp14:anchorId="3F909E8A" wp14:editId="2A1EED73">
            <wp:simplePos x="0" y="0"/>
            <wp:positionH relativeFrom="column">
              <wp:posOffset>22225</wp:posOffset>
            </wp:positionH>
            <wp:positionV relativeFrom="paragraph">
              <wp:posOffset>712470</wp:posOffset>
            </wp:positionV>
            <wp:extent cx="5533390" cy="3083560"/>
            <wp:effectExtent l="0" t="0" r="0" b="2540"/>
            <wp:wrapTopAndBottom/>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lly-GPIO_schem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3390" cy="308356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45720" distB="45720" distL="114300" distR="114300" simplePos="0" relativeHeight="251997184" behindDoc="1" locked="0" layoutInCell="1" allowOverlap="1" wp14:anchorId="7F881C08" wp14:editId="23A85525">
                <wp:simplePos x="0" y="0"/>
                <wp:positionH relativeFrom="column">
                  <wp:posOffset>4445</wp:posOffset>
                </wp:positionH>
                <wp:positionV relativeFrom="paragraph">
                  <wp:posOffset>3851910</wp:posOffset>
                </wp:positionV>
                <wp:extent cx="556069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422D7517" w14:textId="77777777" w:rsidR="005860F6" w:rsidRPr="00D155C9" w:rsidRDefault="005860F6" w:rsidP="00D70A6E">
                            <w:pPr>
                              <w:ind w:firstLine="0"/>
                              <w:jc w:val="center"/>
                              <w:rPr>
                                <w:i/>
                              </w:rPr>
                            </w:pPr>
                            <w:r>
                              <w:rPr>
                                <w:i/>
                              </w:rPr>
                              <w:t>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881C08" id="Textové pole 2" o:spid="_x0000_s1042" type="#_x0000_t202" style="position:absolute;left:0;text-align:left;margin-left:.35pt;margin-top:303.3pt;width:437.85pt;height:110.6pt;z-index:-25131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" filled="f" stroked="f">
                <v:textbox style="mso-fit-shape-to-text:t">
                  <w:txbxContent>
                    <w:p w14:paraId="422D7517" w14:textId="77777777" w:rsidR="005860F6" w:rsidRPr="00D155C9" w:rsidRDefault="005860F6" w:rsidP="00D70A6E">
                      <w:pPr>
                        <w:ind w:firstLine="0"/>
                        <w:jc w:val="center"/>
                        <w:rPr>
                          <w:i/>
                        </w:rPr>
                      </w:pPr>
                      <w:r>
                        <w:rPr>
                          <w:i/>
                        </w:rPr>
                        <w:t>schéma</w:t>
                      </w:r>
                    </w:p>
                  </w:txbxContent>
                </v:textbox>
              </v:shape>
            </w:pict>
          </mc:Fallback>
        </mc:AlternateContent>
      </w:r>
      <w:r>
        <w:t>Príloha A:</w:t>
      </w:r>
      <w:bookmarkEnd w:id="229"/>
      <w:r w:rsidRPr="4355E7AC">
        <w:t xml:space="preserve"> </w:t>
      </w:r>
      <w:bookmarkEnd w:id="233"/>
      <w:r w:rsidRPr="00D70A6E">
        <w:rPr>
          <w:b w:val="0"/>
          <w:lang w:eastAsia="sk-SK"/>
        </w:rPr>
        <w:t>Podporná doska – GPIO-TALLY</w:t>
      </w:r>
      <w:bookmarkEnd w:id="234"/>
      <w:bookmarkEnd w:id="235"/>
      <w:r w:rsidRPr="00C13921">
        <w:rPr>
          <w:lang w:eastAsia="sk-SK"/>
        </w:rPr>
        <w:t xml:space="preserve">  </w:t>
      </w:r>
    </w:p>
    <w:p w14:paraId="24858F2C" w14:textId="77777777" w:rsidR="00D70A6E" w:rsidRDefault="00D70A6E" w:rsidP="00D70A6E">
      <w:pPr>
        <w:rPr>
          <w:lang w:eastAsia="sk-SK"/>
        </w:rPr>
      </w:pPr>
      <w:r>
        <w:rPr>
          <w:noProof/>
          <w:lang w:eastAsia="sk-SK"/>
        </w:rPr>
        <w:drawing>
          <wp:anchor distT="0" distB="0" distL="114300" distR="114300" simplePos="0" relativeHeight="251558912" behindDoc="0" locked="0" layoutInCell="1" allowOverlap="1" wp14:anchorId="0BD73833" wp14:editId="5A93A224">
            <wp:simplePos x="0" y="0"/>
            <wp:positionH relativeFrom="column">
              <wp:posOffset>2892425</wp:posOffset>
            </wp:positionH>
            <wp:positionV relativeFrom="paragraph">
              <wp:posOffset>4003040</wp:posOffset>
            </wp:positionV>
            <wp:extent cx="2477770" cy="1264920"/>
            <wp:effectExtent l="0" t="0" r="0" b="0"/>
            <wp:wrapSquare wrapText="bothSides"/>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ly-GPIO_Osadeni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77770" cy="1264920"/>
                    </a:xfrm>
                    <a:prstGeom prst="rect">
                      <a:avLst/>
                    </a:prstGeom>
                  </pic:spPr>
                </pic:pic>
              </a:graphicData>
            </a:graphic>
          </wp:anchor>
        </w:drawing>
      </w:r>
      <w:r>
        <w:rPr>
          <w:noProof/>
          <w:lang w:eastAsia="sk-SK"/>
        </w:rPr>
        <w:drawing>
          <wp:anchor distT="0" distB="0" distL="114300" distR="114300" simplePos="0" relativeHeight="251593728" behindDoc="0" locked="0" layoutInCell="1" allowOverlap="1" wp14:anchorId="6CC01FF5" wp14:editId="2196F4E3">
            <wp:simplePos x="0" y="0"/>
            <wp:positionH relativeFrom="column">
              <wp:posOffset>192405</wp:posOffset>
            </wp:positionH>
            <wp:positionV relativeFrom="paragraph">
              <wp:posOffset>4004310</wp:posOffset>
            </wp:positionV>
            <wp:extent cx="2477770" cy="1264920"/>
            <wp:effectExtent l="0" t="0" r="0" b="0"/>
            <wp:wrapSquare wrapText="bothSides"/>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lly-GPIO_meď.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7770" cy="1264920"/>
                    </a:xfrm>
                    <a:prstGeom prst="rect">
                      <a:avLst/>
                    </a:prstGeom>
                  </pic:spPr>
                </pic:pic>
              </a:graphicData>
            </a:graphic>
          </wp:anchor>
        </w:drawing>
      </w:r>
      <w:r>
        <w:rPr>
          <w:noProof/>
          <w:lang w:eastAsia="sk-SK"/>
        </w:rPr>
        <mc:AlternateContent>
          <mc:Choice Requires="wps">
            <w:drawing>
              <wp:anchor distT="45720" distB="45720" distL="114300" distR="114300" simplePos="0" relativeHeight="251610112" behindDoc="0" locked="0" layoutInCell="1" allowOverlap="1" wp14:anchorId="373D7E1C" wp14:editId="4D1BC340">
                <wp:simplePos x="0" y="0"/>
                <wp:positionH relativeFrom="column">
                  <wp:posOffset>-3175</wp:posOffset>
                </wp:positionH>
                <wp:positionV relativeFrom="paragraph">
                  <wp:posOffset>5403215</wp:posOffset>
                </wp:positionV>
                <wp:extent cx="5591175" cy="1404620"/>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noFill/>
                        <a:ln w="9525">
                          <a:noFill/>
                          <a:miter lim="800000"/>
                          <a:headEnd/>
                          <a:tailEnd/>
                        </a:ln>
                      </wps:spPr>
                      <wps:txbx>
                        <w:txbxContent>
                          <w:p w14:paraId="2BBE6450" w14:textId="77777777" w:rsidR="005860F6" w:rsidRPr="00D155C9" w:rsidRDefault="005860F6" w:rsidP="00D70A6E">
                            <w:pPr>
                              <w:ind w:firstLine="0"/>
                              <w:jc w:val="center"/>
                              <w:rPr>
                                <w:i/>
                              </w:rPr>
                            </w:pPr>
                            <w:r>
                              <w:rPr>
                                <w:i/>
                              </w:rPr>
                              <w:t>Vodivé spoje (vľavo), obsadzovací plán (vpravo)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3D7E1C" id="_x0000_s1043" type="#_x0000_t202" style="position:absolute;left:0;text-align:left;margin-left:-.25pt;margin-top:425.45pt;width:440.2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" filled="f" stroked="f">
                <v:textbox style="mso-fit-shape-to-text:t">
                  <w:txbxContent>
                    <w:p w14:paraId="2BBE6450" w14:textId="77777777" w:rsidR="005860F6" w:rsidRPr="00D155C9" w:rsidRDefault="005860F6" w:rsidP="00D70A6E">
                      <w:pPr>
                        <w:ind w:firstLine="0"/>
                        <w:jc w:val="center"/>
                        <w:rPr>
                          <w:i/>
                        </w:rPr>
                      </w:pPr>
                      <w:r>
                        <w:rPr>
                          <w:i/>
                        </w:rPr>
                        <w:t>Vodivé spoje (vľavo), obsadzovací plán (vpravo)</w:t>
                      </w:r>
                    </w:p>
                  </w:txbxContent>
                </v:textbox>
                <w10:wrap type="square"/>
              </v:shape>
            </w:pict>
          </mc:Fallback>
        </mc:AlternateContent>
      </w:r>
    </w:p>
    <w:p w14:paraId="32D24A4D" w14:textId="10FBB20E" w:rsidR="00D70A6E" w:rsidRDefault="001C7234" w:rsidP="00D70A6E">
      <w:pPr>
        <w:rPr>
          <w:b/>
          <w:lang w:eastAsia="sk-SK"/>
        </w:rPr>
      </w:pPr>
      <w:r>
        <w:rPr>
          <w:noProof/>
          <w:lang w:eastAsia="sk-SK"/>
        </w:rPr>
        <mc:AlternateContent>
          <mc:Choice Requires="wps">
            <w:drawing>
              <wp:anchor distT="45720" distB="45720" distL="114300" distR="114300" simplePos="0" relativeHeight="251618304" behindDoc="0" locked="0" layoutInCell="1" allowOverlap="1" wp14:anchorId="3D1E483D" wp14:editId="44B7F726">
                <wp:simplePos x="0" y="0"/>
                <wp:positionH relativeFrom="margin">
                  <wp:align>right</wp:align>
                </wp:positionH>
                <wp:positionV relativeFrom="paragraph">
                  <wp:posOffset>7152545</wp:posOffset>
                </wp:positionV>
                <wp:extent cx="5560695" cy="1404620"/>
                <wp:effectExtent l="0" t="0" r="0" b="0"/>
                <wp:wrapSquare wrapText="bothSides"/>
                <wp:docPr id="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22DA44AD" w14:textId="77777777" w:rsidR="005860F6" w:rsidRPr="00D155C9" w:rsidRDefault="005860F6" w:rsidP="00D70A6E">
                            <w:pPr>
                              <w:ind w:firstLine="0"/>
                              <w:jc w:val="center"/>
                              <w:rPr>
                                <w:i/>
                              </w:rPr>
                            </w:pPr>
                            <w:r>
                              <w:rPr>
                                <w:i/>
                              </w:rPr>
                              <w:t>Hodnoty obmedzovacích rezistorov a farby LED diód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1E483D" id="_x0000_s1044" type="#_x0000_t202" style="position:absolute;left:0;text-align:left;margin-left:386.65pt;margin-top:563.2pt;width:437.85pt;height:110.6pt;z-index:251618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" filled="f" stroked="f">
                <v:textbox style="mso-fit-shape-to-text:t">
                  <w:txbxContent>
                    <w:p w14:paraId="22DA44AD" w14:textId="77777777" w:rsidR="005860F6" w:rsidRPr="00D155C9" w:rsidRDefault="005860F6" w:rsidP="00D70A6E">
                      <w:pPr>
                        <w:ind w:firstLine="0"/>
                        <w:jc w:val="center"/>
                        <w:rPr>
                          <w:i/>
                        </w:rPr>
                      </w:pPr>
                      <w:r>
                        <w:rPr>
                          <w:i/>
                        </w:rPr>
                        <w:t>Hodnoty obmedzovacích rezistorov a farby LED diód</w:t>
                      </w:r>
                    </w:p>
                  </w:txbxContent>
                </v:textbox>
                <w10:wrap type="square" anchorx="margin"/>
              </v:shape>
            </w:pict>
          </mc:Fallback>
        </mc:AlternateContent>
      </w:r>
    </w:p>
    <w:tbl>
      <w:tblPr>
        <w:tblStyle w:val="Tabukasmriekou1svetl1"/>
        <w:tblW w:w="8047" w:type="dxa"/>
        <w:jc w:val="center"/>
        <w:tblLook w:val="04A0" w:firstRow="1" w:lastRow="0" w:firstColumn="1" w:lastColumn="0" w:noHBand="0" w:noVBand="1"/>
        <w:tblCaption w:val=""/>
        <w:tblDescription w:val=""/>
      </w:tblPr>
      <w:tblGrid>
        <w:gridCol w:w="1242"/>
        <w:gridCol w:w="2410"/>
        <w:gridCol w:w="1030"/>
        <w:gridCol w:w="2268"/>
        <w:gridCol w:w="1097"/>
      </w:tblGrid>
      <w:tr w:rsidR="00D70A6E" w14:paraId="661FB37C" w14:textId="77777777" w:rsidTr="00D040F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42" w:type="dxa"/>
            <w:vMerge w:val="restart"/>
            <w:vAlign w:val="center"/>
          </w:tcPr>
          <w:p w14:paraId="4879321B" w14:textId="77777777" w:rsidR="00D70A6E" w:rsidRDefault="00D70A6E" w:rsidP="00D040FE">
            <w:pPr>
              <w:spacing w:after="0" w:line="276" w:lineRule="auto"/>
              <w:ind w:firstLine="0"/>
              <w:jc w:val="center"/>
              <w:rPr>
                <w:b w:val="0"/>
                <w:bCs w:val="0"/>
                <w:lang w:eastAsia="sk-SK"/>
              </w:rPr>
            </w:pPr>
            <w:r w:rsidRPr="69712AFE">
              <w:rPr>
                <w:b w:val="0"/>
                <w:bCs w:val="0"/>
                <w:lang w:eastAsia="sk-SK"/>
              </w:rPr>
              <w:t>Signál</w:t>
            </w:r>
          </w:p>
        </w:tc>
        <w:tc>
          <w:tcPr>
            <w:tcW w:w="3440" w:type="dxa"/>
            <w:gridSpan w:val="2"/>
            <w:tcBorders>
              <w:bottom w:val="single" w:sz="4" w:space="0" w:color="999999"/>
            </w:tcBorders>
            <w:vAlign w:val="center"/>
          </w:tcPr>
          <w:p w14:paraId="6C84103F" w14:textId="77777777" w:rsidR="00D70A6E" w:rsidRDefault="00D70A6E" w:rsidP="00D040FE">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lang w:eastAsia="sk-SK"/>
              </w:rPr>
            </w:pPr>
            <w:r w:rsidRPr="69712AFE">
              <w:rPr>
                <w:b w:val="0"/>
                <w:bCs w:val="0"/>
                <w:lang w:eastAsia="sk-SK"/>
              </w:rPr>
              <w:t>Rezistory</w:t>
            </w:r>
          </w:p>
        </w:tc>
        <w:tc>
          <w:tcPr>
            <w:tcW w:w="3365" w:type="dxa"/>
            <w:gridSpan w:val="2"/>
            <w:tcBorders>
              <w:bottom w:val="single" w:sz="4" w:space="0" w:color="999999"/>
            </w:tcBorders>
            <w:vAlign w:val="center"/>
          </w:tcPr>
          <w:p w14:paraId="217023F2" w14:textId="362CACB6" w:rsidR="00D70A6E" w:rsidRDefault="00D70A6E" w:rsidP="00D040FE">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lang w:eastAsia="sk-SK"/>
              </w:rPr>
            </w:pPr>
            <w:r w:rsidRPr="69712AFE">
              <w:rPr>
                <w:b w:val="0"/>
                <w:bCs w:val="0"/>
                <w:lang w:eastAsia="sk-SK"/>
              </w:rPr>
              <w:t>LED diódy</w:t>
            </w:r>
          </w:p>
        </w:tc>
      </w:tr>
      <w:tr w:rsidR="00D70A6E" w14:paraId="5E135A83" w14:textId="77777777" w:rsidTr="00D040FE">
        <w:trPr>
          <w:trHeight w:val="283"/>
          <w:jc w:val="center"/>
        </w:trPr>
        <w:tc>
          <w:tcPr>
            <w:cnfStyle w:val="001000000000" w:firstRow="0" w:lastRow="0" w:firstColumn="1" w:lastColumn="0" w:oddVBand="0" w:evenVBand="0" w:oddHBand="0" w:evenHBand="0" w:firstRowFirstColumn="0" w:firstRowLastColumn="0" w:lastRowFirstColumn="0" w:lastRowLastColumn="0"/>
            <w:tcW w:w="1242" w:type="dxa"/>
            <w:vMerge/>
            <w:tcBorders>
              <w:bottom w:val="single" w:sz="18" w:space="0" w:color="999999"/>
            </w:tcBorders>
            <w:vAlign w:val="center"/>
          </w:tcPr>
          <w:p w14:paraId="69357B34" w14:textId="77777777" w:rsidR="00D70A6E" w:rsidRDefault="00D70A6E" w:rsidP="00D040FE">
            <w:pPr>
              <w:spacing w:after="0" w:line="276" w:lineRule="auto"/>
              <w:ind w:firstLine="0"/>
              <w:jc w:val="center"/>
              <w:rPr>
                <w:b w:val="0"/>
                <w:lang w:eastAsia="sk-SK"/>
              </w:rPr>
            </w:pPr>
          </w:p>
        </w:tc>
        <w:tc>
          <w:tcPr>
            <w:tcW w:w="2410" w:type="dxa"/>
            <w:tcBorders>
              <w:top w:val="single" w:sz="4" w:space="0" w:color="999999"/>
              <w:bottom w:val="single" w:sz="18" w:space="0" w:color="999999"/>
              <w:right w:val="single" w:sz="4" w:space="0" w:color="999999"/>
            </w:tcBorders>
            <w:vAlign w:val="center"/>
          </w:tcPr>
          <w:p w14:paraId="43C46DF4"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označenie</w:t>
            </w:r>
          </w:p>
        </w:tc>
        <w:tc>
          <w:tcPr>
            <w:tcW w:w="1030" w:type="dxa"/>
            <w:tcBorders>
              <w:top w:val="single" w:sz="4" w:space="0" w:color="999999"/>
              <w:bottom w:val="single" w:sz="18" w:space="0" w:color="999999"/>
              <w:right w:val="single" w:sz="4" w:space="0" w:color="999999"/>
            </w:tcBorders>
            <w:vAlign w:val="center"/>
          </w:tcPr>
          <w:p w14:paraId="61BB1157"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hodnota</w:t>
            </w:r>
          </w:p>
        </w:tc>
        <w:tc>
          <w:tcPr>
            <w:tcW w:w="2268" w:type="dxa"/>
            <w:tcBorders>
              <w:top w:val="single" w:sz="4" w:space="0" w:color="999999"/>
              <w:left w:val="single" w:sz="4" w:space="0" w:color="999999"/>
              <w:bottom w:val="single" w:sz="18" w:space="0" w:color="999999"/>
              <w:right w:val="single" w:sz="4" w:space="0" w:color="999999"/>
            </w:tcBorders>
            <w:vAlign w:val="center"/>
          </w:tcPr>
          <w:p w14:paraId="60951F6E"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označenie</w:t>
            </w:r>
          </w:p>
        </w:tc>
        <w:tc>
          <w:tcPr>
            <w:tcW w:w="1097" w:type="dxa"/>
            <w:tcBorders>
              <w:top w:val="single" w:sz="4" w:space="0" w:color="999999"/>
              <w:left w:val="single" w:sz="4" w:space="0" w:color="999999"/>
              <w:bottom w:val="single" w:sz="18" w:space="0" w:color="999999"/>
              <w:right w:val="single" w:sz="4" w:space="0" w:color="999999"/>
            </w:tcBorders>
            <w:vAlign w:val="center"/>
          </w:tcPr>
          <w:p w14:paraId="53E39D38"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farba</w:t>
            </w:r>
          </w:p>
        </w:tc>
      </w:tr>
      <w:tr w:rsidR="00D70A6E" w14:paraId="7FE2B38D" w14:textId="77777777" w:rsidTr="00D040FE">
        <w:trPr>
          <w:trHeight w:val="850"/>
          <w:jc w:val="center"/>
        </w:trPr>
        <w:tc>
          <w:tcPr>
            <w:cnfStyle w:val="001000000000" w:firstRow="0" w:lastRow="0" w:firstColumn="1" w:lastColumn="0" w:oddVBand="0" w:evenVBand="0" w:oddHBand="0" w:evenHBand="0" w:firstRowFirstColumn="0" w:firstRowLastColumn="0" w:lastRowFirstColumn="0" w:lastRowLastColumn="0"/>
            <w:tcW w:w="1242" w:type="dxa"/>
            <w:tcBorders>
              <w:top w:val="single" w:sz="18" w:space="0" w:color="999999"/>
            </w:tcBorders>
            <w:vAlign w:val="center"/>
          </w:tcPr>
          <w:p w14:paraId="27844662" w14:textId="77777777" w:rsidR="00D70A6E" w:rsidRDefault="00D70A6E" w:rsidP="00D040FE">
            <w:pPr>
              <w:spacing w:after="0"/>
              <w:ind w:firstLine="0"/>
              <w:jc w:val="center"/>
              <w:rPr>
                <w:lang w:eastAsia="sk-SK"/>
              </w:rPr>
            </w:pPr>
            <w:r>
              <w:rPr>
                <w:b w:val="0"/>
                <w:bCs w:val="0"/>
                <w:lang w:eastAsia="sk-SK"/>
              </w:rPr>
              <w:t>LIVE</w:t>
            </w:r>
          </w:p>
        </w:tc>
        <w:tc>
          <w:tcPr>
            <w:tcW w:w="2410" w:type="dxa"/>
            <w:tcBorders>
              <w:top w:val="single" w:sz="18" w:space="0" w:color="999999"/>
            </w:tcBorders>
            <w:vAlign w:val="center"/>
          </w:tcPr>
          <w:p w14:paraId="188CDB92"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R1, R3, R5, R7, R9, R11, R13, R15</w:t>
            </w:r>
          </w:p>
        </w:tc>
        <w:tc>
          <w:tcPr>
            <w:tcW w:w="1030" w:type="dxa"/>
            <w:tcBorders>
              <w:top w:val="single" w:sz="18" w:space="0" w:color="999999"/>
            </w:tcBorders>
            <w:vAlign w:val="center"/>
          </w:tcPr>
          <w:p w14:paraId="6ED02BD4"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180 Ω</w:t>
            </w:r>
          </w:p>
        </w:tc>
        <w:tc>
          <w:tcPr>
            <w:tcW w:w="2268" w:type="dxa"/>
            <w:tcBorders>
              <w:top w:val="single" w:sz="18" w:space="0" w:color="999999"/>
            </w:tcBorders>
            <w:vAlign w:val="center"/>
          </w:tcPr>
          <w:p w14:paraId="432E6245" w14:textId="22FE4DCF"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D1, D3, D5, D7, D9, D11, D13, D15</w:t>
            </w:r>
          </w:p>
        </w:tc>
        <w:tc>
          <w:tcPr>
            <w:tcW w:w="1097" w:type="dxa"/>
            <w:tcBorders>
              <w:top w:val="single" w:sz="18" w:space="0" w:color="999999"/>
            </w:tcBorders>
            <w:vAlign w:val="center"/>
          </w:tcPr>
          <w:p w14:paraId="657CCD73" w14:textId="77777777" w:rsidR="00D70A6E" w:rsidRPr="00C1429F" w:rsidRDefault="00D70A6E" w:rsidP="00D040FE">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červená</w:t>
            </w:r>
          </w:p>
        </w:tc>
      </w:tr>
      <w:tr w:rsidR="00D70A6E" w14:paraId="4A803931" w14:textId="77777777" w:rsidTr="00D040FE">
        <w:trPr>
          <w:trHeight w:val="850"/>
          <w:jc w:val="center"/>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70F3550" w14:textId="77777777" w:rsidR="00D70A6E" w:rsidRDefault="00D70A6E" w:rsidP="00D040FE">
            <w:pPr>
              <w:spacing w:after="0"/>
              <w:ind w:firstLine="0"/>
              <w:jc w:val="center"/>
              <w:rPr>
                <w:lang w:eastAsia="sk-SK"/>
              </w:rPr>
            </w:pPr>
            <w:r>
              <w:rPr>
                <w:b w:val="0"/>
                <w:bCs w:val="0"/>
                <w:lang w:eastAsia="sk-SK"/>
              </w:rPr>
              <w:t>READY</w:t>
            </w:r>
          </w:p>
        </w:tc>
        <w:tc>
          <w:tcPr>
            <w:tcW w:w="2410" w:type="dxa"/>
            <w:vAlign w:val="center"/>
          </w:tcPr>
          <w:p w14:paraId="5D7D1919"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R2, R4, R6, R8, R10, R12, R14, R16</w:t>
            </w:r>
          </w:p>
        </w:tc>
        <w:tc>
          <w:tcPr>
            <w:tcW w:w="1030" w:type="dxa"/>
            <w:vAlign w:val="center"/>
          </w:tcPr>
          <w:p w14:paraId="2338C886"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150 Ω</w:t>
            </w:r>
          </w:p>
        </w:tc>
        <w:tc>
          <w:tcPr>
            <w:tcW w:w="2268" w:type="dxa"/>
            <w:vAlign w:val="center"/>
          </w:tcPr>
          <w:p w14:paraId="54717A7F"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D2, D4, D6, D8, D10, D12, D14, D16</w:t>
            </w:r>
          </w:p>
        </w:tc>
        <w:tc>
          <w:tcPr>
            <w:tcW w:w="1097" w:type="dxa"/>
            <w:vAlign w:val="center"/>
          </w:tcPr>
          <w:p w14:paraId="20752E5C" w14:textId="77777777" w:rsidR="00D70A6E" w:rsidRPr="00C1429F" w:rsidRDefault="00D70A6E" w:rsidP="00D040FE">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zelená</w:t>
            </w:r>
          </w:p>
        </w:tc>
      </w:tr>
    </w:tbl>
    <w:p w14:paraId="341EE85D" w14:textId="77777777" w:rsidR="00D70A6E" w:rsidRDefault="00D70A6E" w:rsidP="00D70A6E">
      <w:pPr>
        <w:pStyle w:val="Nadpis2"/>
        <w:numPr>
          <w:ilvl w:val="0"/>
          <w:numId w:val="0"/>
        </w:numPr>
        <w:rPr>
          <w:lang w:eastAsia="sk-SK"/>
        </w:rPr>
      </w:pPr>
      <w:bookmarkStart w:id="236" w:name="_Toc480375518"/>
      <w:bookmarkStart w:id="237" w:name="_Toc480399756"/>
      <w:r>
        <w:rPr>
          <w:lang w:eastAsia="sk-SK"/>
        </w:rPr>
        <w:lastRenderedPageBreak/>
        <w:t>P</w:t>
      </w:r>
      <w:r w:rsidRPr="5ED4501E">
        <w:rPr>
          <w:lang w:eastAsia="sk-SK"/>
        </w:rPr>
        <w:t>ríloha B:</w:t>
      </w:r>
      <w:r w:rsidRPr="7841390B">
        <w:rPr>
          <w:lang w:eastAsia="sk-SK"/>
        </w:rPr>
        <w:t xml:space="preserve"> </w:t>
      </w:r>
      <w:r w:rsidRPr="00D70A6E">
        <w:rPr>
          <w:b w:val="0"/>
          <w:lang w:eastAsia="sk-SK"/>
        </w:rPr>
        <w:t>Podporná doska pre bezpečné vypnutie systému</w:t>
      </w:r>
      <w:bookmarkEnd w:id="236"/>
      <w:bookmarkEnd w:id="237"/>
    </w:p>
    <w:p w14:paraId="20C51047" w14:textId="77777777" w:rsidR="00D70A6E" w:rsidRDefault="00D70A6E" w:rsidP="00D70A6E">
      <w:pPr>
        <w:rPr>
          <w:b/>
          <w:bCs/>
          <w:lang w:eastAsia="sk-SK"/>
        </w:rPr>
      </w:pPr>
      <w:r>
        <w:rPr>
          <w:b/>
          <w:bCs/>
          <w:noProof/>
          <w:lang w:eastAsia="sk-SK"/>
        </w:rPr>
        <w:drawing>
          <wp:anchor distT="0" distB="0" distL="114300" distR="114300" simplePos="0" relativeHeight="251431936" behindDoc="0" locked="0" layoutInCell="1" allowOverlap="1" wp14:anchorId="4689F5B7" wp14:editId="35A43C75">
            <wp:simplePos x="0" y="0"/>
            <wp:positionH relativeFrom="column">
              <wp:posOffset>1451449</wp:posOffset>
            </wp:positionH>
            <wp:positionV relativeFrom="paragraph">
              <wp:posOffset>408030</wp:posOffset>
            </wp:positionV>
            <wp:extent cx="2155825" cy="423545"/>
            <wp:effectExtent l="0" t="0" r="0" b="0"/>
            <wp:wrapTopAndBottom/>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AppData\Local\Microsoft\Windows\INetCache\Content.Word\SWITCH_schéma.jp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55825" cy="42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E3B20" w14:textId="77777777" w:rsidR="00D70A6E" w:rsidRPr="00340183" w:rsidRDefault="00D70A6E" w:rsidP="00D70A6E">
      <w:pPr>
        <w:rPr>
          <w:lang w:eastAsia="sk-SK"/>
        </w:rPr>
      </w:pPr>
      <w:r w:rsidRPr="0025565B">
        <w:rPr>
          <w:noProof/>
          <w:lang w:eastAsia="sk-SK"/>
        </w:rPr>
        <mc:AlternateContent>
          <mc:Choice Requires="wps">
            <w:drawing>
              <wp:anchor distT="45720" distB="45720" distL="114300" distR="114300" simplePos="0" relativeHeight="251626496" behindDoc="1" locked="0" layoutInCell="1" allowOverlap="1" wp14:anchorId="78B01936" wp14:editId="16C41C1D">
                <wp:simplePos x="0" y="0"/>
                <wp:positionH relativeFrom="column">
                  <wp:posOffset>7620</wp:posOffset>
                </wp:positionH>
                <wp:positionV relativeFrom="paragraph">
                  <wp:posOffset>537845</wp:posOffset>
                </wp:positionV>
                <wp:extent cx="5560695" cy="1404620"/>
                <wp:effectExtent l="0" t="0" r="0" b="0"/>
                <wp:wrapNone/>
                <wp:docPr id="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73DECA04" w14:textId="77777777" w:rsidR="005860F6" w:rsidRPr="00D155C9" w:rsidRDefault="005860F6" w:rsidP="00D70A6E">
                            <w:pPr>
                              <w:ind w:firstLine="0"/>
                              <w:jc w:val="center"/>
                              <w:rPr>
                                <w:i/>
                              </w:rPr>
                            </w:pPr>
                            <w:r>
                              <w:rPr>
                                <w:i/>
                              </w:rPr>
                              <w:t>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01936" id="_x0000_s1045" type="#_x0000_t202" style="position:absolute;left:0;text-align:left;margin-left:.6pt;margin-top:42.35pt;width:437.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" filled="f" stroked="f">
                <v:textbox style="mso-fit-shape-to-text:t">
                  <w:txbxContent>
                    <w:p w14:paraId="73DECA04" w14:textId="77777777" w:rsidR="005860F6" w:rsidRPr="00D155C9" w:rsidRDefault="005860F6" w:rsidP="00D70A6E">
                      <w:pPr>
                        <w:ind w:firstLine="0"/>
                        <w:jc w:val="center"/>
                        <w:rPr>
                          <w:i/>
                        </w:rPr>
                      </w:pPr>
                      <w:r>
                        <w:rPr>
                          <w:i/>
                        </w:rPr>
                        <w:t>schéma</w:t>
                      </w:r>
                    </w:p>
                  </w:txbxContent>
                </v:textbox>
              </v:shape>
            </w:pict>
          </mc:Fallback>
        </mc:AlternateContent>
      </w:r>
    </w:p>
    <w:p w14:paraId="13FF1178" w14:textId="77777777" w:rsidR="00D70A6E" w:rsidRPr="00340183" w:rsidRDefault="00D70A6E" w:rsidP="00D70A6E">
      <w:pPr>
        <w:rPr>
          <w:lang w:eastAsia="sk-SK"/>
        </w:rPr>
      </w:pPr>
      <w:r>
        <w:rPr>
          <w:b/>
          <w:bCs/>
          <w:noProof/>
          <w:lang w:eastAsia="sk-SK"/>
        </w:rPr>
        <w:drawing>
          <wp:anchor distT="0" distB="0" distL="114300" distR="114300" simplePos="0" relativeHeight="251601920" behindDoc="0" locked="0" layoutInCell="1" allowOverlap="1" wp14:anchorId="7C7742CC" wp14:editId="064A8A25">
            <wp:simplePos x="0" y="0"/>
            <wp:positionH relativeFrom="column">
              <wp:posOffset>482600</wp:posOffset>
            </wp:positionH>
            <wp:positionV relativeFrom="paragraph">
              <wp:posOffset>308610</wp:posOffset>
            </wp:positionV>
            <wp:extent cx="1694815" cy="952500"/>
            <wp:effectExtent l="0" t="0" r="635" b="0"/>
            <wp:wrapSquare wrapText="bothSides"/>
            <wp:docPr id="46" name="Obrázok 46" descr="C:\Users\klein\AppData\Local\Microsoft\Windows\INetCache\Content.Word\SWITCH_D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ein\AppData\Local\Microsoft\Windows\INetCache\Content.Word\SWITCH_DP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4815"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eastAsia="sk-SK"/>
        </w:rPr>
        <w:drawing>
          <wp:anchor distT="0" distB="0" distL="114300" distR="114300" simplePos="0" relativeHeight="251567104" behindDoc="0" locked="0" layoutInCell="1" allowOverlap="1" wp14:anchorId="74A24EA2" wp14:editId="11AF889A">
            <wp:simplePos x="0" y="0"/>
            <wp:positionH relativeFrom="column">
              <wp:posOffset>3360420</wp:posOffset>
            </wp:positionH>
            <wp:positionV relativeFrom="paragraph">
              <wp:posOffset>287655</wp:posOffset>
            </wp:positionV>
            <wp:extent cx="1736725" cy="981710"/>
            <wp:effectExtent l="0" t="0" r="0" b="8890"/>
            <wp:wrapThrough wrapText="bothSides">
              <wp:wrapPolygon edited="0">
                <wp:start x="0" y="0"/>
                <wp:lineTo x="0" y="21376"/>
                <wp:lineTo x="21324" y="21376"/>
                <wp:lineTo x="21324" y="0"/>
                <wp:lineTo x="0" y="0"/>
              </wp:wrapPolygon>
            </wp:wrapThrough>
            <wp:docPr id="47" name="Obrázok 47" descr="C:\Users\klein\AppData\Local\Microsoft\Windows\INetCache\Content.Word\SWITCH_osadzov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ein\AppData\Local\Microsoft\Windows\INetCache\Content.Word\SWITCH_osadzovani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6725"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DF013" w14:textId="77777777" w:rsidR="00D70A6E" w:rsidRPr="00340183" w:rsidRDefault="00D70A6E" w:rsidP="00D70A6E">
      <w:pPr>
        <w:rPr>
          <w:lang w:eastAsia="sk-SK"/>
        </w:rPr>
      </w:pPr>
    </w:p>
    <w:p w14:paraId="37FFEDAF" w14:textId="77777777" w:rsidR="00D70A6E" w:rsidRPr="00340183" w:rsidRDefault="00D70A6E" w:rsidP="00D70A6E">
      <w:pPr>
        <w:rPr>
          <w:lang w:eastAsia="sk-SK"/>
        </w:rPr>
      </w:pPr>
      <w:r w:rsidRPr="0025565B">
        <w:rPr>
          <w:noProof/>
          <w:lang w:eastAsia="sk-SK"/>
        </w:rPr>
        <mc:AlternateContent>
          <mc:Choice Requires="wps">
            <w:drawing>
              <wp:anchor distT="45720" distB="45720" distL="114300" distR="114300" simplePos="0" relativeHeight="251634688" behindDoc="0" locked="0" layoutInCell="1" allowOverlap="1" wp14:anchorId="16183737" wp14:editId="3A0B0675">
                <wp:simplePos x="0" y="0"/>
                <wp:positionH relativeFrom="column">
                  <wp:posOffset>-3175</wp:posOffset>
                </wp:positionH>
                <wp:positionV relativeFrom="paragraph">
                  <wp:posOffset>706755</wp:posOffset>
                </wp:positionV>
                <wp:extent cx="5581650" cy="1404620"/>
                <wp:effectExtent l="0" t="0" r="0" b="0"/>
                <wp:wrapSquare wrapText="bothSides"/>
                <wp:docPr id="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404620"/>
                        </a:xfrm>
                        <a:prstGeom prst="rect">
                          <a:avLst/>
                        </a:prstGeom>
                        <a:noFill/>
                        <a:ln w="9525">
                          <a:noFill/>
                          <a:miter lim="800000"/>
                          <a:headEnd/>
                          <a:tailEnd/>
                        </a:ln>
                      </wps:spPr>
                      <wps:txbx>
                        <w:txbxContent>
                          <w:p w14:paraId="1E3D14D2" w14:textId="77777777" w:rsidR="005860F6" w:rsidRPr="00D155C9" w:rsidRDefault="005860F6" w:rsidP="00D70A6E">
                            <w:pPr>
                              <w:ind w:firstLine="0"/>
                              <w:jc w:val="center"/>
                              <w:rPr>
                                <w:i/>
                              </w:rPr>
                            </w:pPr>
                            <w:r>
                              <w:rPr>
                                <w:i/>
                              </w:rPr>
                              <w:t>Vodivé spoje (vľavo), obsadzovací plán (vpravo)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183737" id="_x0000_s1046" type="#_x0000_t202" style="position:absolute;left:0;text-align:left;margin-left:-.25pt;margin-top:55.65pt;width:439.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" filled="f" stroked="f">
                <v:textbox style="mso-fit-shape-to-text:t">
                  <w:txbxContent>
                    <w:p w14:paraId="1E3D14D2" w14:textId="77777777" w:rsidR="005860F6" w:rsidRPr="00D155C9" w:rsidRDefault="005860F6" w:rsidP="00D70A6E">
                      <w:pPr>
                        <w:ind w:firstLine="0"/>
                        <w:jc w:val="center"/>
                        <w:rPr>
                          <w:i/>
                        </w:rPr>
                      </w:pPr>
                      <w:r>
                        <w:rPr>
                          <w:i/>
                        </w:rPr>
                        <w:t>Vodivé spoje (vľavo), obsadzovací plán (vpravo)</w:t>
                      </w:r>
                    </w:p>
                  </w:txbxContent>
                </v:textbox>
                <w10:wrap type="square"/>
              </v:shape>
            </w:pict>
          </mc:Fallback>
        </mc:AlternateContent>
      </w:r>
    </w:p>
    <w:p w14:paraId="704E11D0" w14:textId="77777777" w:rsidR="00D70A6E" w:rsidRDefault="00D70A6E" w:rsidP="00D70A6E">
      <w:pPr>
        <w:rPr>
          <w:lang w:eastAsia="sk-SK"/>
        </w:rPr>
      </w:pPr>
    </w:p>
    <w:p w14:paraId="7E0E3E16" w14:textId="77777777" w:rsidR="00D70A6E" w:rsidRDefault="00D70A6E" w:rsidP="00D70A6E">
      <w:pPr>
        <w:ind w:firstLine="0"/>
        <w:rPr>
          <w:lang w:eastAsia="sk-SK"/>
        </w:rPr>
      </w:pPr>
    </w:p>
    <w:p w14:paraId="0370D6FE" w14:textId="77777777" w:rsidR="00D70A6E" w:rsidRDefault="00D70A6E" w:rsidP="00D70A6E">
      <w:pPr>
        <w:ind w:firstLine="0"/>
        <w:jc w:val="left"/>
        <w:rPr>
          <w:lang w:eastAsia="sk-SK"/>
        </w:rPr>
      </w:pPr>
      <w:r w:rsidRPr="69712AFE">
        <w:rPr>
          <w:lang w:eastAsia="sk-SK"/>
        </w:rPr>
        <w:t>Výpočet obmedzovacieho rezistora R1:</w:t>
      </w:r>
    </w:p>
    <w:p w14:paraId="1AF491A3" w14:textId="77777777" w:rsidR="00D70A6E" w:rsidRDefault="00D70A6E" w:rsidP="00D70A6E">
      <w:pPr>
        <w:jc w:val="left"/>
        <w:rPr>
          <w:lang w:eastAsia="sk-SK"/>
        </w:rPr>
      </w:pPr>
      <w:r w:rsidRPr="69712AFE">
        <w:rPr>
          <w:lang w:eastAsia="sk-SK"/>
        </w:rPr>
        <w:t>Tlačidlo SW1:  I</w:t>
      </w:r>
      <w:r w:rsidRPr="69712AFE">
        <w:rPr>
          <w:vertAlign w:val="subscript"/>
          <w:lang w:eastAsia="sk-SK"/>
        </w:rPr>
        <w:t>MAX</w:t>
      </w:r>
      <w:r w:rsidRPr="69712AFE">
        <w:rPr>
          <w:lang w:eastAsia="sk-SK"/>
        </w:rPr>
        <w:t xml:space="preserve"> = 50 </w:t>
      </w:r>
      <w:proofErr w:type="spellStart"/>
      <w:r w:rsidRPr="69712AFE">
        <w:rPr>
          <w:lang w:eastAsia="sk-SK"/>
        </w:rPr>
        <w:t>mA</w:t>
      </w:r>
      <w:proofErr w:type="spellEnd"/>
    </w:p>
    <w:p w14:paraId="3383D901" w14:textId="77777777" w:rsidR="00D70A6E" w:rsidRDefault="00D70A6E" w:rsidP="00D70A6E">
      <w:pPr>
        <w:jc w:val="left"/>
        <w:rPr>
          <w:lang w:eastAsia="sk-SK"/>
        </w:rPr>
      </w:pPr>
      <w:r w:rsidRPr="69712AFE">
        <w:rPr>
          <w:lang w:eastAsia="sk-SK"/>
        </w:rPr>
        <w:t>Rezistor R1 (0805): P</w:t>
      </w:r>
      <w:r w:rsidRPr="69712AFE">
        <w:rPr>
          <w:vertAlign w:val="subscript"/>
          <w:lang w:eastAsia="sk-SK"/>
        </w:rPr>
        <w:t xml:space="preserve">MAX </w:t>
      </w:r>
      <w:r w:rsidRPr="69712AFE">
        <w:rPr>
          <w:lang w:eastAsia="sk-SK"/>
        </w:rPr>
        <w:t xml:space="preserve">= 125 </w:t>
      </w:r>
      <w:proofErr w:type="spellStart"/>
      <w:r w:rsidRPr="69712AFE">
        <w:rPr>
          <w:lang w:eastAsia="sk-SK"/>
        </w:rPr>
        <w:t>mW</w:t>
      </w:r>
      <w:proofErr w:type="spellEnd"/>
    </w:p>
    <w:p w14:paraId="6428DD71" w14:textId="77777777" w:rsidR="00D70A6E" w:rsidRPr="00963394" w:rsidRDefault="00D70A6E" w:rsidP="00D70A6E">
      <w:pPr>
        <w:rPr>
          <w:lang w:eastAsia="sk-SK"/>
        </w:rPr>
      </w:pPr>
      <m:oMathPara>
        <m:oMathParaPr>
          <m:jc m:val="center"/>
        </m:oMathParaPr>
        <m:oMath>
          <m:r>
            <w:rPr>
              <w:rFonts w:ascii="Cambria Math" w:hAnsi="Cambria Math"/>
              <w:lang w:eastAsia="sk-SK"/>
            </w:rPr>
            <m:t xml:space="preserve">I= </m:t>
          </m:r>
          <m:f>
            <m:fPr>
              <m:ctrlPr>
                <w:rPr>
                  <w:rFonts w:ascii="Cambria Math" w:hAnsi="Cambria Math"/>
                  <w:i/>
                  <w:lang w:eastAsia="sk-SK"/>
                </w:rPr>
              </m:ctrlPr>
            </m:fPr>
            <m:num>
              <m:r>
                <w:rPr>
                  <w:rFonts w:ascii="Cambria Math" w:hAnsi="Cambria Math"/>
                  <w:lang w:eastAsia="sk-SK"/>
                </w:rPr>
                <m:t>U</m:t>
              </m:r>
            </m:num>
            <m:den>
              <m:r>
                <w:rPr>
                  <w:rFonts w:ascii="Cambria Math" w:hAnsi="Cambria Math"/>
                  <w:lang w:eastAsia="sk-SK"/>
                </w:rPr>
                <m:t>R</m:t>
              </m:r>
            </m:den>
          </m:f>
          <m:r>
            <w:rPr>
              <w:rFonts w:ascii="Cambria Math" w:hAnsi="Cambria Math"/>
              <w:lang w:eastAsia="sk-SK"/>
            </w:rPr>
            <m:t xml:space="preserve">                   50 mA=</m:t>
          </m:r>
          <m:f>
            <m:fPr>
              <m:ctrlPr>
                <w:rPr>
                  <w:rFonts w:ascii="Cambria Math" w:hAnsi="Cambria Math"/>
                  <w:i/>
                  <w:lang w:eastAsia="sk-SK"/>
                </w:rPr>
              </m:ctrlPr>
            </m:fPr>
            <m:num>
              <m:r>
                <w:rPr>
                  <w:rFonts w:ascii="Cambria Math" w:hAnsi="Cambria Math"/>
                  <w:lang w:eastAsia="sk-SK"/>
                </w:rPr>
                <m:t>5V</m:t>
              </m:r>
            </m:num>
            <m:den>
              <m:r>
                <w:rPr>
                  <w:rFonts w:ascii="Cambria Math" w:hAnsi="Cambria Math"/>
                  <w:lang w:eastAsia="sk-SK"/>
                </w:rPr>
                <m:t>R1</m:t>
              </m:r>
            </m:den>
          </m:f>
          <m:r>
            <w:rPr>
              <w:rFonts w:ascii="Cambria Math" w:hAnsi="Cambria Math"/>
              <w:lang w:eastAsia="sk-SK"/>
            </w:rPr>
            <m:t xml:space="preserve">                R1≥100Ω</m:t>
          </m:r>
        </m:oMath>
      </m:oMathPara>
    </w:p>
    <w:p w14:paraId="0EC42F57" w14:textId="77777777" w:rsidR="00D70A6E" w:rsidRDefault="00D70A6E" w:rsidP="00D70A6E">
      <w:pPr>
        <w:rPr>
          <w:lang w:eastAsia="sk-SK"/>
        </w:rPr>
      </w:pPr>
      <w:r w:rsidRPr="69712AFE">
        <w:rPr>
          <w:lang w:eastAsia="sk-SK"/>
        </w:rPr>
        <w:t>Pre rezistor R1 sme vybrali hodnotu 150Ω.</w:t>
      </w:r>
    </w:p>
    <w:p w14:paraId="1758D6AD" w14:textId="77777777" w:rsidR="00D70A6E" w:rsidRDefault="00D70A6E" w:rsidP="00D70A6E">
      <w:pPr>
        <w:rPr>
          <w:lang w:eastAsia="sk-SK"/>
        </w:rPr>
      </w:pPr>
    </w:p>
    <w:p w14:paraId="46307BEC" w14:textId="77777777" w:rsidR="00D70A6E" w:rsidRDefault="00D70A6E" w:rsidP="00D70A6E">
      <w:pPr>
        <w:rPr>
          <w:lang w:eastAsia="sk-SK"/>
        </w:rPr>
      </w:pPr>
    </w:p>
    <w:p w14:paraId="4D0ED4BD" w14:textId="77777777" w:rsidR="00D70A6E" w:rsidRDefault="00D70A6E" w:rsidP="00D70A6E">
      <w:pPr>
        <w:rPr>
          <w:lang w:eastAsia="sk-SK"/>
        </w:rPr>
      </w:pPr>
    </w:p>
    <w:p w14:paraId="4D0445DA" w14:textId="77777777" w:rsidR="00D70A6E" w:rsidRDefault="00D70A6E" w:rsidP="00D70A6E">
      <w:pPr>
        <w:rPr>
          <w:lang w:eastAsia="sk-SK"/>
        </w:rPr>
      </w:pPr>
    </w:p>
    <w:p w14:paraId="37F8AB51" w14:textId="77777777" w:rsidR="00D70A6E" w:rsidRDefault="00D70A6E" w:rsidP="00D70A6E">
      <w:pPr>
        <w:rPr>
          <w:lang w:eastAsia="sk-SK"/>
        </w:rPr>
      </w:pPr>
    </w:p>
    <w:p w14:paraId="59D10436" w14:textId="77777777" w:rsidR="00D70A6E" w:rsidRDefault="00D70A6E" w:rsidP="00D70A6E">
      <w:pPr>
        <w:rPr>
          <w:b/>
          <w:lang w:eastAsia="sk-SK"/>
        </w:rPr>
      </w:pPr>
    </w:p>
    <w:p w14:paraId="429B77E4" w14:textId="77777777" w:rsidR="00D70A6E" w:rsidRDefault="00D70A6E" w:rsidP="00D70A6E">
      <w:pPr>
        <w:rPr>
          <w:b/>
          <w:lang w:eastAsia="sk-SK"/>
        </w:rPr>
      </w:pPr>
    </w:p>
    <w:p w14:paraId="61532B5C" w14:textId="77777777" w:rsidR="00D70A6E" w:rsidRDefault="00D70A6E" w:rsidP="00D70A6E">
      <w:pPr>
        <w:rPr>
          <w:b/>
          <w:lang w:eastAsia="sk-SK"/>
        </w:rPr>
      </w:pPr>
    </w:p>
    <w:p w14:paraId="4EB357D7" w14:textId="77777777" w:rsidR="00D70A6E" w:rsidRPr="00FA5D01" w:rsidRDefault="00D70A6E" w:rsidP="00D70A6E">
      <w:pPr>
        <w:pStyle w:val="Nadpis2"/>
        <w:numPr>
          <w:ilvl w:val="0"/>
          <w:numId w:val="0"/>
        </w:numPr>
        <w:rPr>
          <w:lang w:eastAsia="sk-SK"/>
        </w:rPr>
      </w:pPr>
      <w:bookmarkStart w:id="238" w:name="_Toc480375519"/>
      <w:bookmarkStart w:id="239" w:name="_Toc480399757"/>
      <w:r>
        <w:rPr>
          <w:noProof/>
          <w:lang w:eastAsia="sk-SK"/>
        </w:rPr>
        <w:lastRenderedPageBreak/>
        <mc:AlternateContent>
          <mc:Choice Requires="wps">
            <w:drawing>
              <wp:anchor distT="45720" distB="45720" distL="114300" distR="114300" simplePos="0" relativeHeight="251653120" behindDoc="0" locked="0" layoutInCell="1" allowOverlap="1" wp14:anchorId="5403894C" wp14:editId="26B71DCD">
                <wp:simplePos x="0" y="0"/>
                <wp:positionH relativeFrom="column">
                  <wp:posOffset>15240</wp:posOffset>
                </wp:positionH>
                <wp:positionV relativeFrom="paragraph">
                  <wp:posOffset>3002365</wp:posOffset>
                </wp:positionV>
                <wp:extent cx="5560695" cy="140462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49B82ABB" w14:textId="77777777" w:rsidR="005860F6" w:rsidRPr="00D155C9" w:rsidRDefault="005860F6" w:rsidP="00D70A6E">
                            <w:pPr>
                              <w:ind w:firstLine="0"/>
                              <w:jc w:val="center"/>
                              <w:rPr>
                                <w:i/>
                              </w:rPr>
                            </w:pPr>
                            <w:r w:rsidRPr="00D155C9">
                              <w:rPr>
                                <w:i/>
                              </w:rPr>
                              <w:t>Ochranný obal pred opracovaním (hore) a po opracovaní (dole)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3894C" id="_x0000_s1047" type="#_x0000_t202" style="position:absolute;left:0;text-align:left;margin-left:1.2pt;margin-top:236.4pt;width:437.8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" filled="f" stroked="f">
                <v:textbox style="mso-fit-shape-to-text:t">
                  <w:txbxContent>
                    <w:p w14:paraId="49B82ABB" w14:textId="77777777" w:rsidR="005860F6" w:rsidRPr="00D155C9" w:rsidRDefault="005860F6" w:rsidP="00D70A6E">
                      <w:pPr>
                        <w:ind w:firstLine="0"/>
                        <w:jc w:val="center"/>
                        <w:rPr>
                          <w:i/>
                        </w:rPr>
                      </w:pPr>
                      <w:r w:rsidRPr="00D155C9">
                        <w:rPr>
                          <w:i/>
                        </w:rPr>
                        <w:t>Ochranný obal pred opracovaním (hore) a po opracovaní (dole)</w:t>
                      </w:r>
                    </w:p>
                  </w:txbxContent>
                </v:textbox>
                <w10:wrap type="square"/>
              </v:shape>
            </w:pict>
          </mc:Fallback>
        </mc:AlternateContent>
      </w:r>
      <w:r>
        <w:rPr>
          <w:bCs/>
          <w:noProof/>
          <w:lang w:eastAsia="sk-SK"/>
        </w:rPr>
        <w:drawing>
          <wp:anchor distT="0" distB="0" distL="114300" distR="114300" simplePos="0" relativeHeight="251585536" behindDoc="0" locked="0" layoutInCell="1" allowOverlap="1" wp14:anchorId="59FEF83E" wp14:editId="25865A43">
            <wp:simplePos x="0" y="0"/>
            <wp:positionH relativeFrom="column">
              <wp:posOffset>865505</wp:posOffset>
            </wp:positionH>
            <wp:positionV relativeFrom="paragraph">
              <wp:posOffset>416560</wp:posOffset>
            </wp:positionV>
            <wp:extent cx="3821430" cy="2585720"/>
            <wp:effectExtent l="0" t="0" r="7620" b="5080"/>
            <wp:wrapTopAndBottom/>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rabička pred úpravou.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21430" cy="2585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576320" behindDoc="0" locked="0" layoutInCell="1" allowOverlap="1" wp14:anchorId="2E4179DB" wp14:editId="20ECA545">
            <wp:simplePos x="0" y="0"/>
            <wp:positionH relativeFrom="column">
              <wp:posOffset>1226185</wp:posOffset>
            </wp:positionH>
            <wp:positionV relativeFrom="paragraph">
              <wp:posOffset>5996778</wp:posOffset>
            </wp:positionV>
            <wp:extent cx="3115310" cy="2695575"/>
            <wp:effectExtent l="0" t="0" r="8890" b="9525"/>
            <wp:wrapTopAndBottom/>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70415_10095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15310" cy="2695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45720" distB="45720" distL="114300" distR="114300" simplePos="0" relativeHeight="251643904" behindDoc="0" locked="0" layoutInCell="1" allowOverlap="1" wp14:anchorId="318D1252" wp14:editId="0C04ADDB">
                <wp:simplePos x="0" y="0"/>
                <wp:positionH relativeFrom="column">
                  <wp:posOffset>15240</wp:posOffset>
                </wp:positionH>
                <wp:positionV relativeFrom="paragraph">
                  <wp:posOffset>8505028</wp:posOffset>
                </wp:positionV>
                <wp:extent cx="5560695" cy="279400"/>
                <wp:effectExtent l="0" t="0" r="0" b="6350"/>
                <wp:wrapSquare wrapText="bothSides"/>
                <wp:docPr id="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279400"/>
                        </a:xfrm>
                        <a:prstGeom prst="rect">
                          <a:avLst/>
                        </a:prstGeom>
                        <a:noFill/>
                        <a:ln w="9525">
                          <a:noFill/>
                          <a:miter lim="800000"/>
                          <a:headEnd/>
                          <a:tailEnd/>
                        </a:ln>
                      </wps:spPr>
                      <wps:txbx>
                        <w:txbxContent>
                          <w:p w14:paraId="36E3EFAF" w14:textId="77777777" w:rsidR="005860F6" w:rsidRPr="00D155C9" w:rsidRDefault="005860F6" w:rsidP="00D70A6E">
                            <w:pPr>
                              <w:ind w:firstLine="0"/>
                              <w:jc w:val="center"/>
                              <w:rPr>
                                <w:i/>
                              </w:rPr>
                            </w:pPr>
                            <w:r>
                              <w:rPr>
                                <w:i/>
                              </w:rPr>
                              <w:t>Ochranný obal vo finálnej podobe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D1252" id="_x0000_s1048" type="#_x0000_t202" style="position:absolute;left:0;text-align:left;margin-left:1.2pt;margin-top:669.7pt;width:437.85pt;height:22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" filled="f" stroked="f">
                <v:textbox>
                  <w:txbxContent>
                    <w:p w14:paraId="36E3EFAF" w14:textId="77777777" w:rsidR="005860F6" w:rsidRPr="00D155C9" w:rsidRDefault="005860F6" w:rsidP="00D70A6E">
                      <w:pPr>
                        <w:ind w:firstLine="0"/>
                        <w:jc w:val="center"/>
                        <w:rPr>
                          <w:i/>
                        </w:rPr>
                      </w:pPr>
                      <w:r>
                        <w:rPr>
                          <w:i/>
                        </w:rPr>
                        <w:t>Ochranný obal vo finálnej podobe </w:t>
                      </w:r>
                    </w:p>
                  </w:txbxContent>
                </v:textbox>
                <w10:wrap type="square"/>
              </v:shape>
            </w:pict>
          </mc:Fallback>
        </mc:AlternateContent>
      </w:r>
      <w:r>
        <w:rPr>
          <w:bCs/>
          <w:noProof/>
          <w:lang w:eastAsia="sk-SK"/>
        </w:rPr>
        <w:drawing>
          <wp:anchor distT="0" distB="0" distL="114300" distR="114300" simplePos="0" relativeHeight="251687936" behindDoc="0" locked="0" layoutInCell="1" allowOverlap="1" wp14:anchorId="2A8E6AC6" wp14:editId="34A2FAF5">
            <wp:simplePos x="0" y="0"/>
            <wp:positionH relativeFrom="column">
              <wp:posOffset>844550</wp:posOffset>
            </wp:positionH>
            <wp:positionV relativeFrom="paragraph">
              <wp:posOffset>3278032</wp:posOffset>
            </wp:positionV>
            <wp:extent cx="3876675" cy="2583180"/>
            <wp:effectExtent l="0" t="0" r="9525" b="7620"/>
            <wp:wrapTopAndBottom/>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 uprav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76675" cy="2583180"/>
                    </a:xfrm>
                    <a:prstGeom prst="rect">
                      <a:avLst/>
                    </a:prstGeom>
                  </pic:spPr>
                </pic:pic>
              </a:graphicData>
            </a:graphic>
            <wp14:sizeRelH relativeFrom="margin">
              <wp14:pctWidth>0</wp14:pctWidth>
            </wp14:sizeRelH>
            <wp14:sizeRelV relativeFrom="margin">
              <wp14:pctHeight>0</wp14:pctHeight>
            </wp14:sizeRelV>
          </wp:anchor>
        </w:drawing>
      </w:r>
      <w:r w:rsidRPr="33D72FC9">
        <w:rPr>
          <w:lang w:eastAsia="sk-SK"/>
        </w:rPr>
        <w:t>Príloha C:</w:t>
      </w:r>
      <w:r w:rsidRPr="7841390B">
        <w:rPr>
          <w:lang w:eastAsia="sk-SK"/>
        </w:rPr>
        <w:t xml:space="preserve"> </w:t>
      </w:r>
      <w:r w:rsidRPr="00D70A6E">
        <w:rPr>
          <w:b w:val="0"/>
          <w:lang w:eastAsia="sk-SK"/>
        </w:rPr>
        <w:t>Ochranný obal</w:t>
      </w:r>
      <w:bookmarkEnd w:id="238"/>
      <w:bookmarkEnd w:id="239"/>
    </w:p>
    <w:p w14:paraId="513DB0C4" w14:textId="77777777" w:rsidR="00D70A6E" w:rsidRDefault="00D70A6E" w:rsidP="00D70A6E">
      <w:pPr>
        <w:pStyle w:val="Nadpis2"/>
        <w:numPr>
          <w:ilvl w:val="0"/>
          <w:numId w:val="0"/>
        </w:numPr>
        <w:rPr>
          <w:lang w:eastAsia="sk-SK"/>
        </w:rPr>
      </w:pPr>
      <w:bookmarkStart w:id="240" w:name="_Toc480375520"/>
      <w:bookmarkStart w:id="241" w:name="_Toc480399758"/>
      <w:r w:rsidRPr="5ED4501E">
        <w:rPr>
          <w:lang w:eastAsia="sk-SK"/>
        </w:rPr>
        <w:lastRenderedPageBreak/>
        <w:t>Príloha D:</w:t>
      </w:r>
      <w:r w:rsidRPr="7841390B">
        <w:rPr>
          <w:lang w:eastAsia="sk-SK"/>
        </w:rPr>
        <w:t xml:space="preserve"> </w:t>
      </w:r>
      <w:r w:rsidRPr="00D70A6E">
        <w:rPr>
          <w:b w:val="0"/>
          <w:lang w:eastAsia="sk-SK"/>
        </w:rPr>
        <w:t>Ukážka webových stránok na mobilnom telefóne</w:t>
      </w:r>
      <w:bookmarkEnd w:id="240"/>
      <w:bookmarkEnd w:id="241"/>
    </w:p>
    <w:p w14:paraId="46B32AFD" w14:textId="77777777" w:rsidR="00D70A6E" w:rsidRPr="00E32FA9" w:rsidRDefault="00D70A6E" w:rsidP="00D70A6E">
      <w:pPr>
        <w:spacing w:after="0"/>
        <w:rPr>
          <w:b/>
          <w:lang w:eastAsia="sk-SK"/>
        </w:rPr>
      </w:pPr>
      <w:r w:rsidRPr="00E32FA9">
        <w:rPr>
          <w:b/>
          <w:noProof/>
          <w:lang w:eastAsia="sk-SK"/>
        </w:rPr>
        <w:drawing>
          <wp:anchor distT="0" distB="0" distL="114300" distR="114300" simplePos="0" relativeHeight="251867136" behindDoc="1" locked="0" layoutInCell="1" allowOverlap="1" wp14:anchorId="6B82585A" wp14:editId="02845C40">
            <wp:simplePos x="0" y="0"/>
            <wp:positionH relativeFrom="column">
              <wp:posOffset>3793490</wp:posOffset>
            </wp:positionH>
            <wp:positionV relativeFrom="paragraph">
              <wp:posOffset>257649</wp:posOffset>
            </wp:positionV>
            <wp:extent cx="1784985" cy="3059430"/>
            <wp:effectExtent l="0" t="0" r="5715" b="7620"/>
            <wp:wrapNone/>
            <wp:docPr id="32" name="Obrázok 32" descr="C:\Users\klein\AppData\Local\Microsoft\Windows\INetCache\Content.Word\Screenshot_20170419-09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AppData\Local\Microsoft\Windows\INetCache\Content.Word\Screenshot_20170419-09213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sidRPr="00E32FA9">
        <w:rPr>
          <w:b/>
          <w:noProof/>
          <w:lang w:eastAsia="sk-SK"/>
        </w:rPr>
        <w:drawing>
          <wp:anchor distT="0" distB="0" distL="114300" distR="114300" simplePos="0" relativeHeight="251858944" behindDoc="1" locked="0" layoutInCell="1" allowOverlap="1" wp14:anchorId="2AD3B7ED" wp14:editId="1743CD2E">
            <wp:simplePos x="0" y="0"/>
            <wp:positionH relativeFrom="column">
              <wp:posOffset>1897380</wp:posOffset>
            </wp:positionH>
            <wp:positionV relativeFrom="paragraph">
              <wp:posOffset>260511</wp:posOffset>
            </wp:positionV>
            <wp:extent cx="1784985" cy="3059430"/>
            <wp:effectExtent l="0" t="0" r="5715" b="7620"/>
            <wp:wrapNone/>
            <wp:docPr id="36" name="Obrázok 36" descr="C:\Users\klein\AppData\Local\Microsoft\Windows\INetCache\Content.Word\Screenshot_20170419-09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ein\AppData\Local\Microsoft\Windows\INetCache\Content.Word\Screenshot_20170419-09200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Pr>
          <w:b/>
          <w:lang w:eastAsia="sk-SK"/>
        </w:rPr>
        <w:t>Nočný</w:t>
      </w:r>
      <w:r w:rsidRPr="00E32FA9">
        <w:rPr>
          <w:b/>
          <w:lang w:eastAsia="sk-SK"/>
        </w:rPr>
        <w:t xml:space="preserve"> dizajn</w:t>
      </w:r>
    </w:p>
    <w:p w14:paraId="6285194E" w14:textId="77777777" w:rsidR="00D70A6E" w:rsidRDefault="00D70A6E" w:rsidP="00D70A6E">
      <w:pPr>
        <w:pStyle w:val="Nadpis2"/>
        <w:numPr>
          <w:ilvl w:val="0"/>
          <w:numId w:val="0"/>
        </w:numPr>
        <w:spacing w:before="0"/>
        <w:rPr>
          <w:bCs/>
          <w:lang w:eastAsia="sk-SK"/>
        </w:rPr>
      </w:pPr>
      <w:bookmarkStart w:id="242" w:name="_Toc480363183"/>
      <w:bookmarkStart w:id="243" w:name="_Toc480375521"/>
      <w:bookmarkStart w:id="244" w:name="_Toc480383789"/>
      <w:bookmarkStart w:id="245" w:name="_Toc480399759"/>
      <w:r>
        <w:rPr>
          <w:noProof/>
          <w:lang w:eastAsia="sk-SK"/>
        </w:rPr>
        <mc:AlternateContent>
          <mc:Choice Requires="wps">
            <w:drawing>
              <wp:anchor distT="45720" distB="45720" distL="114300" distR="114300" simplePos="0" relativeHeight="251911168" behindDoc="1" locked="0" layoutInCell="1" allowOverlap="1" wp14:anchorId="1F230C2B" wp14:editId="1E9698C7">
                <wp:simplePos x="0" y="0"/>
                <wp:positionH relativeFrom="column">
                  <wp:posOffset>3795395</wp:posOffset>
                </wp:positionH>
                <wp:positionV relativeFrom="paragraph">
                  <wp:posOffset>3053420</wp:posOffset>
                </wp:positionV>
                <wp:extent cx="1774190" cy="1404620"/>
                <wp:effectExtent l="0" t="0" r="0" b="0"/>
                <wp:wrapNone/>
                <wp:docPr id="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73A7836A" w14:textId="77777777" w:rsidR="005860F6" w:rsidRPr="00D155C9" w:rsidRDefault="005860F6" w:rsidP="00D70A6E">
                            <w:pPr>
                              <w:ind w:firstLine="0"/>
                              <w:jc w:val="center"/>
                              <w:rPr>
                                <w:i/>
                              </w:rPr>
                            </w:pPr>
                            <w:r>
                              <w:rPr>
                                <w:i/>
                              </w:rPr>
                              <w:t>Stránka pre kameramana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230C2B" id="_x0000_s1049" type="#_x0000_t202" style="position:absolute;left:0;text-align:left;margin-left:298.85pt;margin-top:240.45pt;width:139.7pt;height:110.6pt;z-index:-25140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" filled="f" stroked="f">
                <v:textbox style="mso-fit-shape-to-text:t">
                  <w:txbxContent>
                    <w:p w14:paraId="73A7836A" w14:textId="77777777" w:rsidR="005860F6" w:rsidRPr="00D155C9" w:rsidRDefault="005860F6" w:rsidP="00D70A6E">
                      <w:pPr>
                        <w:ind w:firstLine="0"/>
                        <w:jc w:val="center"/>
                        <w:rPr>
                          <w:i/>
                        </w:rPr>
                      </w:pPr>
                      <w:r>
                        <w:rPr>
                          <w:i/>
                        </w:rPr>
                        <w:t>Stránka pre kameramana</w:t>
                      </w:r>
                    </w:p>
                  </w:txbxContent>
                </v:textbox>
              </v:shape>
            </w:pict>
          </mc:Fallback>
        </mc:AlternateContent>
      </w:r>
      <w:r>
        <w:rPr>
          <w:noProof/>
          <w:lang w:eastAsia="sk-SK"/>
        </w:rPr>
        <mc:AlternateContent>
          <mc:Choice Requires="wps">
            <w:drawing>
              <wp:anchor distT="45720" distB="45720" distL="114300" distR="114300" simplePos="0" relativeHeight="251892736" behindDoc="1" locked="0" layoutInCell="1" allowOverlap="1" wp14:anchorId="126FC4E4" wp14:editId="64E113F3">
                <wp:simplePos x="0" y="0"/>
                <wp:positionH relativeFrom="column">
                  <wp:posOffset>4445</wp:posOffset>
                </wp:positionH>
                <wp:positionV relativeFrom="paragraph">
                  <wp:posOffset>3068187</wp:posOffset>
                </wp:positionV>
                <wp:extent cx="1774190" cy="1404620"/>
                <wp:effectExtent l="0" t="0" r="0" b="0"/>
                <wp:wrapNone/>
                <wp:docPr id="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731C078F" w14:textId="77777777" w:rsidR="005860F6" w:rsidRPr="00D155C9" w:rsidRDefault="005860F6"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6FC4E4" id="_x0000_s1050" type="#_x0000_t202" style="position:absolute;left:0;text-align:left;margin-left:.35pt;margin-top:241.6pt;width:139.7pt;height:110.6pt;z-index:-25142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" filled="f" stroked="f">
                <v:textbox style="mso-fit-shape-to-text:t">
                  <w:txbxContent>
                    <w:p w14:paraId="731C078F" w14:textId="77777777" w:rsidR="005860F6" w:rsidRPr="00D155C9" w:rsidRDefault="005860F6"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mc:AlternateContent>
          <mc:Choice Requires="wps">
            <w:drawing>
              <wp:anchor distT="45720" distB="45720" distL="114300" distR="114300" simplePos="0" relativeHeight="251901952" behindDoc="1" locked="0" layoutInCell="1" allowOverlap="1" wp14:anchorId="29C7492A" wp14:editId="5D4E9BB6">
                <wp:simplePos x="0" y="0"/>
                <wp:positionH relativeFrom="column">
                  <wp:posOffset>1892300</wp:posOffset>
                </wp:positionH>
                <wp:positionV relativeFrom="paragraph">
                  <wp:posOffset>3065189</wp:posOffset>
                </wp:positionV>
                <wp:extent cx="1774190" cy="1404620"/>
                <wp:effectExtent l="0" t="0" r="0" b="0"/>
                <wp:wrapNone/>
                <wp:docPr id="7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9A2D220" w14:textId="77777777" w:rsidR="005860F6" w:rsidRPr="00D155C9" w:rsidRDefault="005860F6"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C7492A" id="_x0000_s1051" type="#_x0000_t202" style="position:absolute;left:0;text-align:left;margin-left:149pt;margin-top:241.35pt;width:139.7pt;height:110.6pt;z-index:-25141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" filled="f" stroked="f">
                <v:textbox style="mso-fit-shape-to-text:t">
                  <w:txbxContent>
                    <w:p w14:paraId="59A2D220" w14:textId="77777777" w:rsidR="005860F6" w:rsidRPr="00D155C9" w:rsidRDefault="005860F6"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inline distT="0" distB="0" distL="0" distR="0" wp14:anchorId="2BB86B96" wp14:editId="5D04247E">
            <wp:extent cx="1785600" cy="3060000"/>
            <wp:effectExtent l="0" t="0" r="5715" b="7620"/>
            <wp:docPr id="34" name="Obrázok 34" descr="C:\Users\klein\AppData\Local\Microsoft\Windows\INetCache\Content.Word\Screenshot_20170419-09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ein\AppData\Local\Microsoft\Windows\INetCache\Content.Word\Screenshot_20170419-09085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85600" cy="3060000"/>
                    </a:xfrm>
                    <a:prstGeom prst="rect">
                      <a:avLst/>
                    </a:prstGeom>
                    <a:noFill/>
                    <a:ln>
                      <a:noFill/>
                    </a:ln>
                  </pic:spPr>
                </pic:pic>
              </a:graphicData>
            </a:graphic>
          </wp:inline>
        </w:drawing>
      </w:r>
      <w:bookmarkEnd w:id="242"/>
      <w:bookmarkEnd w:id="243"/>
      <w:bookmarkEnd w:id="244"/>
      <w:bookmarkEnd w:id="245"/>
    </w:p>
    <w:p w14:paraId="2728A6AB" w14:textId="77777777" w:rsidR="00D70A6E" w:rsidRDefault="00D70A6E" w:rsidP="00D70A6E">
      <w:pPr>
        <w:rPr>
          <w:lang w:eastAsia="sk-SK"/>
        </w:rPr>
      </w:pPr>
    </w:p>
    <w:p w14:paraId="5D8EC616" w14:textId="77777777" w:rsidR="00D70A6E" w:rsidRDefault="00D70A6E" w:rsidP="00D70A6E">
      <w:pPr>
        <w:rPr>
          <w:lang w:eastAsia="sk-SK"/>
        </w:rPr>
      </w:pPr>
    </w:p>
    <w:p w14:paraId="49521D46" w14:textId="77777777" w:rsidR="00D70A6E" w:rsidRPr="00E32FA9" w:rsidRDefault="00D70A6E" w:rsidP="00D70A6E">
      <w:pPr>
        <w:spacing w:after="0"/>
        <w:rPr>
          <w:b/>
          <w:lang w:eastAsia="sk-SK"/>
        </w:rPr>
      </w:pPr>
      <w:r w:rsidRPr="00E32FA9">
        <w:rPr>
          <w:b/>
          <w:noProof/>
          <w:lang w:eastAsia="sk-SK"/>
        </w:rPr>
        <w:drawing>
          <wp:anchor distT="0" distB="0" distL="114300" distR="114300" simplePos="0" relativeHeight="251875328" behindDoc="1" locked="0" layoutInCell="1" allowOverlap="1" wp14:anchorId="02F8EF29" wp14:editId="22FBB543">
            <wp:simplePos x="0" y="0"/>
            <wp:positionH relativeFrom="column">
              <wp:posOffset>3783965</wp:posOffset>
            </wp:positionH>
            <wp:positionV relativeFrom="paragraph">
              <wp:posOffset>256066</wp:posOffset>
            </wp:positionV>
            <wp:extent cx="1784985" cy="3059430"/>
            <wp:effectExtent l="0" t="0" r="5715" b="7620"/>
            <wp:wrapNone/>
            <wp:docPr id="33" name="Obrázok 33" descr="C:\Users\klein\AppData\Local\Microsoft\Windows\INetCache\Content.Word\Screenshot_20170419-09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AppData\Local\Microsoft\Windows\INetCache\Content.Word\Screenshot_20170419-0921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sidRPr="00E32FA9">
        <w:rPr>
          <w:b/>
          <w:noProof/>
          <w:lang w:eastAsia="sk-SK"/>
        </w:rPr>
        <w:drawing>
          <wp:anchor distT="0" distB="0" distL="114300" distR="114300" simplePos="0" relativeHeight="251883520" behindDoc="1" locked="0" layoutInCell="1" allowOverlap="1" wp14:anchorId="2D659C1E" wp14:editId="2E22EE09">
            <wp:simplePos x="0" y="0"/>
            <wp:positionH relativeFrom="column">
              <wp:posOffset>1891665</wp:posOffset>
            </wp:positionH>
            <wp:positionV relativeFrom="paragraph">
              <wp:posOffset>256540</wp:posOffset>
            </wp:positionV>
            <wp:extent cx="1784985" cy="3059430"/>
            <wp:effectExtent l="0" t="0" r="5715" b="7620"/>
            <wp:wrapNone/>
            <wp:docPr id="37" name="Obrázok 37" descr="C:\Users\klein\AppData\Local\Microsoft\Windows\INetCache\Content.Word\Screenshot_20170419-09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ein\AppData\Local\Microsoft\Windows\INetCache\Content.Word\Screenshot_20170419-09201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Pr>
          <w:b/>
          <w:lang w:eastAsia="sk-SK"/>
        </w:rPr>
        <w:t>Denn</w:t>
      </w:r>
      <w:r w:rsidRPr="00E32FA9">
        <w:rPr>
          <w:b/>
          <w:lang w:eastAsia="sk-SK"/>
        </w:rPr>
        <w:t>ý dizajn</w:t>
      </w:r>
    </w:p>
    <w:p w14:paraId="6E39D3C1" w14:textId="77777777" w:rsidR="00D70A6E" w:rsidRPr="00E4018B" w:rsidRDefault="00D70A6E" w:rsidP="00D70A6E">
      <w:pPr>
        <w:pStyle w:val="Nadpis2"/>
        <w:numPr>
          <w:ilvl w:val="0"/>
          <w:numId w:val="0"/>
        </w:numPr>
        <w:spacing w:before="0"/>
        <w:rPr>
          <w:lang w:eastAsia="sk-SK"/>
        </w:rPr>
      </w:pPr>
      <w:bookmarkStart w:id="246" w:name="_Toc480363184"/>
      <w:bookmarkStart w:id="247" w:name="_Toc480375522"/>
      <w:bookmarkStart w:id="248" w:name="_Toc480383790"/>
      <w:bookmarkStart w:id="249" w:name="_Toc480399760"/>
      <w:r w:rsidRPr="00670D48">
        <w:rPr>
          <w:noProof/>
          <w:lang w:eastAsia="sk-SK"/>
        </w:rPr>
        <mc:AlternateContent>
          <mc:Choice Requires="wps">
            <w:drawing>
              <wp:anchor distT="45720" distB="45720" distL="114300" distR="114300" simplePos="0" relativeHeight="251938816" behindDoc="1" locked="0" layoutInCell="1" allowOverlap="1" wp14:anchorId="0D129F85" wp14:editId="1E7E7966">
                <wp:simplePos x="0" y="0"/>
                <wp:positionH relativeFrom="column">
                  <wp:posOffset>3801110</wp:posOffset>
                </wp:positionH>
                <wp:positionV relativeFrom="paragraph">
                  <wp:posOffset>3077845</wp:posOffset>
                </wp:positionV>
                <wp:extent cx="1774190" cy="1404620"/>
                <wp:effectExtent l="0" t="0" r="0" b="0"/>
                <wp:wrapNone/>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6F9EAF5" w14:textId="77777777" w:rsidR="005860F6" w:rsidRPr="00D155C9" w:rsidRDefault="005860F6" w:rsidP="00D70A6E">
                            <w:pPr>
                              <w:ind w:firstLine="0"/>
                              <w:jc w:val="center"/>
                              <w:rPr>
                                <w:i/>
                              </w:rPr>
                            </w:pPr>
                            <w:r>
                              <w:rPr>
                                <w:i/>
                              </w:rPr>
                              <w:t>Stránka pre kameramana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29F85" id="_x0000_s1052" type="#_x0000_t202" style="position:absolute;left:0;text-align:left;margin-left:299.3pt;margin-top:242.35pt;width:139.7pt;height:110.6pt;z-index:-25137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" filled="f" stroked="f">
                <v:textbox style="mso-fit-shape-to-text:t">
                  <w:txbxContent>
                    <w:p w14:paraId="56F9EAF5" w14:textId="77777777" w:rsidR="005860F6" w:rsidRPr="00D155C9" w:rsidRDefault="005860F6" w:rsidP="00D70A6E">
                      <w:pPr>
                        <w:ind w:firstLine="0"/>
                        <w:jc w:val="center"/>
                        <w:rPr>
                          <w:i/>
                        </w:rPr>
                      </w:pPr>
                      <w:r>
                        <w:rPr>
                          <w:i/>
                        </w:rPr>
                        <w:t>Stránka pre kameramana</w:t>
                      </w:r>
                    </w:p>
                  </w:txbxContent>
                </v:textbox>
              </v:shape>
            </w:pict>
          </mc:Fallback>
        </mc:AlternateContent>
      </w:r>
      <w:r w:rsidRPr="00670D48">
        <w:rPr>
          <w:noProof/>
          <w:lang w:eastAsia="sk-SK"/>
        </w:rPr>
        <mc:AlternateContent>
          <mc:Choice Requires="wps">
            <w:drawing>
              <wp:anchor distT="45720" distB="45720" distL="114300" distR="114300" simplePos="0" relativeHeight="251929600" behindDoc="1" locked="0" layoutInCell="1" allowOverlap="1" wp14:anchorId="75040DDA" wp14:editId="37944F32">
                <wp:simplePos x="0" y="0"/>
                <wp:positionH relativeFrom="column">
                  <wp:posOffset>1898015</wp:posOffset>
                </wp:positionH>
                <wp:positionV relativeFrom="paragraph">
                  <wp:posOffset>3089910</wp:posOffset>
                </wp:positionV>
                <wp:extent cx="1774190" cy="1404620"/>
                <wp:effectExtent l="0" t="0" r="0" b="0"/>
                <wp:wrapNone/>
                <wp:docPr id="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39809A87" w14:textId="77777777" w:rsidR="005860F6" w:rsidRPr="00D155C9" w:rsidRDefault="005860F6"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40DDA" id="_x0000_s1053" type="#_x0000_t202" style="position:absolute;left:0;text-align:left;margin-left:149.45pt;margin-top:243.3pt;width:139.7pt;height:110.6pt;z-index:-25138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" filled="f" stroked="f">
                <v:textbox style="mso-fit-shape-to-text:t">
                  <w:txbxContent>
                    <w:p w14:paraId="39809A87" w14:textId="77777777" w:rsidR="005860F6" w:rsidRPr="00D155C9" w:rsidRDefault="005860F6" w:rsidP="00D70A6E">
                      <w:pPr>
                        <w:spacing w:line="276" w:lineRule="auto"/>
                        <w:ind w:firstLine="0"/>
                        <w:jc w:val="center"/>
                        <w:rPr>
                          <w:i/>
                        </w:rPr>
                      </w:pPr>
                      <w:r>
                        <w:rPr>
                          <w:i/>
                        </w:rPr>
                        <w:t xml:space="preserve">Konverzačná stránka </w:t>
                      </w:r>
                    </w:p>
                  </w:txbxContent>
                </v:textbox>
              </v:shape>
            </w:pict>
          </mc:Fallback>
        </mc:AlternateContent>
      </w:r>
      <w:r w:rsidRPr="00670D48">
        <w:rPr>
          <w:noProof/>
          <w:lang w:eastAsia="sk-SK"/>
        </w:rPr>
        <mc:AlternateContent>
          <mc:Choice Requires="wps">
            <w:drawing>
              <wp:anchor distT="45720" distB="45720" distL="114300" distR="114300" simplePos="0" relativeHeight="251920384" behindDoc="1" locked="0" layoutInCell="1" allowOverlap="1" wp14:anchorId="4FAEF353" wp14:editId="05B99FE8">
                <wp:simplePos x="0" y="0"/>
                <wp:positionH relativeFrom="column">
                  <wp:posOffset>10633</wp:posOffset>
                </wp:positionH>
                <wp:positionV relativeFrom="paragraph">
                  <wp:posOffset>3092642</wp:posOffset>
                </wp:positionV>
                <wp:extent cx="1774190" cy="1404620"/>
                <wp:effectExtent l="0" t="0" r="0" b="0"/>
                <wp:wrapNone/>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E9EE936" w14:textId="77777777" w:rsidR="005860F6" w:rsidRPr="00D155C9" w:rsidRDefault="005860F6"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AEF353" id="_x0000_s1054" type="#_x0000_t202" style="position:absolute;left:0;text-align:left;margin-left:.85pt;margin-top:243.5pt;width:139.7pt;height:110.6pt;z-index:-25139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" filled="f" stroked="f">
                <v:textbox style="mso-fit-shape-to-text:t">
                  <w:txbxContent>
                    <w:p w14:paraId="5E9EE936" w14:textId="77777777" w:rsidR="005860F6" w:rsidRPr="00D155C9" w:rsidRDefault="005860F6"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w:drawing>
          <wp:inline distT="0" distB="0" distL="0" distR="0" wp14:anchorId="3D383836" wp14:editId="30D13A8C">
            <wp:extent cx="1774800" cy="3060000"/>
            <wp:effectExtent l="0" t="0" r="0" b="7620"/>
            <wp:docPr id="35" name="Obrázok 35" descr="C:\Users\klein\AppData\Local\Microsoft\Windows\INetCache\Content.Word\Screenshot_20170419-09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ein\AppData\Local\Microsoft\Windows\INetCache\Content.Word\Screenshot_20170419-09090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800" cy="3060000"/>
                    </a:xfrm>
                    <a:prstGeom prst="rect">
                      <a:avLst/>
                    </a:prstGeom>
                    <a:noFill/>
                    <a:ln>
                      <a:noFill/>
                    </a:ln>
                  </pic:spPr>
                </pic:pic>
              </a:graphicData>
            </a:graphic>
          </wp:inline>
        </w:drawing>
      </w:r>
      <w:bookmarkEnd w:id="246"/>
      <w:bookmarkEnd w:id="247"/>
      <w:bookmarkEnd w:id="248"/>
      <w:bookmarkEnd w:id="249"/>
    </w:p>
    <w:p w14:paraId="3B7D7E56" w14:textId="77777777" w:rsidR="00D70A6E" w:rsidRDefault="00D70A6E" w:rsidP="00D70A6E">
      <w:pPr>
        <w:spacing w:after="0" w:line="240" w:lineRule="auto"/>
        <w:ind w:firstLine="0"/>
        <w:jc w:val="left"/>
        <w:rPr>
          <w:rFonts w:eastAsia="Times New Roman"/>
          <w:b/>
          <w:bCs/>
          <w:color w:val="000000"/>
          <w:sz w:val="28"/>
          <w:szCs w:val="26"/>
          <w:lang w:eastAsia="sk-SK"/>
        </w:rPr>
      </w:pPr>
    </w:p>
    <w:p w14:paraId="58648062" w14:textId="77777777" w:rsidR="00D70A6E" w:rsidRDefault="00D70A6E" w:rsidP="00D70A6E">
      <w:pPr>
        <w:spacing w:after="0" w:line="240" w:lineRule="auto"/>
        <w:ind w:firstLine="0"/>
        <w:jc w:val="left"/>
        <w:rPr>
          <w:rFonts w:eastAsia="Times New Roman"/>
          <w:b/>
          <w:color w:val="000000"/>
          <w:sz w:val="28"/>
          <w:szCs w:val="26"/>
          <w:lang w:eastAsia="sk-SK"/>
        </w:rPr>
      </w:pPr>
      <w:r>
        <w:rPr>
          <w:lang w:eastAsia="sk-SK"/>
        </w:rPr>
        <w:br w:type="page"/>
      </w:r>
    </w:p>
    <w:p w14:paraId="229E12F5" w14:textId="77777777" w:rsidR="00D70A6E" w:rsidRPr="00D70A6E" w:rsidRDefault="00D70A6E" w:rsidP="00D70A6E">
      <w:pPr>
        <w:pStyle w:val="Nadpis2"/>
        <w:numPr>
          <w:ilvl w:val="0"/>
          <w:numId w:val="0"/>
        </w:numPr>
        <w:rPr>
          <w:b w:val="0"/>
          <w:lang w:eastAsia="sk-SK"/>
        </w:rPr>
      </w:pPr>
      <w:bookmarkStart w:id="250" w:name="_Toc480375523"/>
      <w:bookmarkStart w:id="251" w:name="_Toc480399761"/>
      <w:r>
        <w:rPr>
          <w:noProof/>
          <w:lang w:eastAsia="sk-SK"/>
        </w:rPr>
        <w:lastRenderedPageBreak/>
        <w:drawing>
          <wp:anchor distT="0" distB="0" distL="114300" distR="114300" simplePos="0" relativeHeight="251834368" behindDoc="1" locked="0" layoutInCell="1" allowOverlap="1" wp14:anchorId="65BFD8E9" wp14:editId="0BF14A80">
            <wp:simplePos x="0" y="0"/>
            <wp:positionH relativeFrom="column">
              <wp:posOffset>158750</wp:posOffset>
            </wp:positionH>
            <wp:positionV relativeFrom="paragraph">
              <wp:posOffset>379568</wp:posOffset>
            </wp:positionV>
            <wp:extent cx="5299200" cy="2520000"/>
            <wp:effectExtent l="0" t="0" r="0" b="0"/>
            <wp:wrapNone/>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3753" b="11700"/>
                    <a:stretch/>
                  </pic:blipFill>
                  <pic:spPr bwMode="auto">
                    <a:xfrm>
                      <a:off x="0" y="0"/>
                      <a:ext cx="529920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5ED4501E">
        <w:rPr>
          <w:lang w:eastAsia="sk-SK"/>
        </w:rPr>
        <w:t>Príloha E:</w:t>
      </w:r>
      <w:r w:rsidRPr="7841390B">
        <w:rPr>
          <w:lang w:eastAsia="sk-SK"/>
        </w:rPr>
        <w:t xml:space="preserve"> </w:t>
      </w:r>
      <w:r w:rsidRPr="00D70A6E">
        <w:rPr>
          <w:b w:val="0"/>
          <w:lang w:eastAsia="sk-SK"/>
        </w:rPr>
        <w:t>Ukážka webových stránok na prenosnom počítači – nočný dizajn</w:t>
      </w:r>
      <w:bookmarkEnd w:id="250"/>
      <w:bookmarkEnd w:id="251"/>
    </w:p>
    <w:p w14:paraId="254A154D" w14:textId="77777777" w:rsidR="00D70A6E" w:rsidRDefault="00D70A6E" w:rsidP="00D70A6E">
      <w:pPr>
        <w:rPr>
          <w:rFonts w:eastAsia="Times New Roman"/>
          <w:color w:val="000000"/>
          <w:sz w:val="28"/>
          <w:szCs w:val="26"/>
          <w:lang w:eastAsia="sk-SK"/>
        </w:rPr>
      </w:pPr>
      <w:r w:rsidRPr="00670D48">
        <w:rPr>
          <w:bCs/>
          <w:noProof/>
          <w:lang w:eastAsia="sk-SK"/>
        </w:rPr>
        <mc:AlternateContent>
          <mc:Choice Requires="wps">
            <w:drawing>
              <wp:anchor distT="45720" distB="45720" distL="114300" distR="114300" simplePos="0" relativeHeight="251955200" behindDoc="1" locked="0" layoutInCell="1" allowOverlap="1" wp14:anchorId="42C3BA89" wp14:editId="69D7EFC9">
                <wp:simplePos x="0" y="0"/>
                <wp:positionH relativeFrom="column">
                  <wp:posOffset>-5715</wp:posOffset>
                </wp:positionH>
                <wp:positionV relativeFrom="paragraph">
                  <wp:posOffset>5335270</wp:posOffset>
                </wp:positionV>
                <wp:extent cx="5578475" cy="1404620"/>
                <wp:effectExtent l="0" t="0" r="0" b="3175"/>
                <wp:wrapNone/>
                <wp:docPr id="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1404620"/>
                        </a:xfrm>
                        <a:prstGeom prst="rect">
                          <a:avLst/>
                        </a:prstGeom>
                        <a:noFill/>
                        <a:ln w="9525">
                          <a:noFill/>
                          <a:miter lim="800000"/>
                          <a:headEnd/>
                          <a:tailEnd/>
                        </a:ln>
                      </wps:spPr>
                      <wps:txbx>
                        <w:txbxContent>
                          <w:p w14:paraId="00C2BE42" w14:textId="77777777" w:rsidR="005860F6" w:rsidRPr="00D155C9" w:rsidRDefault="005860F6"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C3BA89" id="_x0000_s1055" type="#_x0000_t202" style="position:absolute;left:0;text-align:left;margin-left:-.45pt;margin-top:420.1pt;width:439.25pt;height:110.6pt;z-index:-25136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" filled="f" stroked="f">
                <v:textbox style="mso-fit-shape-to-text:t">
                  <w:txbxContent>
                    <w:p w14:paraId="00C2BE42" w14:textId="77777777" w:rsidR="005860F6" w:rsidRPr="00D155C9" w:rsidRDefault="005860F6"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anchor distT="0" distB="0" distL="114300" distR="114300" simplePos="0" relativeHeight="251661312" behindDoc="1" locked="0" layoutInCell="1" allowOverlap="1" wp14:anchorId="1C16DFF1" wp14:editId="3499E5EF">
            <wp:simplePos x="0" y="0"/>
            <wp:positionH relativeFrom="column">
              <wp:posOffset>156845</wp:posOffset>
            </wp:positionH>
            <wp:positionV relativeFrom="paragraph">
              <wp:posOffset>2870673</wp:posOffset>
            </wp:positionV>
            <wp:extent cx="5309870" cy="2519680"/>
            <wp:effectExtent l="0" t="0" r="5080" b="0"/>
            <wp:wrapNone/>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3396" b="12229"/>
                    <a:stretch/>
                  </pic:blipFill>
                  <pic:spPr bwMode="auto">
                    <a:xfrm>
                      <a:off x="0" y="0"/>
                      <a:ext cx="530987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0D48">
        <w:rPr>
          <w:bCs/>
          <w:noProof/>
          <w:lang w:eastAsia="sk-SK"/>
        </w:rPr>
        <mc:AlternateContent>
          <mc:Choice Requires="wps">
            <w:drawing>
              <wp:anchor distT="45720" distB="45720" distL="114300" distR="114300" simplePos="0" relativeHeight="251963392" behindDoc="1" locked="0" layoutInCell="1" allowOverlap="1" wp14:anchorId="0F16E34F" wp14:editId="7C1B0D3C">
                <wp:simplePos x="0" y="0"/>
                <wp:positionH relativeFrom="column">
                  <wp:posOffset>-5715</wp:posOffset>
                </wp:positionH>
                <wp:positionV relativeFrom="paragraph">
                  <wp:posOffset>8205470</wp:posOffset>
                </wp:positionV>
                <wp:extent cx="5591810" cy="297180"/>
                <wp:effectExtent l="0" t="0" r="0" b="0"/>
                <wp:wrapNone/>
                <wp:docPr id="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297180"/>
                        </a:xfrm>
                        <a:prstGeom prst="rect">
                          <a:avLst/>
                        </a:prstGeom>
                        <a:noFill/>
                        <a:ln w="9525">
                          <a:noFill/>
                          <a:miter lim="800000"/>
                          <a:headEnd/>
                          <a:tailEnd/>
                        </a:ln>
                      </wps:spPr>
                      <wps:txbx>
                        <w:txbxContent>
                          <w:p w14:paraId="6E20DA5B" w14:textId="77777777" w:rsidR="005860F6" w:rsidRPr="00D155C9" w:rsidRDefault="005860F6" w:rsidP="00D70A6E">
                            <w:pPr>
                              <w:ind w:firstLine="0"/>
                              <w:jc w:val="center"/>
                              <w:rPr>
                                <w:i/>
                              </w:rPr>
                            </w:pPr>
                            <w:r>
                              <w:rPr>
                                <w:i/>
                              </w:rPr>
                              <w:t>Stránka pre kameramana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6E34F" id="_x0000_s1056" type="#_x0000_t202" style="position:absolute;left:0;text-align:left;margin-left:-.45pt;margin-top:646.1pt;width:440.3pt;height:23.4pt;z-index:-25135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" filled="f" stroked="f">
                <v:textbox>
                  <w:txbxContent>
                    <w:p w14:paraId="6E20DA5B" w14:textId="77777777" w:rsidR="005860F6" w:rsidRPr="00D155C9" w:rsidRDefault="005860F6" w:rsidP="00D70A6E">
                      <w:pPr>
                        <w:ind w:firstLine="0"/>
                        <w:jc w:val="center"/>
                        <w:rPr>
                          <w:i/>
                        </w:rPr>
                      </w:pPr>
                      <w:r>
                        <w:rPr>
                          <w:i/>
                        </w:rPr>
                        <w:t>Stránka pre kameramana</w:t>
                      </w:r>
                    </w:p>
                  </w:txbxContent>
                </v:textbox>
              </v:shape>
            </w:pict>
          </mc:Fallback>
        </mc:AlternateContent>
      </w:r>
      <w:r>
        <w:rPr>
          <w:noProof/>
          <w:lang w:eastAsia="sk-SK"/>
        </w:rPr>
        <w:drawing>
          <wp:anchor distT="0" distB="0" distL="114300" distR="114300" simplePos="0" relativeHeight="251825152" behindDoc="1" locked="0" layoutInCell="1" allowOverlap="1" wp14:anchorId="34D7B833" wp14:editId="52C24AAD">
            <wp:simplePos x="0" y="0"/>
            <wp:positionH relativeFrom="page">
              <wp:posOffset>1415415</wp:posOffset>
            </wp:positionH>
            <wp:positionV relativeFrom="paragraph">
              <wp:posOffset>5740873</wp:posOffset>
            </wp:positionV>
            <wp:extent cx="5323840" cy="2519680"/>
            <wp:effectExtent l="0" t="0" r="0" b="0"/>
            <wp:wrapNone/>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3439" b="12402"/>
                    <a:stretch/>
                  </pic:blipFill>
                  <pic:spPr bwMode="auto">
                    <a:xfrm>
                      <a:off x="0" y="0"/>
                      <a:ext cx="532384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0D48">
        <w:rPr>
          <w:bCs/>
          <w:noProof/>
          <w:lang w:eastAsia="sk-SK"/>
        </w:rPr>
        <mc:AlternateContent>
          <mc:Choice Requires="wps">
            <w:drawing>
              <wp:anchor distT="45720" distB="45720" distL="114300" distR="114300" simplePos="0" relativeHeight="251947008" behindDoc="1" locked="0" layoutInCell="1" allowOverlap="1" wp14:anchorId="02B7BA00" wp14:editId="5D673BBC">
                <wp:simplePos x="0" y="0"/>
                <wp:positionH relativeFrom="column">
                  <wp:posOffset>-5715</wp:posOffset>
                </wp:positionH>
                <wp:positionV relativeFrom="paragraph">
                  <wp:posOffset>2468083</wp:posOffset>
                </wp:positionV>
                <wp:extent cx="5579110" cy="265430"/>
                <wp:effectExtent l="0" t="0" r="0" b="1270"/>
                <wp:wrapNone/>
                <wp:docPr id="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110" cy="265430"/>
                        </a:xfrm>
                        <a:prstGeom prst="rect">
                          <a:avLst/>
                        </a:prstGeom>
                        <a:noFill/>
                        <a:ln w="9525">
                          <a:noFill/>
                          <a:miter lim="800000"/>
                          <a:headEnd/>
                          <a:tailEnd/>
                        </a:ln>
                      </wps:spPr>
                      <wps:txbx>
                        <w:txbxContent>
                          <w:p w14:paraId="425DAF02" w14:textId="77777777" w:rsidR="005860F6" w:rsidRPr="00D155C9" w:rsidRDefault="005860F6"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7BA00" id="_x0000_s1057" type="#_x0000_t202" style="position:absolute;left:0;text-align:left;margin-left:-.45pt;margin-top:194.35pt;width:439.3pt;height:20.9pt;z-index:-25136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" filled="f" stroked="f">
                <v:textbox>
                  <w:txbxContent>
                    <w:p w14:paraId="425DAF02" w14:textId="77777777" w:rsidR="005860F6" w:rsidRPr="00D155C9" w:rsidRDefault="005860F6" w:rsidP="00D70A6E">
                      <w:pPr>
                        <w:spacing w:line="276" w:lineRule="auto"/>
                        <w:ind w:firstLine="0"/>
                        <w:jc w:val="center"/>
                        <w:rPr>
                          <w:i/>
                        </w:rPr>
                      </w:pPr>
                      <w:r>
                        <w:rPr>
                          <w:i/>
                        </w:rPr>
                        <w:t xml:space="preserve">Hlavná prehľadová stránka </w:t>
                      </w:r>
                    </w:p>
                  </w:txbxContent>
                </v:textbox>
              </v:shape>
            </w:pict>
          </mc:Fallback>
        </mc:AlternateContent>
      </w:r>
      <w:r>
        <w:rPr>
          <w:lang w:eastAsia="sk-SK"/>
        </w:rPr>
        <w:br w:type="page"/>
      </w:r>
    </w:p>
    <w:p w14:paraId="261FEBB6" w14:textId="77777777" w:rsidR="00D70A6E" w:rsidRPr="00D70A6E" w:rsidRDefault="00D70A6E" w:rsidP="00D70A6E">
      <w:pPr>
        <w:pStyle w:val="Nadpis2"/>
        <w:numPr>
          <w:ilvl w:val="0"/>
          <w:numId w:val="0"/>
        </w:numPr>
        <w:rPr>
          <w:b w:val="0"/>
          <w:lang w:eastAsia="sk-SK"/>
        </w:rPr>
      </w:pPr>
      <w:bookmarkStart w:id="252" w:name="_Toc480375524"/>
      <w:bookmarkStart w:id="253" w:name="_Toc480399762"/>
      <w:r w:rsidRPr="004845BC">
        <w:rPr>
          <w:noProof/>
          <w:lang w:eastAsia="sk-SK"/>
        </w:rPr>
        <w:lastRenderedPageBreak/>
        <mc:AlternateContent>
          <mc:Choice Requires="wps">
            <w:drawing>
              <wp:anchor distT="45720" distB="45720" distL="114300" distR="114300" simplePos="0" relativeHeight="251987968" behindDoc="1" locked="0" layoutInCell="1" allowOverlap="1" wp14:anchorId="5C6B7BCE" wp14:editId="22797CE2">
                <wp:simplePos x="0" y="0"/>
                <wp:positionH relativeFrom="column">
                  <wp:posOffset>0</wp:posOffset>
                </wp:positionH>
                <wp:positionV relativeFrom="paragraph">
                  <wp:posOffset>8816975</wp:posOffset>
                </wp:positionV>
                <wp:extent cx="5591810" cy="297180"/>
                <wp:effectExtent l="0" t="0" r="0" b="0"/>
                <wp:wrapNone/>
                <wp:docPr id="8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297180"/>
                        </a:xfrm>
                        <a:prstGeom prst="rect">
                          <a:avLst/>
                        </a:prstGeom>
                        <a:noFill/>
                        <a:ln w="9525">
                          <a:noFill/>
                          <a:miter lim="800000"/>
                          <a:headEnd/>
                          <a:tailEnd/>
                        </a:ln>
                      </wps:spPr>
                      <wps:txbx>
                        <w:txbxContent>
                          <w:p w14:paraId="37381967" w14:textId="77777777" w:rsidR="005860F6" w:rsidRPr="00D155C9" w:rsidRDefault="005860F6" w:rsidP="00D70A6E">
                            <w:pPr>
                              <w:ind w:firstLine="0"/>
                              <w:jc w:val="center"/>
                              <w:rPr>
                                <w:i/>
                              </w:rPr>
                            </w:pPr>
                            <w:r>
                              <w:rPr>
                                <w:i/>
                              </w:rPr>
                              <w:t>Stránka pre kameramana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B7BCE" id="_x0000_s1058" type="#_x0000_t202" style="position:absolute;left:0;text-align:left;margin-left:0;margin-top:694.25pt;width:440.3pt;height:23.4pt;z-index:-25132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" filled="f" stroked="f">
                <v:textbox>
                  <w:txbxContent>
                    <w:p w14:paraId="37381967" w14:textId="77777777" w:rsidR="005860F6" w:rsidRPr="00D155C9" w:rsidRDefault="005860F6" w:rsidP="00D70A6E">
                      <w:pPr>
                        <w:ind w:firstLine="0"/>
                        <w:jc w:val="center"/>
                        <w:rPr>
                          <w:i/>
                        </w:rPr>
                      </w:pPr>
                      <w:r>
                        <w:rPr>
                          <w:i/>
                        </w:rPr>
                        <w:t>Stránka pre kameramana</w:t>
                      </w:r>
                    </w:p>
                  </w:txbxContent>
                </v:textbox>
              </v:shape>
            </w:pict>
          </mc:Fallback>
        </mc:AlternateContent>
      </w:r>
      <w:r>
        <w:rPr>
          <w:noProof/>
          <w:lang w:eastAsia="sk-SK"/>
        </w:rPr>
        <w:drawing>
          <wp:anchor distT="0" distB="0" distL="114300" distR="114300" simplePos="0" relativeHeight="251669504" behindDoc="0" locked="0" layoutInCell="1" allowOverlap="1" wp14:anchorId="29B8A4EC" wp14:editId="2B9BBBC4">
            <wp:simplePos x="0" y="0"/>
            <wp:positionH relativeFrom="column">
              <wp:posOffset>127635</wp:posOffset>
            </wp:positionH>
            <wp:positionV relativeFrom="paragraph">
              <wp:posOffset>6332693</wp:posOffset>
            </wp:positionV>
            <wp:extent cx="5323840" cy="2519680"/>
            <wp:effectExtent l="0" t="0" r="0" b="0"/>
            <wp:wrapNone/>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3642" b="12199"/>
                    <a:stretch/>
                  </pic:blipFill>
                  <pic:spPr bwMode="auto">
                    <a:xfrm>
                      <a:off x="0" y="0"/>
                      <a:ext cx="532384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5BC">
        <w:rPr>
          <w:noProof/>
          <w:lang w:eastAsia="sk-SK"/>
        </w:rPr>
        <mc:AlternateContent>
          <mc:Choice Requires="wps">
            <w:drawing>
              <wp:anchor distT="45720" distB="45720" distL="114300" distR="114300" simplePos="0" relativeHeight="251979776" behindDoc="1" locked="0" layoutInCell="1" allowOverlap="1" wp14:anchorId="107F135D" wp14:editId="7616A35C">
                <wp:simplePos x="0" y="0"/>
                <wp:positionH relativeFrom="column">
                  <wp:posOffset>0</wp:posOffset>
                </wp:positionH>
                <wp:positionV relativeFrom="paragraph">
                  <wp:posOffset>5904230</wp:posOffset>
                </wp:positionV>
                <wp:extent cx="5578475" cy="1404620"/>
                <wp:effectExtent l="0" t="0" r="0" b="3175"/>
                <wp:wrapNone/>
                <wp:docPr id="8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1404620"/>
                        </a:xfrm>
                        <a:prstGeom prst="rect">
                          <a:avLst/>
                        </a:prstGeom>
                        <a:noFill/>
                        <a:ln w="9525">
                          <a:noFill/>
                          <a:miter lim="800000"/>
                          <a:headEnd/>
                          <a:tailEnd/>
                        </a:ln>
                      </wps:spPr>
                      <wps:txbx>
                        <w:txbxContent>
                          <w:p w14:paraId="1385DDB8" w14:textId="77777777" w:rsidR="005860F6" w:rsidRPr="00D155C9" w:rsidRDefault="005860F6"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F135D" id="_x0000_s1059" type="#_x0000_t202" style="position:absolute;left:0;text-align:left;margin-left:0;margin-top:464.9pt;width:439.25pt;height:110.6pt;z-index:-25133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" filled="f" stroked="f">
                <v:textbox style="mso-fit-shape-to-text:t">
                  <w:txbxContent>
                    <w:p w14:paraId="1385DDB8" w14:textId="77777777" w:rsidR="005860F6" w:rsidRPr="00D155C9" w:rsidRDefault="005860F6"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anchor distT="0" distB="0" distL="114300" distR="114300" simplePos="0" relativeHeight="251842560" behindDoc="1" locked="0" layoutInCell="1" allowOverlap="1" wp14:anchorId="5D85F2B0" wp14:editId="76BC23EC">
            <wp:simplePos x="0" y="0"/>
            <wp:positionH relativeFrom="column">
              <wp:posOffset>151130</wp:posOffset>
            </wp:positionH>
            <wp:positionV relativeFrom="paragraph">
              <wp:posOffset>3430270</wp:posOffset>
            </wp:positionV>
            <wp:extent cx="5277485" cy="2519680"/>
            <wp:effectExtent l="0" t="0" r="0" b="0"/>
            <wp:wrapNone/>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3705" b="11409"/>
                    <a:stretch/>
                  </pic:blipFill>
                  <pic:spPr bwMode="auto">
                    <a:xfrm>
                      <a:off x="0" y="0"/>
                      <a:ext cx="527748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5BC">
        <w:rPr>
          <w:noProof/>
          <w:lang w:eastAsia="sk-SK"/>
        </w:rPr>
        <mc:AlternateContent>
          <mc:Choice Requires="wps">
            <w:drawing>
              <wp:anchor distT="45720" distB="45720" distL="114300" distR="114300" simplePos="0" relativeHeight="251971584" behindDoc="1" locked="0" layoutInCell="1" allowOverlap="1" wp14:anchorId="2ABB1AB5" wp14:editId="66FC62E6">
                <wp:simplePos x="0" y="0"/>
                <wp:positionH relativeFrom="column">
                  <wp:posOffset>0</wp:posOffset>
                </wp:positionH>
                <wp:positionV relativeFrom="paragraph">
                  <wp:posOffset>3048916</wp:posOffset>
                </wp:positionV>
                <wp:extent cx="5579110" cy="265430"/>
                <wp:effectExtent l="0" t="0" r="0" b="1270"/>
                <wp:wrapNone/>
                <wp:docPr id="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110" cy="265430"/>
                        </a:xfrm>
                        <a:prstGeom prst="rect">
                          <a:avLst/>
                        </a:prstGeom>
                        <a:noFill/>
                        <a:ln w="9525">
                          <a:noFill/>
                          <a:miter lim="800000"/>
                          <a:headEnd/>
                          <a:tailEnd/>
                        </a:ln>
                      </wps:spPr>
                      <wps:txbx>
                        <w:txbxContent>
                          <w:p w14:paraId="02785F64" w14:textId="77777777" w:rsidR="005860F6" w:rsidRPr="00D155C9" w:rsidRDefault="005860F6"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B1AB5" id="_x0000_s1060" type="#_x0000_t202" style="position:absolute;left:0;text-align:left;margin-left:0;margin-top:240.05pt;width:439.3pt;height:20.9pt;z-index:-25134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" filled="f" stroked="f">
                <v:textbox>
                  <w:txbxContent>
                    <w:p w14:paraId="02785F64" w14:textId="77777777" w:rsidR="005860F6" w:rsidRPr="00D155C9" w:rsidRDefault="005860F6"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w:drawing>
          <wp:anchor distT="0" distB="0" distL="114300" distR="114300" simplePos="0" relativeHeight="251850752" behindDoc="1" locked="0" layoutInCell="1" allowOverlap="1" wp14:anchorId="7B6B06E4" wp14:editId="53F443E6">
            <wp:simplePos x="0" y="0"/>
            <wp:positionH relativeFrom="column">
              <wp:posOffset>123190</wp:posOffset>
            </wp:positionH>
            <wp:positionV relativeFrom="paragraph">
              <wp:posOffset>352587</wp:posOffset>
            </wp:positionV>
            <wp:extent cx="5331460" cy="2519680"/>
            <wp:effectExtent l="0" t="0" r="2540" b="0"/>
            <wp:wrapTight wrapText="bothSides">
              <wp:wrapPolygon edited="0">
                <wp:start x="0" y="0"/>
                <wp:lineTo x="0" y="21393"/>
                <wp:lineTo x="21533" y="21393"/>
                <wp:lineTo x="21533" y="0"/>
                <wp:lineTo x="0" y="0"/>
              </wp:wrapPolygon>
            </wp:wrapTight>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3575" b="12419"/>
                    <a:stretch/>
                  </pic:blipFill>
                  <pic:spPr bwMode="auto">
                    <a:xfrm>
                      <a:off x="0" y="0"/>
                      <a:ext cx="533146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5ED4501E">
        <w:rPr>
          <w:lang w:eastAsia="sk-SK"/>
        </w:rPr>
        <w:t xml:space="preserve">Príloha </w:t>
      </w:r>
      <w:r>
        <w:rPr>
          <w:lang w:eastAsia="sk-SK"/>
        </w:rPr>
        <w:t>F</w:t>
      </w:r>
      <w:r w:rsidRPr="5ED4501E">
        <w:rPr>
          <w:lang w:eastAsia="sk-SK"/>
        </w:rPr>
        <w:t>:</w:t>
      </w:r>
      <w:r w:rsidRPr="7841390B">
        <w:rPr>
          <w:lang w:eastAsia="sk-SK"/>
        </w:rPr>
        <w:t xml:space="preserve"> </w:t>
      </w:r>
      <w:r w:rsidRPr="00D70A6E">
        <w:rPr>
          <w:b w:val="0"/>
          <w:lang w:eastAsia="sk-SK"/>
        </w:rPr>
        <w:t>Ukážka webových stránok na prenosnom počítači</w:t>
      </w:r>
      <w:bookmarkEnd w:id="230"/>
      <w:r w:rsidRPr="00D70A6E">
        <w:rPr>
          <w:b w:val="0"/>
          <w:lang w:eastAsia="sk-SK"/>
        </w:rPr>
        <w:t xml:space="preserve"> – denný dizajn</w:t>
      </w:r>
      <w:bookmarkEnd w:id="252"/>
      <w:bookmarkEnd w:id="253"/>
    </w:p>
    <w:p w14:paraId="31A27C8F" w14:textId="77777777" w:rsidR="00152A92" w:rsidRPr="00D70A6E" w:rsidRDefault="00152A92" w:rsidP="00D70A6E"/>
    <w:sectPr w:rsidR="00152A92" w:rsidRPr="00D70A6E" w:rsidSect="00D040FE">
      <w:type w:val="continuous"/>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FEEBC" w14:textId="77777777" w:rsidR="004558D9" w:rsidRDefault="004558D9" w:rsidP="00010988">
      <w:pPr>
        <w:spacing w:after="0" w:line="240" w:lineRule="auto"/>
      </w:pPr>
      <w:r>
        <w:separator/>
      </w:r>
    </w:p>
    <w:p w14:paraId="3776594C" w14:textId="77777777" w:rsidR="004558D9" w:rsidRDefault="004558D9"/>
    <w:p w14:paraId="524C7886" w14:textId="77777777" w:rsidR="004558D9" w:rsidRDefault="004558D9"/>
  </w:endnote>
  <w:endnote w:type="continuationSeparator" w:id="0">
    <w:p w14:paraId="73B451FF" w14:textId="77777777" w:rsidR="004558D9" w:rsidRDefault="004558D9" w:rsidP="00010988">
      <w:pPr>
        <w:spacing w:after="0" w:line="240" w:lineRule="auto"/>
      </w:pPr>
      <w:r>
        <w:continuationSeparator/>
      </w:r>
    </w:p>
    <w:p w14:paraId="67BA89B0" w14:textId="77777777" w:rsidR="004558D9" w:rsidRDefault="004558D9"/>
    <w:p w14:paraId="7A410E0F" w14:textId="77777777" w:rsidR="004558D9" w:rsidRDefault="004558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 w:name="Calibri,Times New Roman">
    <w:altName w:val="Calibri"/>
    <w:panose1 w:val="00000000000000000000"/>
    <w:charset w:val="00"/>
    <w:family w:val="roman"/>
    <w:notTrueType/>
    <w:pitch w:val="default"/>
  </w:font>
  <w:font w:name="Cambria Math">
    <w:panose1 w:val="02040503050406030204"/>
    <w:charset w:val="EE"/>
    <w:family w:val="roman"/>
    <w:pitch w:val="variable"/>
    <w:sig w:usb0="E00002FF" w:usb1="420024FF" w:usb2="00000000" w:usb3="00000000" w:csb0="0000019F" w:csb1="00000000"/>
  </w:font>
  <w:font w:name="Arial CE">
    <w:panose1 w:val="020B0604020202020204"/>
    <w:charset w:val="EE"/>
    <w:family w:val="swiss"/>
    <w:pitch w:val="variable"/>
    <w:sig w:usb0="00000005" w:usb1="00000000" w:usb2="00000000" w:usb3="00000000" w:csb0="00000002"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64FA5" w14:textId="07B90DFD" w:rsidR="005860F6" w:rsidRDefault="005860F6">
    <w:pPr>
      <w:pStyle w:val="Pta"/>
      <w:jc w:val="right"/>
    </w:pPr>
    <w:r>
      <w:fldChar w:fldCharType="begin"/>
    </w:r>
    <w:r>
      <w:instrText>PAGE   \* MERGEFORMAT</w:instrText>
    </w:r>
    <w:r>
      <w:fldChar w:fldCharType="separate"/>
    </w:r>
    <w:r>
      <w:rPr>
        <w:noProof/>
      </w:rPr>
      <w:t>27</w:t>
    </w:r>
    <w:r>
      <w:fldChar w:fldCharType="end"/>
    </w:r>
  </w:p>
  <w:p w14:paraId="27DA63DB" w14:textId="77777777" w:rsidR="005860F6" w:rsidRDefault="005860F6" w:rsidP="00557A42">
    <w:pPr>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8266" w14:textId="5EDCFE37" w:rsidR="005860F6" w:rsidRDefault="005860F6">
    <w:pPr>
      <w:pStyle w:val="Pta"/>
      <w:jc w:val="right"/>
    </w:pPr>
    <w:r>
      <w:fldChar w:fldCharType="begin"/>
    </w:r>
    <w:r>
      <w:instrText>PAGE   \* MERGEFORMAT</w:instrText>
    </w:r>
    <w:r>
      <w:fldChar w:fldCharType="separate"/>
    </w:r>
    <w:r w:rsidR="00CC6818">
      <w:rPr>
        <w:noProof/>
      </w:rPr>
      <w:t>12</w:t>
    </w:r>
    <w:r>
      <w:fldChar w:fldCharType="end"/>
    </w:r>
  </w:p>
  <w:p w14:paraId="18375B9F" w14:textId="77777777" w:rsidR="005860F6" w:rsidRDefault="005860F6" w:rsidP="00557A42">
    <w:pPr>
      <w:ind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EC02FA" w14:textId="77777777" w:rsidR="004558D9" w:rsidRDefault="004558D9" w:rsidP="00010988">
      <w:pPr>
        <w:spacing w:after="0" w:line="240" w:lineRule="auto"/>
      </w:pPr>
      <w:r>
        <w:separator/>
      </w:r>
    </w:p>
    <w:p w14:paraId="5D3B0B2F" w14:textId="77777777" w:rsidR="004558D9" w:rsidRDefault="004558D9"/>
    <w:p w14:paraId="3D28E629" w14:textId="77777777" w:rsidR="004558D9" w:rsidRDefault="004558D9"/>
  </w:footnote>
  <w:footnote w:type="continuationSeparator" w:id="0">
    <w:p w14:paraId="1509AA53" w14:textId="77777777" w:rsidR="004558D9" w:rsidRDefault="004558D9" w:rsidP="00010988">
      <w:pPr>
        <w:spacing w:after="0" w:line="240" w:lineRule="auto"/>
      </w:pPr>
      <w:r>
        <w:continuationSeparator/>
      </w:r>
    </w:p>
    <w:p w14:paraId="2ED7E541" w14:textId="77777777" w:rsidR="004558D9" w:rsidRDefault="004558D9"/>
    <w:p w14:paraId="2B82C3CF" w14:textId="77777777" w:rsidR="004558D9" w:rsidRDefault="004558D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27635" w14:textId="77777777" w:rsidR="005860F6" w:rsidRDefault="005860F6">
    <w:pPr>
      <w:pStyle w:val="Hlavika"/>
    </w:pPr>
    <w:r>
      <w:t>FRI UNIZA</w:t>
    </w:r>
    <w:r>
      <w:tab/>
      <w:t xml:space="preserve">                                                                  Webové služby pre vstavané systémy</w:t>
    </w:r>
  </w:p>
  <w:p w14:paraId="162DB8E8" w14:textId="77777777" w:rsidR="005860F6" w:rsidRPr="00B267A6" w:rsidRDefault="005860F6" w:rsidP="00B267A6">
    <w:pPr>
      <w:pStyle w:val="Hlavik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B255B" w14:textId="77777777" w:rsidR="005860F6" w:rsidRPr="004751D5" w:rsidRDefault="005860F6" w:rsidP="00D70A6E">
    <w:pPr>
      <w:pStyle w:val="Hlavika"/>
      <w:rPr>
        <w:color w:val="595959" w:themeColor="text1" w:themeTint="A6"/>
      </w:rPr>
    </w:pPr>
    <w:r w:rsidRPr="004751D5">
      <w:rPr>
        <w:color w:val="595959" w:themeColor="text1" w:themeTint="A6"/>
      </w:rPr>
      <w:t>FRI UNIZA</w:t>
    </w:r>
    <w:r w:rsidRPr="004751D5">
      <w:rPr>
        <w:color w:val="595959" w:themeColor="text1" w:themeTint="A6"/>
      </w:rPr>
      <w:tab/>
      <w:t xml:space="preserve">                                                                  Webové služby pre vstavané systémy</w:t>
    </w:r>
  </w:p>
  <w:p w14:paraId="4984D612" w14:textId="77777777" w:rsidR="005860F6" w:rsidRPr="00B267A6" w:rsidRDefault="005860F6" w:rsidP="00B267A6">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22E82"/>
    <w:multiLevelType w:val="hybridMultilevel"/>
    <w:tmpl w:val="EBEC51F2"/>
    <w:lvl w:ilvl="0" w:tplc="041B0017">
      <w:start w:val="1"/>
      <w:numFmt w:val="lowerLetter"/>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 w15:restartNumberingAfterBreak="0">
    <w:nsid w:val="0AB5740B"/>
    <w:multiLevelType w:val="multilevel"/>
    <w:tmpl w:val="103A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 w15:restartNumberingAfterBreak="0">
    <w:nsid w:val="0D7204D9"/>
    <w:multiLevelType w:val="hybridMultilevel"/>
    <w:tmpl w:val="5AEC7E3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5" w15:restartNumberingAfterBreak="0">
    <w:nsid w:val="0FC64A6E"/>
    <w:multiLevelType w:val="hybridMultilevel"/>
    <w:tmpl w:val="3B9AE2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8"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9"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0" w15:restartNumberingAfterBreak="0">
    <w:nsid w:val="178041D9"/>
    <w:multiLevelType w:val="hybridMultilevel"/>
    <w:tmpl w:val="99DE49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2" w15:restartNumberingAfterBreak="0">
    <w:nsid w:val="1D784464"/>
    <w:multiLevelType w:val="hybridMultilevel"/>
    <w:tmpl w:val="D0EA498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5A14D9C"/>
    <w:multiLevelType w:val="hybridMultilevel"/>
    <w:tmpl w:val="287679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6931C82"/>
    <w:multiLevelType w:val="hybridMultilevel"/>
    <w:tmpl w:val="A8C4088E"/>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5" w15:restartNumberingAfterBreak="0">
    <w:nsid w:val="2DE0289F"/>
    <w:multiLevelType w:val="hybridMultilevel"/>
    <w:tmpl w:val="29365D4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7" w15:restartNumberingAfterBreak="0">
    <w:nsid w:val="358863F5"/>
    <w:multiLevelType w:val="hybridMultilevel"/>
    <w:tmpl w:val="04441EB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9" w15:restartNumberingAfterBreak="0">
    <w:nsid w:val="40827209"/>
    <w:multiLevelType w:val="hybridMultilevel"/>
    <w:tmpl w:val="0E2CEC3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0"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1" w15:restartNumberingAfterBreak="0">
    <w:nsid w:val="42E059D4"/>
    <w:multiLevelType w:val="hybridMultilevel"/>
    <w:tmpl w:val="C28E3AEA"/>
    <w:lvl w:ilvl="0" w:tplc="041B0017">
      <w:start w:val="1"/>
      <w:numFmt w:val="lowerLetter"/>
      <w:lvlText w:val="%1)"/>
      <w:lvlJc w:val="left"/>
      <w:pPr>
        <w:ind w:left="2149" w:hanging="360"/>
      </w:pPr>
    </w:lvl>
    <w:lvl w:ilvl="1" w:tplc="041B0019" w:tentative="1">
      <w:start w:val="1"/>
      <w:numFmt w:val="lowerLetter"/>
      <w:lvlText w:val="%2."/>
      <w:lvlJc w:val="left"/>
      <w:pPr>
        <w:ind w:left="2869" w:hanging="360"/>
      </w:pPr>
    </w:lvl>
    <w:lvl w:ilvl="2" w:tplc="041B001B" w:tentative="1">
      <w:start w:val="1"/>
      <w:numFmt w:val="lowerRoman"/>
      <w:lvlText w:val="%3."/>
      <w:lvlJc w:val="right"/>
      <w:pPr>
        <w:ind w:left="3589" w:hanging="180"/>
      </w:pPr>
    </w:lvl>
    <w:lvl w:ilvl="3" w:tplc="041B000F" w:tentative="1">
      <w:start w:val="1"/>
      <w:numFmt w:val="decimal"/>
      <w:lvlText w:val="%4."/>
      <w:lvlJc w:val="left"/>
      <w:pPr>
        <w:ind w:left="4309" w:hanging="360"/>
      </w:pPr>
    </w:lvl>
    <w:lvl w:ilvl="4" w:tplc="041B0019" w:tentative="1">
      <w:start w:val="1"/>
      <w:numFmt w:val="lowerLetter"/>
      <w:lvlText w:val="%5."/>
      <w:lvlJc w:val="left"/>
      <w:pPr>
        <w:ind w:left="5029" w:hanging="360"/>
      </w:pPr>
    </w:lvl>
    <w:lvl w:ilvl="5" w:tplc="041B001B" w:tentative="1">
      <w:start w:val="1"/>
      <w:numFmt w:val="lowerRoman"/>
      <w:lvlText w:val="%6."/>
      <w:lvlJc w:val="right"/>
      <w:pPr>
        <w:ind w:left="5749" w:hanging="180"/>
      </w:pPr>
    </w:lvl>
    <w:lvl w:ilvl="6" w:tplc="041B000F" w:tentative="1">
      <w:start w:val="1"/>
      <w:numFmt w:val="decimal"/>
      <w:lvlText w:val="%7."/>
      <w:lvlJc w:val="left"/>
      <w:pPr>
        <w:ind w:left="6469" w:hanging="360"/>
      </w:pPr>
    </w:lvl>
    <w:lvl w:ilvl="7" w:tplc="041B0019" w:tentative="1">
      <w:start w:val="1"/>
      <w:numFmt w:val="lowerLetter"/>
      <w:lvlText w:val="%8."/>
      <w:lvlJc w:val="left"/>
      <w:pPr>
        <w:ind w:left="7189" w:hanging="360"/>
      </w:pPr>
    </w:lvl>
    <w:lvl w:ilvl="8" w:tplc="041B001B" w:tentative="1">
      <w:start w:val="1"/>
      <w:numFmt w:val="lowerRoman"/>
      <w:lvlText w:val="%9."/>
      <w:lvlJc w:val="right"/>
      <w:pPr>
        <w:ind w:left="7909" w:hanging="180"/>
      </w:pPr>
    </w:lvl>
  </w:abstractNum>
  <w:abstractNum w:abstractNumId="2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4D271028"/>
    <w:multiLevelType w:val="hybridMultilevel"/>
    <w:tmpl w:val="0DACD37C"/>
    <w:lvl w:ilvl="0" w:tplc="041B0001">
      <w:start w:val="1"/>
      <w:numFmt w:val="bullet"/>
      <w:lvlText w:val=""/>
      <w:lvlJc w:val="left"/>
      <w:pPr>
        <w:ind w:left="1070" w:hanging="360"/>
      </w:pPr>
      <w:rPr>
        <w:rFonts w:ascii="Symbol" w:hAnsi="Symbol" w:hint="default"/>
      </w:rPr>
    </w:lvl>
    <w:lvl w:ilvl="1" w:tplc="041B0003" w:tentative="1">
      <w:start w:val="1"/>
      <w:numFmt w:val="bullet"/>
      <w:lvlText w:val="o"/>
      <w:lvlJc w:val="left"/>
      <w:pPr>
        <w:ind w:left="1790" w:hanging="360"/>
      </w:pPr>
      <w:rPr>
        <w:rFonts w:ascii="Courier New" w:hAnsi="Courier New" w:cs="Courier New" w:hint="default"/>
      </w:rPr>
    </w:lvl>
    <w:lvl w:ilvl="2" w:tplc="041B0005" w:tentative="1">
      <w:start w:val="1"/>
      <w:numFmt w:val="bullet"/>
      <w:lvlText w:val=""/>
      <w:lvlJc w:val="left"/>
      <w:pPr>
        <w:ind w:left="2510" w:hanging="360"/>
      </w:pPr>
      <w:rPr>
        <w:rFonts w:ascii="Wingdings" w:hAnsi="Wingdings" w:hint="default"/>
      </w:rPr>
    </w:lvl>
    <w:lvl w:ilvl="3" w:tplc="041B0001" w:tentative="1">
      <w:start w:val="1"/>
      <w:numFmt w:val="bullet"/>
      <w:lvlText w:val=""/>
      <w:lvlJc w:val="left"/>
      <w:pPr>
        <w:ind w:left="3230" w:hanging="360"/>
      </w:pPr>
      <w:rPr>
        <w:rFonts w:ascii="Symbol" w:hAnsi="Symbol" w:hint="default"/>
      </w:rPr>
    </w:lvl>
    <w:lvl w:ilvl="4" w:tplc="041B0003" w:tentative="1">
      <w:start w:val="1"/>
      <w:numFmt w:val="bullet"/>
      <w:lvlText w:val="o"/>
      <w:lvlJc w:val="left"/>
      <w:pPr>
        <w:ind w:left="3950" w:hanging="360"/>
      </w:pPr>
      <w:rPr>
        <w:rFonts w:ascii="Courier New" w:hAnsi="Courier New" w:cs="Courier New" w:hint="default"/>
      </w:rPr>
    </w:lvl>
    <w:lvl w:ilvl="5" w:tplc="041B0005" w:tentative="1">
      <w:start w:val="1"/>
      <w:numFmt w:val="bullet"/>
      <w:lvlText w:val=""/>
      <w:lvlJc w:val="left"/>
      <w:pPr>
        <w:ind w:left="4670" w:hanging="360"/>
      </w:pPr>
      <w:rPr>
        <w:rFonts w:ascii="Wingdings" w:hAnsi="Wingdings" w:hint="default"/>
      </w:rPr>
    </w:lvl>
    <w:lvl w:ilvl="6" w:tplc="041B0001" w:tentative="1">
      <w:start w:val="1"/>
      <w:numFmt w:val="bullet"/>
      <w:lvlText w:val=""/>
      <w:lvlJc w:val="left"/>
      <w:pPr>
        <w:ind w:left="5390" w:hanging="360"/>
      </w:pPr>
      <w:rPr>
        <w:rFonts w:ascii="Symbol" w:hAnsi="Symbol" w:hint="default"/>
      </w:rPr>
    </w:lvl>
    <w:lvl w:ilvl="7" w:tplc="041B0003" w:tentative="1">
      <w:start w:val="1"/>
      <w:numFmt w:val="bullet"/>
      <w:lvlText w:val="o"/>
      <w:lvlJc w:val="left"/>
      <w:pPr>
        <w:ind w:left="6110" w:hanging="360"/>
      </w:pPr>
      <w:rPr>
        <w:rFonts w:ascii="Courier New" w:hAnsi="Courier New" w:cs="Courier New" w:hint="default"/>
      </w:rPr>
    </w:lvl>
    <w:lvl w:ilvl="8" w:tplc="041B0005" w:tentative="1">
      <w:start w:val="1"/>
      <w:numFmt w:val="bullet"/>
      <w:lvlText w:val=""/>
      <w:lvlJc w:val="left"/>
      <w:pPr>
        <w:ind w:left="6830" w:hanging="360"/>
      </w:pPr>
      <w:rPr>
        <w:rFonts w:ascii="Wingdings" w:hAnsi="Wingdings" w:hint="default"/>
      </w:rPr>
    </w:lvl>
  </w:abstractNum>
  <w:abstractNum w:abstractNumId="2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7" w15:restartNumberingAfterBreak="0">
    <w:nsid w:val="597408C8"/>
    <w:multiLevelType w:val="multilevel"/>
    <w:tmpl w:val="5E7C2714"/>
    <w:lvl w:ilvl="0">
      <w:start w:val="1"/>
      <w:numFmt w:val="decimal"/>
      <w:pStyle w:val="Nadpis1"/>
      <w:lvlText w:val="%1"/>
      <w:lvlJc w:val="left"/>
      <w:pPr>
        <w:ind w:left="1142" w:hanging="432"/>
      </w:pPr>
    </w:lvl>
    <w:lvl w:ilvl="1">
      <w:start w:val="1"/>
      <w:numFmt w:val="decimal"/>
      <w:pStyle w:val="Nadpis2"/>
      <w:lvlText w:val="%1.%2"/>
      <w:lvlJc w:val="left"/>
      <w:pPr>
        <w:ind w:left="128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2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9" w15:restartNumberingAfterBreak="0">
    <w:nsid w:val="6176329E"/>
    <w:multiLevelType w:val="hybridMultilevel"/>
    <w:tmpl w:val="59CA021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72881971"/>
    <w:multiLevelType w:val="hybridMultilevel"/>
    <w:tmpl w:val="8F206600"/>
    <w:lvl w:ilvl="0" w:tplc="041B0001">
      <w:start w:val="1"/>
      <w:numFmt w:val="bullet"/>
      <w:lvlText w:val=""/>
      <w:lvlJc w:val="left"/>
      <w:pPr>
        <w:ind w:left="1571" w:hanging="360"/>
      </w:pPr>
      <w:rPr>
        <w:rFonts w:ascii="Symbol" w:hAnsi="Symbol" w:hint="default"/>
      </w:rPr>
    </w:lvl>
    <w:lvl w:ilvl="1" w:tplc="041B0003" w:tentative="1">
      <w:start w:val="1"/>
      <w:numFmt w:val="bullet"/>
      <w:lvlText w:val="o"/>
      <w:lvlJc w:val="left"/>
      <w:pPr>
        <w:ind w:left="2291" w:hanging="360"/>
      </w:pPr>
      <w:rPr>
        <w:rFonts w:ascii="Courier New" w:hAnsi="Courier New" w:cs="Courier New" w:hint="default"/>
      </w:rPr>
    </w:lvl>
    <w:lvl w:ilvl="2" w:tplc="041B0005" w:tentative="1">
      <w:start w:val="1"/>
      <w:numFmt w:val="bullet"/>
      <w:lvlText w:val=""/>
      <w:lvlJc w:val="left"/>
      <w:pPr>
        <w:ind w:left="3011" w:hanging="360"/>
      </w:pPr>
      <w:rPr>
        <w:rFonts w:ascii="Wingdings" w:hAnsi="Wingdings" w:hint="default"/>
      </w:rPr>
    </w:lvl>
    <w:lvl w:ilvl="3" w:tplc="041B0001" w:tentative="1">
      <w:start w:val="1"/>
      <w:numFmt w:val="bullet"/>
      <w:lvlText w:val=""/>
      <w:lvlJc w:val="left"/>
      <w:pPr>
        <w:ind w:left="3731" w:hanging="360"/>
      </w:pPr>
      <w:rPr>
        <w:rFonts w:ascii="Symbol" w:hAnsi="Symbol" w:hint="default"/>
      </w:rPr>
    </w:lvl>
    <w:lvl w:ilvl="4" w:tplc="041B0003" w:tentative="1">
      <w:start w:val="1"/>
      <w:numFmt w:val="bullet"/>
      <w:lvlText w:val="o"/>
      <w:lvlJc w:val="left"/>
      <w:pPr>
        <w:ind w:left="4451" w:hanging="360"/>
      </w:pPr>
      <w:rPr>
        <w:rFonts w:ascii="Courier New" w:hAnsi="Courier New" w:cs="Courier New" w:hint="default"/>
      </w:rPr>
    </w:lvl>
    <w:lvl w:ilvl="5" w:tplc="041B0005" w:tentative="1">
      <w:start w:val="1"/>
      <w:numFmt w:val="bullet"/>
      <w:lvlText w:val=""/>
      <w:lvlJc w:val="left"/>
      <w:pPr>
        <w:ind w:left="5171" w:hanging="360"/>
      </w:pPr>
      <w:rPr>
        <w:rFonts w:ascii="Wingdings" w:hAnsi="Wingdings" w:hint="default"/>
      </w:rPr>
    </w:lvl>
    <w:lvl w:ilvl="6" w:tplc="041B0001" w:tentative="1">
      <w:start w:val="1"/>
      <w:numFmt w:val="bullet"/>
      <w:lvlText w:val=""/>
      <w:lvlJc w:val="left"/>
      <w:pPr>
        <w:ind w:left="5891" w:hanging="360"/>
      </w:pPr>
      <w:rPr>
        <w:rFonts w:ascii="Symbol" w:hAnsi="Symbol" w:hint="default"/>
      </w:rPr>
    </w:lvl>
    <w:lvl w:ilvl="7" w:tplc="041B0003" w:tentative="1">
      <w:start w:val="1"/>
      <w:numFmt w:val="bullet"/>
      <w:lvlText w:val="o"/>
      <w:lvlJc w:val="left"/>
      <w:pPr>
        <w:ind w:left="6611" w:hanging="360"/>
      </w:pPr>
      <w:rPr>
        <w:rFonts w:ascii="Courier New" w:hAnsi="Courier New" w:cs="Courier New" w:hint="default"/>
      </w:rPr>
    </w:lvl>
    <w:lvl w:ilvl="8" w:tplc="041B0005" w:tentative="1">
      <w:start w:val="1"/>
      <w:numFmt w:val="bullet"/>
      <w:lvlText w:val=""/>
      <w:lvlJc w:val="left"/>
      <w:pPr>
        <w:ind w:left="7331" w:hanging="360"/>
      </w:pPr>
      <w:rPr>
        <w:rFonts w:ascii="Wingdings" w:hAnsi="Wingdings" w:hint="default"/>
      </w:rPr>
    </w:lvl>
  </w:abstractNum>
  <w:abstractNum w:abstractNumId="31"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2"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3" w15:restartNumberingAfterBreak="0">
    <w:nsid w:val="79A4673C"/>
    <w:multiLevelType w:val="multilevel"/>
    <w:tmpl w:val="7BD8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21BE2"/>
    <w:multiLevelType w:val="hybridMultilevel"/>
    <w:tmpl w:val="AB14BAE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5"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27"/>
  </w:num>
  <w:num w:numId="2">
    <w:abstractNumId w:val="32"/>
  </w:num>
  <w:num w:numId="3">
    <w:abstractNumId w:val="25"/>
  </w:num>
  <w:num w:numId="4">
    <w:abstractNumId w:val="31"/>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9"/>
  </w:num>
  <w:num w:numId="10">
    <w:abstractNumId w:val="2"/>
  </w:num>
  <w:num w:numId="11">
    <w:abstractNumId w:val="35"/>
  </w:num>
  <w:num w:numId="12">
    <w:abstractNumId w:val="23"/>
  </w:num>
  <w:num w:numId="13">
    <w:abstractNumId w:val="6"/>
  </w:num>
  <w:num w:numId="14">
    <w:abstractNumId w:val="20"/>
  </w:num>
  <w:num w:numId="15">
    <w:abstractNumId w:val="18"/>
  </w:num>
  <w:num w:numId="16">
    <w:abstractNumId w:val="4"/>
  </w:num>
  <w:num w:numId="17">
    <w:abstractNumId w:val="7"/>
  </w:num>
  <w:num w:numId="18">
    <w:abstractNumId w:val="28"/>
  </w:num>
  <w:num w:numId="19">
    <w:abstractNumId w:val="26"/>
  </w:num>
  <w:num w:numId="20">
    <w:abstractNumId w:val="8"/>
  </w:num>
  <w:num w:numId="21">
    <w:abstractNumId w:val="11"/>
  </w:num>
  <w:num w:numId="22">
    <w:abstractNumId w:val="22"/>
  </w:num>
  <w:num w:numId="23">
    <w:abstractNumId w:val="10"/>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24"/>
  </w:num>
  <w:num w:numId="27">
    <w:abstractNumId w:val="5"/>
  </w:num>
  <w:num w:numId="28">
    <w:abstractNumId w:val="1"/>
  </w:num>
  <w:num w:numId="29">
    <w:abstractNumId w:val="3"/>
  </w:num>
  <w:num w:numId="30">
    <w:abstractNumId w:val="15"/>
  </w:num>
  <w:num w:numId="31">
    <w:abstractNumId w:val="0"/>
  </w:num>
  <w:num w:numId="32">
    <w:abstractNumId w:val="21"/>
  </w:num>
  <w:num w:numId="33">
    <w:abstractNumId w:val="34"/>
  </w:num>
  <w:num w:numId="34">
    <w:abstractNumId w:val="30"/>
  </w:num>
  <w:num w:numId="35">
    <w:abstractNumId w:val="12"/>
  </w:num>
  <w:num w:numId="36">
    <w:abstractNumId w:val="14"/>
  </w:num>
  <w:num w:numId="37">
    <w:abstractNumId w:val="13"/>
  </w:num>
  <w:num w:numId="38">
    <w:abstractNumId w:val="19"/>
  </w:num>
  <w:num w:numId="39">
    <w:abstractNumId w:val="29"/>
  </w:num>
  <w:num w:numId="4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A6E"/>
    <w:rsid w:val="0000052C"/>
    <w:rsid w:val="0000067F"/>
    <w:rsid w:val="00000909"/>
    <w:rsid w:val="00002662"/>
    <w:rsid w:val="00003C12"/>
    <w:rsid w:val="00004825"/>
    <w:rsid w:val="00004CF4"/>
    <w:rsid w:val="0000575A"/>
    <w:rsid w:val="00005825"/>
    <w:rsid w:val="00005AA0"/>
    <w:rsid w:val="00005B64"/>
    <w:rsid w:val="00006922"/>
    <w:rsid w:val="00006DC7"/>
    <w:rsid w:val="00007163"/>
    <w:rsid w:val="00007222"/>
    <w:rsid w:val="00010988"/>
    <w:rsid w:val="00010A35"/>
    <w:rsid w:val="000125DD"/>
    <w:rsid w:val="00012833"/>
    <w:rsid w:val="00012C7B"/>
    <w:rsid w:val="00013370"/>
    <w:rsid w:val="00013376"/>
    <w:rsid w:val="000141F0"/>
    <w:rsid w:val="000147DB"/>
    <w:rsid w:val="00014A92"/>
    <w:rsid w:val="00014B98"/>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80B4B"/>
    <w:rsid w:val="00080FEA"/>
    <w:rsid w:val="00081566"/>
    <w:rsid w:val="00081857"/>
    <w:rsid w:val="000826A1"/>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7"/>
    <w:rsid w:val="00094AF9"/>
    <w:rsid w:val="00095267"/>
    <w:rsid w:val="00095E36"/>
    <w:rsid w:val="00095EC6"/>
    <w:rsid w:val="000960EC"/>
    <w:rsid w:val="00096377"/>
    <w:rsid w:val="0009655A"/>
    <w:rsid w:val="00096BA7"/>
    <w:rsid w:val="0009761D"/>
    <w:rsid w:val="000A181B"/>
    <w:rsid w:val="000A1CF7"/>
    <w:rsid w:val="000A22A0"/>
    <w:rsid w:val="000A27E4"/>
    <w:rsid w:val="000A45A1"/>
    <w:rsid w:val="000A5E83"/>
    <w:rsid w:val="000A5F83"/>
    <w:rsid w:val="000A66EB"/>
    <w:rsid w:val="000A7403"/>
    <w:rsid w:val="000A777A"/>
    <w:rsid w:val="000A7B2B"/>
    <w:rsid w:val="000A7B90"/>
    <w:rsid w:val="000B075D"/>
    <w:rsid w:val="000B0BFF"/>
    <w:rsid w:val="000B10AE"/>
    <w:rsid w:val="000B132A"/>
    <w:rsid w:val="000B13F5"/>
    <w:rsid w:val="000B22C1"/>
    <w:rsid w:val="000B303B"/>
    <w:rsid w:val="000B30A3"/>
    <w:rsid w:val="000B389D"/>
    <w:rsid w:val="000B3C2F"/>
    <w:rsid w:val="000B3E5F"/>
    <w:rsid w:val="000B3FEB"/>
    <w:rsid w:val="000B45AF"/>
    <w:rsid w:val="000B4720"/>
    <w:rsid w:val="000B4F9E"/>
    <w:rsid w:val="000B5EEE"/>
    <w:rsid w:val="000B6EF5"/>
    <w:rsid w:val="000B7096"/>
    <w:rsid w:val="000B78E3"/>
    <w:rsid w:val="000C06D8"/>
    <w:rsid w:val="000C18CB"/>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50BE"/>
    <w:rsid w:val="000D5BB7"/>
    <w:rsid w:val="000D5F02"/>
    <w:rsid w:val="000D6D88"/>
    <w:rsid w:val="000D740D"/>
    <w:rsid w:val="000D7BF7"/>
    <w:rsid w:val="000E0022"/>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7D7"/>
    <w:rsid w:val="000F6FA8"/>
    <w:rsid w:val="000F722F"/>
    <w:rsid w:val="000F7334"/>
    <w:rsid w:val="000F77DB"/>
    <w:rsid w:val="000F7995"/>
    <w:rsid w:val="001012B3"/>
    <w:rsid w:val="00103B9E"/>
    <w:rsid w:val="00103D83"/>
    <w:rsid w:val="00103FD4"/>
    <w:rsid w:val="0010410D"/>
    <w:rsid w:val="00104C83"/>
    <w:rsid w:val="00104EE3"/>
    <w:rsid w:val="00105B1D"/>
    <w:rsid w:val="00105DBF"/>
    <w:rsid w:val="00106342"/>
    <w:rsid w:val="00107177"/>
    <w:rsid w:val="00107657"/>
    <w:rsid w:val="00107827"/>
    <w:rsid w:val="00107A7F"/>
    <w:rsid w:val="00107C1E"/>
    <w:rsid w:val="001105D6"/>
    <w:rsid w:val="00110C16"/>
    <w:rsid w:val="00111147"/>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6BDF"/>
    <w:rsid w:val="00127BD4"/>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25C"/>
    <w:rsid w:val="00162260"/>
    <w:rsid w:val="00163C99"/>
    <w:rsid w:val="001641A7"/>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43E"/>
    <w:rsid w:val="00182647"/>
    <w:rsid w:val="00182695"/>
    <w:rsid w:val="00182AAA"/>
    <w:rsid w:val="0018387F"/>
    <w:rsid w:val="00183D0A"/>
    <w:rsid w:val="00184881"/>
    <w:rsid w:val="00184E01"/>
    <w:rsid w:val="00184F74"/>
    <w:rsid w:val="001863C6"/>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F71"/>
    <w:rsid w:val="00196201"/>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55C"/>
    <w:rsid w:val="001C1489"/>
    <w:rsid w:val="001C1D81"/>
    <w:rsid w:val="001C2F48"/>
    <w:rsid w:val="001C400A"/>
    <w:rsid w:val="001C4F1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505A"/>
    <w:rsid w:val="001E511A"/>
    <w:rsid w:val="001E5D87"/>
    <w:rsid w:val="001E615C"/>
    <w:rsid w:val="001E7BCA"/>
    <w:rsid w:val="001F1CCB"/>
    <w:rsid w:val="001F1FFE"/>
    <w:rsid w:val="001F239F"/>
    <w:rsid w:val="001F38C1"/>
    <w:rsid w:val="001F3974"/>
    <w:rsid w:val="001F4339"/>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D5C"/>
    <w:rsid w:val="002329FE"/>
    <w:rsid w:val="00232DA1"/>
    <w:rsid w:val="00233144"/>
    <w:rsid w:val="0023335B"/>
    <w:rsid w:val="00233954"/>
    <w:rsid w:val="00233CA1"/>
    <w:rsid w:val="00234168"/>
    <w:rsid w:val="0023434D"/>
    <w:rsid w:val="002343F9"/>
    <w:rsid w:val="002345F2"/>
    <w:rsid w:val="0023464A"/>
    <w:rsid w:val="002350BF"/>
    <w:rsid w:val="00235960"/>
    <w:rsid w:val="00236901"/>
    <w:rsid w:val="00236A9B"/>
    <w:rsid w:val="00236CA5"/>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61C7"/>
    <w:rsid w:val="002868E2"/>
    <w:rsid w:val="00287BDD"/>
    <w:rsid w:val="002906B0"/>
    <w:rsid w:val="00290B93"/>
    <w:rsid w:val="0029165D"/>
    <w:rsid w:val="0029168B"/>
    <w:rsid w:val="002922AC"/>
    <w:rsid w:val="00292A27"/>
    <w:rsid w:val="00292AE0"/>
    <w:rsid w:val="00294221"/>
    <w:rsid w:val="00294C10"/>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76A9"/>
    <w:rsid w:val="002E7FB3"/>
    <w:rsid w:val="002F0CC7"/>
    <w:rsid w:val="002F237B"/>
    <w:rsid w:val="002F2F41"/>
    <w:rsid w:val="002F36F3"/>
    <w:rsid w:val="002F39CD"/>
    <w:rsid w:val="002F3B23"/>
    <w:rsid w:val="002F3E4F"/>
    <w:rsid w:val="002F45DF"/>
    <w:rsid w:val="002F4E13"/>
    <w:rsid w:val="002F51E0"/>
    <w:rsid w:val="002F582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69AE"/>
    <w:rsid w:val="00316C8C"/>
    <w:rsid w:val="003174F6"/>
    <w:rsid w:val="00317737"/>
    <w:rsid w:val="0032101E"/>
    <w:rsid w:val="003210F0"/>
    <w:rsid w:val="00323618"/>
    <w:rsid w:val="0032363A"/>
    <w:rsid w:val="00323975"/>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C07"/>
    <w:rsid w:val="003645C0"/>
    <w:rsid w:val="003646A8"/>
    <w:rsid w:val="00364863"/>
    <w:rsid w:val="00364A9C"/>
    <w:rsid w:val="0036527D"/>
    <w:rsid w:val="00365C96"/>
    <w:rsid w:val="00366111"/>
    <w:rsid w:val="00366535"/>
    <w:rsid w:val="003676BC"/>
    <w:rsid w:val="00367843"/>
    <w:rsid w:val="00367B60"/>
    <w:rsid w:val="00367B8C"/>
    <w:rsid w:val="00370C5C"/>
    <w:rsid w:val="00370EF2"/>
    <w:rsid w:val="00371125"/>
    <w:rsid w:val="00371782"/>
    <w:rsid w:val="00371A6F"/>
    <w:rsid w:val="00372BB6"/>
    <w:rsid w:val="003733FB"/>
    <w:rsid w:val="0037351C"/>
    <w:rsid w:val="00373D83"/>
    <w:rsid w:val="00373D95"/>
    <w:rsid w:val="00374ACC"/>
    <w:rsid w:val="00375BAE"/>
    <w:rsid w:val="00375C4C"/>
    <w:rsid w:val="00375F56"/>
    <w:rsid w:val="00376026"/>
    <w:rsid w:val="003763C3"/>
    <w:rsid w:val="00376755"/>
    <w:rsid w:val="00380676"/>
    <w:rsid w:val="003807E9"/>
    <w:rsid w:val="00381A1E"/>
    <w:rsid w:val="00381DF5"/>
    <w:rsid w:val="00382101"/>
    <w:rsid w:val="0038227C"/>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F1093"/>
    <w:rsid w:val="003F1527"/>
    <w:rsid w:val="003F1777"/>
    <w:rsid w:val="003F1B6A"/>
    <w:rsid w:val="003F3F13"/>
    <w:rsid w:val="003F4EC5"/>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D8C"/>
    <w:rsid w:val="00406205"/>
    <w:rsid w:val="00407B40"/>
    <w:rsid w:val="00410033"/>
    <w:rsid w:val="00410141"/>
    <w:rsid w:val="0041018C"/>
    <w:rsid w:val="00410B4B"/>
    <w:rsid w:val="00411219"/>
    <w:rsid w:val="0041129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743"/>
    <w:rsid w:val="00422F8B"/>
    <w:rsid w:val="00422F9F"/>
    <w:rsid w:val="004231AF"/>
    <w:rsid w:val="004231BB"/>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B5B"/>
    <w:rsid w:val="00433F0E"/>
    <w:rsid w:val="0043417A"/>
    <w:rsid w:val="004343D8"/>
    <w:rsid w:val="00436AB1"/>
    <w:rsid w:val="00436E5D"/>
    <w:rsid w:val="0043710D"/>
    <w:rsid w:val="004417C3"/>
    <w:rsid w:val="00441C45"/>
    <w:rsid w:val="00442228"/>
    <w:rsid w:val="00442565"/>
    <w:rsid w:val="0044307C"/>
    <w:rsid w:val="00444539"/>
    <w:rsid w:val="00445768"/>
    <w:rsid w:val="0044635D"/>
    <w:rsid w:val="004464A8"/>
    <w:rsid w:val="0044764A"/>
    <w:rsid w:val="00447B1F"/>
    <w:rsid w:val="00450348"/>
    <w:rsid w:val="0045038A"/>
    <w:rsid w:val="004506A6"/>
    <w:rsid w:val="00452D49"/>
    <w:rsid w:val="00452DB9"/>
    <w:rsid w:val="00453D1A"/>
    <w:rsid w:val="004555C7"/>
    <w:rsid w:val="004558D9"/>
    <w:rsid w:val="004559F5"/>
    <w:rsid w:val="00456896"/>
    <w:rsid w:val="00456EB4"/>
    <w:rsid w:val="00457857"/>
    <w:rsid w:val="00457EB7"/>
    <w:rsid w:val="00461AB6"/>
    <w:rsid w:val="004623CA"/>
    <w:rsid w:val="00462497"/>
    <w:rsid w:val="00462A8A"/>
    <w:rsid w:val="004635C6"/>
    <w:rsid w:val="004635D5"/>
    <w:rsid w:val="0046432F"/>
    <w:rsid w:val="0046487E"/>
    <w:rsid w:val="004649BE"/>
    <w:rsid w:val="00465038"/>
    <w:rsid w:val="004652E6"/>
    <w:rsid w:val="004665FB"/>
    <w:rsid w:val="004669C1"/>
    <w:rsid w:val="00466C38"/>
    <w:rsid w:val="004670FF"/>
    <w:rsid w:val="00470697"/>
    <w:rsid w:val="004707D4"/>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506D"/>
    <w:rsid w:val="004A566A"/>
    <w:rsid w:val="004A57D4"/>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E36"/>
    <w:rsid w:val="004F53EB"/>
    <w:rsid w:val="004F56B6"/>
    <w:rsid w:val="004F6078"/>
    <w:rsid w:val="004F609E"/>
    <w:rsid w:val="004F6B11"/>
    <w:rsid w:val="004F6B8C"/>
    <w:rsid w:val="004F77A2"/>
    <w:rsid w:val="004F7D6B"/>
    <w:rsid w:val="0050008E"/>
    <w:rsid w:val="005009A3"/>
    <w:rsid w:val="00500E75"/>
    <w:rsid w:val="005014EC"/>
    <w:rsid w:val="00502907"/>
    <w:rsid w:val="00502B69"/>
    <w:rsid w:val="005033AC"/>
    <w:rsid w:val="0050373B"/>
    <w:rsid w:val="00503D8D"/>
    <w:rsid w:val="00503D9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300A6"/>
    <w:rsid w:val="0053061B"/>
    <w:rsid w:val="0053123B"/>
    <w:rsid w:val="00531305"/>
    <w:rsid w:val="00533495"/>
    <w:rsid w:val="00533CEC"/>
    <w:rsid w:val="00533D04"/>
    <w:rsid w:val="005347B8"/>
    <w:rsid w:val="00534B31"/>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602F"/>
    <w:rsid w:val="00556149"/>
    <w:rsid w:val="00556379"/>
    <w:rsid w:val="005567D1"/>
    <w:rsid w:val="005576B7"/>
    <w:rsid w:val="00557A42"/>
    <w:rsid w:val="00557CC9"/>
    <w:rsid w:val="00561036"/>
    <w:rsid w:val="00561127"/>
    <w:rsid w:val="005612CB"/>
    <w:rsid w:val="0056158E"/>
    <w:rsid w:val="005619B1"/>
    <w:rsid w:val="005621DF"/>
    <w:rsid w:val="00562504"/>
    <w:rsid w:val="00563283"/>
    <w:rsid w:val="00563EE5"/>
    <w:rsid w:val="00564677"/>
    <w:rsid w:val="00564C69"/>
    <w:rsid w:val="005653DB"/>
    <w:rsid w:val="00565453"/>
    <w:rsid w:val="00565634"/>
    <w:rsid w:val="00565EB0"/>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EDC"/>
    <w:rsid w:val="005F6F4D"/>
    <w:rsid w:val="006005B4"/>
    <w:rsid w:val="00600997"/>
    <w:rsid w:val="0060181F"/>
    <w:rsid w:val="00601A15"/>
    <w:rsid w:val="006022DC"/>
    <w:rsid w:val="00603587"/>
    <w:rsid w:val="006042C0"/>
    <w:rsid w:val="0060440D"/>
    <w:rsid w:val="00604797"/>
    <w:rsid w:val="00605AC0"/>
    <w:rsid w:val="006069B8"/>
    <w:rsid w:val="00606B2E"/>
    <w:rsid w:val="00606BC6"/>
    <w:rsid w:val="0061035E"/>
    <w:rsid w:val="0061089E"/>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F88"/>
    <w:rsid w:val="00655683"/>
    <w:rsid w:val="006556C8"/>
    <w:rsid w:val="006562D7"/>
    <w:rsid w:val="00656D2B"/>
    <w:rsid w:val="00660472"/>
    <w:rsid w:val="006604F1"/>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49F4"/>
    <w:rsid w:val="00675E78"/>
    <w:rsid w:val="00675FFE"/>
    <w:rsid w:val="00676AA8"/>
    <w:rsid w:val="00676D5E"/>
    <w:rsid w:val="006772B8"/>
    <w:rsid w:val="00680B41"/>
    <w:rsid w:val="00680CF3"/>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A0D"/>
    <w:rsid w:val="00692103"/>
    <w:rsid w:val="006933E7"/>
    <w:rsid w:val="00694671"/>
    <w:rsid w:val="006947BB"/>
    <w:rsid w:val="00694CC4"/>
    <w:rsid w:val="0069512C"/>
    <w:rsid w:val="0069543D"/>
    <w:rsid w:val="00696E70"/>
    <w:rsid w:val="0069748A"/>
    <w:rsid w:val="00697D9B"/>
    <w:rsid w:val="006A066D"/>
    <w:rsid w:val="006A12CA"/>
    <w:rsid w:val="006A1A1D"/>
    <w:rsid w:val="006A1D15"/>
    <w:rsid w:val="006A219E"/>
    <w:rsid w:val="006A26C0"/>
    <w:rsid w:val="006A2967"/>
    <w:rsid w:val="006A312E"/>
    <w:rsid w:val="006A3DC0"/>
    <w:rsid w:val="006A5440"/>
    <w:rsid w:val="006A5EF0"/>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6233"/>
    <w:rsid w:val="006D6313"/>
    <w:rsid w:val="006D7937"/>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D92"/>
    <w:rsid w:val="006F4DE4"/>
    <w:rsid w:val="006F6B60"/>
    <w:rsid w:val="006F79F0"/>
    <w:rsid w:val="006F7E9E"/>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DCD"/>
    <w:rsid w:val="007424D2"/>
    <w:rsid w:val="0074281A"/>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AFB"/>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A40"/>
    <w:rsid w:val="00784ACD"/>
    <w:rsid w:val="00784C7F"/>
    <w:rsid w:val="007857A1"/>
    <w:rsid w:val="0078583C"/>
    <w:rsid w:val="0078594D"/>
    <w:rsid w:val="0078595F"/>
    <w:rsid w:val="00785B38"/>
    <w:rsid w:val="00785B8F"/>
    <w:rsid w:val="00785BD3"/>
    <w:rsid w:val="00785E8A"/>
    <w:rsid w:val="007861D5"/>
    <w:rsid w:val="00786445"/>
    <w:rsid w:val="007864AB"/>
    <w:rsid w:val="007869CA"/>
    <w:rsid w:val="00787125"/>
    <w:rsid w:val="00787B56"/>
    <w:rsid w:val="007902A3"/>
    <w:rsid w:val="0079099D"/>
    <w:rsid w:val="00790F8B"/>
    <w:rsid w:val="00790FDF"/>
    <w:rsid w:val="00791089"/>
    <w:rsid w:val="0079123A"/>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576"/>
    <w:rsid w:val="007B3A21"/>
    <w:rsid w:val="007B3B66"/>
    <w:rsid w:val="007B3EBE"/>
    <w:rsid w:val="007B4AC7"/>
    <w:rsid w:val="007B5036"/>
    <w:rsid w:val="007B64E6"/>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86E"/>
    <w:rsid w:val="007D3DB2"/>
    <w:rsid w:val="007D4792"/>
    <w:rsid w:val="007D4C0A"/>
    <w:rsid w:val="007D4E3C"/>
    <w:rsid w:val="007D5599"/>
    <w:rsid w:val="007D580C"/>
    <w:rsid w:val="007D615F"/>
    <w:rsid w:val="007D67CA"/>
    <w:rsid w:val="007D7401"/>
    <w:rsid w:val="007D766B"/>
    <w:rsid w:val="007E00E4"/>
    <w:rsid w:val="007E00F2"/>
    <w:rsid w:val="007E0D0D"/>
    <w:rsid w:val="007E1298"/>
    <w:rsid w:val="007E16FF"/>
    <w:rsid w:val="007E3B02"/>
    <w:rsid w:val="007E3D2E"/>
    <w:rsid w:val="007E3E4F"/>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60EF"/>
    <w:rsid w:val="007F73AE"/>
    <w:rsid w:val="007F7891"/>
    <w:rsid w:val="007F7ADE"/>
    <w:rsid w:val="0080012C"/>
    <w:rsid w:val="00801B27"/>
    <w:rsid w:val="00801E52"/>
    <w:rsid w:val="00801E7F"/>
    <w:rsid w:val="0080381D"/>
    <w:rsid w:val="00803F8B"/>
    <w:rsid w:val="00804CA6"/>
    <w:rsid w:val="00805045"/>
    <w:rsid w:val="008051AF"/>
    <w:rsid w:val="00805972"/>
    <w:rsid w:val="00805B39"/>
    <w:rsid w:val="00805CEE"/>
    <w:rsid w:val="00805DDE"/>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DEC"/>
    <w:rsid w:val="008179DF"/>
    <w:rsid w:val="00817DE5"/>
    <w:rsid w:val="00817E59"/>
    <w:rsid w:val="00820F92"/>
    <w:rsid w:val="0082169B"/>
    <w:rsid w:val="00821B6A"/>
    <w:rsid w:val="00821E88"/>
    <w:rsid w:val="00821F7E"/>
    <w:rsid w:val="00822087"/>
    <w:rsid w:val="0082247D"/>
    <w:rsid w:val="008235D3"/>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41E2"/>
    <w:rsid w:val="008548D0"/>
    <w:rsid w:val="0085563F"/>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3B7D"/>
    <w:rsid w:val="00873E9B"/>
    <w:rsid w:val="00873F4E"/>
    <w:rsid w:val="00874294"/>
    <w:rsid w:val="008745C1"/>
    <w:rsid w:val="008754BE"/>
    <w:rsid w:val="00875961"/>
    <w:rsid w:val="00876094"/>
    <w:rsid w:val="00876B1E"/>
    <w:rsid w:val="00880189"/>
    <w:rsid w:val="00880F61"/>
    <w:rsid w:val="008818EE"/>
    <w:rsid w:val="00881C3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A00C5"/>
    <w:rsid w:val="008A0289"/>
    <w:rsid w:val="008A0E49"/>
    <w:rsid w:val="008A1DBF"/>
    <w:rsid w:val="008A2AFF"/>
    <w:rsid w:val="008A4F26"/>
    <w:rsid w:val="008A5907"/>
    <w:rsid w:val="008A5E1F"/>
    <w:rsid w:val="008A637B"/>
    <w:rsid w:val="008A6B7E"/>
    <w:rsid w:val="008A6F37"/>
    <w:rsid w:val="008A7078"/>
    <w:rsid w:val="008A70F1"/>
    <w:rsid w:val="008A7B96"/>
    <w:rsid w:val="008B0325"/>
    <w:rsid w:val="008B039B"/>
    <w:rsid w:val="008B21CB"/>
    <w:rsid w:val="008B2EE3"/>
    <w:rsid w:val="008B37A2"/>
    <w:rsid w:val="008B4078"/>
    <w:rsid w:val="008B4136"/>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F23"/>
    <w:rsid w:val="008C74B0"/>
    <w:rsid w:val="008C7519"/>
    <w:rsid w:val="008D07E8"/>
    <w:rsid w:val="008D0ACB"/>
    <w:rsid w:val="008D1783"/>
    <w:rsid w:val="008D1D32"/>
    <w:rsid w:val="008D1F3C"/>
    <w:rsid w:val="008D1FEF"/>
    <w:rsid w:val="008D223C"/>
    <w:rsid w:val="008D33CB"/>
    <w:rsid w:val="008D3A2A"/>
    <w:rsid w:val="008D3EBC"/>
    <w:rsid w:val="008D3F22"/>
    <w:rsid w:val="008D41E3"/>
    <w:rsid w:val="008D5C5C"/>
    <w:rsid w:val="008D6012"/>
    <w:rsid w:val="008D6B8E"/>
    <w:rsid w:val="008E00FB"/>
    <w:rsid w:val="008E0B2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E78"/>
    <w:rsid w:val="00934989"/>
    <w:rsid w:val="00935454"/>
    <w:rsid w:val="00935AAA"/>
    <w:rsid w:val="00935D6A"/>
    <w:rsid w:val="00935DB2"/>
    <w:rsid w:val="00936208"/>
    <w:rsid w:val="009362E3"/>
    <w:rsid w:val="0093798C"/>
    <w:rsid w:val="009407E1"/>
    <w:rsid w:val="00940A95"/>
    <w:rsid w:val="00942146"/>
    <w:rsid w:val="00942179"/>
    <w:rsid w:val="00942417"/>
    <w:rsid w:val="0094289B"/>
    <w:rsid w:val="009434C0"/>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5483"/>
    <w:rsid w:val="0095550C"/>
    <w:rsid w:val="00955558"/>
    <w:rsid w:val="0095616F"/>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5ED"/>
    <w:rsid w:val="009748BF"/>
    <w:rsid w:val="00975142"/>
    <w:rsid w:val="00975400"/>
    <w:rsid w:val="009758B5"/>
    <w:rsid w:val="00975B0C"/>
    <w:rsid w:val="00975C12"/>
    <w:rsid w:val="00975DF2"/>
    <w:rsid w:val="009771F4"/>
    <w:rsid w:val="00980D08"/>
    <w:rsid w:val="00981480"/>
    <w:rsid w:val="00981B87"/>
    <w:rsid w:val="00981FD5"/>
    <w:rsid w:val="0098228D"/>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8AE"/>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E52"/>
    <w:rsid w:val="009E00B3"/>
    <w:rsid w:val="009E0681"/>
    <w:rsid w:val="009E0A77"/>
    <w:rsid w:val="009E0C39"/>
    <w:rsid w:val="009E0E42"/>
    <w:rsid w:val="009E21EF"/>
    <w:rsid w:val="009E286B"/>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687"/>
    <w:rsid w:val="009F2CC8"/>
    <w:rsid w:val="009F37B1"/>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C3A"/>
    <w:rsid w:val="00A420ED"/>
    <w:rsid w:val="00A425F6"/>
    <w:rsid w:val="00A42FB0"/>
    <w:rsid w:val="00A44516"/>
    <w:rsid w:val="00A44A40"/>
    <w:rsid w:val="00A44CA5"/>
    <w:rsid w:val="00A45249"/>
    <w:rsid w:val="00A460A4"/>
    <w:rsid w:val="00A46290"/>
    <w:rsid w:val="00A46CBD"/>
    <w:rsid w:val="00A46CE4"/>
    <w:rsid w:val="00A46F24"/>
    <w:rsid w:val="00A47046"/>
    <w:rsid w:val="00A476CD"/>
    <w:rsid w:val="00A47DC5"/>
    <w:rsid w:val="00A50D67"/>
    <w:rsid w:val="00A50ED5"/>
    <w:rsid w:val="00A51F74"/>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4CDC"/>
    <w:rsid w:val="00A766F6"/>
    <w:rsid w:val="00A7687C"/>
    <w:rsid w:val="00A7785F"/>
    <w:rsid w:val="00A80564"/>
    <w:rsid w:val="00A805C8"/>
    <w:rsid w:val="00A812CE"/>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923"/>
    <w:rsid w:val="00AA0A2B"/>
    <w:rsid w:val="00AA0CF1"/>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FCE"/>
    <w:rsid w:val="00AD763C"/>
    <w:rsid w:val="00AD797E"/>
    <w:rsid w:val="00AD7A70"/>
    <w:rsid w:val="00AD7AAD"/>
    <w:rsid w:val="00AE2421"/>
    <w:rsid w:val="00AE2702"/>
    <w:rsid w:val="00AE39AD"/>
    <w:rsid w:val="00AE4348"/>
    <w:rsid w:val="00AE4AC0"/>
    <w:rsid w:val="00AE54E8"/>
    <w:rsid w:val="00AE64C1"/>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983"/>
    <w:rsid w:val="00B16B80"/>
    <w:rsid w:val="00B16DFF"/>
    <w:rsid w:val="00B17371"/>
    <w:rsid w:val="00B1785A"/>
    <w:rsid w:val="00B20EB5"/>
    <w:rsid w:val="00B21062"/>
    <w:rsid w:val="00B216B6"/>
    <w:rsid w:val="00B23284"/>
    <w:rsid w:val="00B2369D"/>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E1A"/>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80878"/>
    <w:rsid w:val="00B80A8C"/>
    <w:rsid w:val="00B816AA"/>
    <w:rsid w:val="00B81792"/>
    <w:rsid w:val="00B821CD"/>
    <w:rsid w:val="00B829B5"/>
    <w:rsid w:val="00B841B5"/>
    <w:rsid w:val="00B84C41"/>
    <w:rsid w:val="00B8531A"/>
    <w:rsid w:val="00B85F19"/>
    <w:rsid w:val="00B86B62"/>
    <w:rsid w:val="00B87273"/>
    <w:rsid w:val="00B8756B"/>
    <w:rsid w:val="00B87DC4"/>
    <w:rsid w:val="00B9016F"/>
    <w:rsid w:val="00B91490"/>
    <w:rsid w:val="00B91D5E"/>
    <w:rsid w:val="00B91FFA"/>
    <w:rsid w:val="00B92561"/>
    <w:rsid w:val="00B92A57"/>
    <w:rsid w:val="00B92B6B"/>
    <w:rsid w:val="00B92C1F"/>
    <w:rsid w:val="00B9395E"/>
    <w:rsid w:val="00B94862"/>
    <w:rsid w:val="00B94DDE"/>
    <w:rsid w:val="00B94ED0"/>
    <w:rsid w:val="00B95E7C"/>
    <w:rsid w:val="00B96655"/>
    <w:rsid w:val="00B96E02"/>
    <w:rsid w:val="00B97226"/>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98B"/>
    <w:rsid w:val="00BD7D8F"/>
    <w:rsid w:val="00BE02F3"/>
    <w:rsid w:val="00BE0412"/>
    <w:rsid w:val="00BE051C"/>
    <w:rsid w:val="00BE08C2"/>
    <w:rsid w:val="00BE11F2"/>
    <w:rsid w:val="00BE25F6"/>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6E8A"/>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68FE"/>
    <w:rsid w:val="00C46B2B"/>
    <w:rsid w:val="00C4702C"/>
    <w:rsid w:val="00C47635"/>
    <w:rsid w:val="00C4765E"/>
    <w:rsid w:val="00C5037A"/>
    <w:rsid w:val="00C50CAA"/>
    <w:rsid w:val="00C50E94"/>
    <w:rsid w:val="00C50FF7"/>
    <w:rsid w:val="00C51A46"/>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1506"/>
    <w:rsid w:val="00C720D4"/>
    <w:rsid w:val="00C722D0"/>
    <w:rsid w:val="00C72818"/>
    <w:rsid w:val="00C73BD1"/>
    <w:rsid w:val="00C73E04"/>
    <w:rsid w:val="00C73E6C"/>
    <w:rsid w:val="00C73EC6"/>
    <w:rsid w:val="00C74126"/>
    <w:rsid w:val="00C74D8A"/>
    <w:rsid w:val="00C7613A"/>
    <w:rsid w:val="00C7642A"/>
    <w:rsid w:val="00C76B4A"/>
    <w:rsid w:val="00C802A1"/>
    <w:rsid w:val="00C80979"/>
    <w:rsid w:val="00C83030"/>
    <w:rsid w:val="00C83791"/>
    <w:rsid w:val="00C84344"/>
    <w:rsid w:val="00C8474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73D6"/>
    <w:rsid w:val="00C977AF"/>
    <w:rsid w:val="00C97817"/>
    <w:rsid w:val="00CA039E"/>
    <w:rsid w:val="00CA06EF"/>
    <w:rsid w:val="00CA0E37"/>
    <w:rsid w:val="00CA1CAD"/>
    <w:rsid w:val="00CA22C9"/>
    <w:rsid w:val="00CA2ED5"/>
    <w:rsid w:val="00CA35F7"/>
    <w:rsid w:val="00CA36AE"/>
    <w:rsid w:val="00CA463D"/>
    <w:rsid w:val="00CA4ACF"/>
    <w:rsid w:val="00CA686D"/>
    <w:rsid w:val="00CA7C2F"/>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75BB"/>
    <w:rsid w:val="00CC03B8"/>
    <w:rsid w:val="00CC0435"/>
    <w:rsid w:val="00CC0491"/>
    <w:rsid w:val="00CC06C2"/>
    <w:rsid w:val="00CC1D0B"/>
    <w:rsid w:val="00CC2A0C"/>
    <w:rsid w:val="00CC2B69"/>
    <w:rsid w:val="00CC4196"/>
    <w:rsid w:val="00CC44CE"/>
    <w:rsid w:val="00CC47A4"/>
    <w:rsid w:val="00CC4CAB"/>
    <w:rsid w:val="00CC50C9"/>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69DD"/>
    <w:rsid w:val="00CD6D13"/>
    <w:rsid w:val="00CD6D17"/>
    <w:rsid w:val="00CD753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75E2"/>
    <w:rsid w:val="00CE77CD"/>
    <w:rsid w:val="00CF0317"/>
    <w:rsid w:val="00CF0D7E"/>
    <w:rsid w:val="00CF1032"/>
    <w:rsid w:val="00CF123A"/>
    <w:rsid w:val="00CF16E9"/>
    <w:rsid w:val="00CF185D"/>
    <w:rsid w:val="00CF1BA1"/>
    <w:rsid w:val="00CF25CF"/>
    <w:rsid w:val="00CF49FA"/>
    <w:rsid w:val="00CF4BFD"/>
    <w:rsid w:val="00CF534F"/>
    <w:rsid w:val="00CF68AE"/>
    <w:rsid w:val="00CF6F80"/>
    <w:rsid w:val="00CF729E"/>
    <w:rsid w:val="00CF7B69"/>
    <w:rsid w:val="00D005E6"/>
    <w:rsid w:val="00D0131B"/>
    <w:rsid w:val="00D01B46"/>
    <w:rsid w:val="00D02DEC"/>
    <w:rsid w:val="00D040FE"/>
    <w:rsid w:val="00D04753"/>
    <w:rsid w:val="00D048EE"/>
    <w:rsid w:val="00D054CD"/>
    <w:rsid w:val="00D061C8"/>
    <w:rsid w:val="00D06C52"/>
    <w:rsid w:val="00D07038"/>
    <w:rsid w:val="00D109BB"/>
    <w:rsid w:val="00D11073"/>
    <w:rsid w:val="00D11CEF"/>
    <w:rsid w:val="00D12773"/>
    <w:rsid w:val="00D13653"/>
    <w:rsid w:val="00D13D0A"/>
    <w:rsid w:val="00D1493F"/>
    <w:rsid w:val="00D151D9"/>
    <w:rsid w:val="00D1558C"/>
    <w:rsid w:val="00D1597E"/>
    <w:rsid w:val="00D16521"/>
    <w:rsid w:val="00D16A41"/>
    <w:rsid w:val="00D16E13"/>
    <w:rsid w:val="00D16E65"/>
    <w:rsid w:val="00D17506"/>
    <w:rsid w:val="00D20266"/>
    <w:rsid w:val="00D2084C"/>
    <w:rsid w:val="00D21C69"/>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E44"/>
    <w:rsid w:val="00D87589"/>
    <w:rsid w:val="00D8795D"/>
    <w:rsid w:val="00D87CD5"/>
    <w:rsid w:val="00D90096"/>
    <w:rsid w:val="00D909B5"/>
    <w:rsid w:val="00D90FE2"/>
    <w:rsid w:val="00D92575"/>
    <w:rsid w:val="00D9287A"/>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6490"/>
    <w:rsid w:val="00DA7220"/>
    <w:rsid w:val="00DA73C4"/>
    <w:rsid w:val="00DB2F45"/>
    <w:rsid w:val="00DB39A8"/>
    <w:rsid w:val="00DB496C"/>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44A7"/>
    <w:rsid w:val="00DF46CC"/>
    <w:rsid w:val="00DF4A6B"/>
    <w:rsid w:val="00DF4E3B"/>
    <w:rsid w:val="00DF5C42"/>
    <w:rsid w:val="00DF605B"/>
    <w:rsid w:val="00DF60BA"/>
    <w:rsid w:val="00DF6BCA"/>
    <w:rsid w:val="00DF71DD"/>
    <w:rsid w:val="00DF72E2"/>
    <w:rsid w:val="00DF7449"/>
    <w:rsid w:val="00DF773E"/>
    <w:rsid w:val="00DF7A41"/>
    <w:rsid w:val="00E01E69"/>
    <w:rsid w:val="00E0213A"/>
    <w:rsid w:val="00E02708"/>
    <w:rsid w:val="00E027FA"/>
    <w:rsid w:val="00E02DF4"/>
    <w:rsid w:val="00E02EDD"/>
    <w:rsid w:val="00E02F83"/>
    <w:rsid w:val="00E030C6"/>
    <w:rsid w:val="00E03714"/>
    <w:rsid w:val="00E04095"/>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8F0"/>
    <w:rsid w:val="00E1444D"/>
    <w:rsid w:val="00E1497D"/>
    <w:rsid w:val="00E1599B"/>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DC8"/>
    <w:rsid w:val="00EE5E76"/>
    <w:rsid w:val="00EE66C5"/>
    <w:rsid w:val="00EE66D2"/>
    <w:rsid w:val="00EE6781"/>
    <w:rsid w:val="00EE7C96"/>
    <w:rsid w:val="00EE7D32"/>
    <w:rsid w:val="00EF0000"/>
    <w:rsid w:val="00EF0708"/>
    <w:rsid w:val="00EF09C9"/>
    <w:rsid w:val="00EF0C2B"/>
    <w:rsid w:val="00EF1A02"/>
    <w:rsid w:val="00EF1E3C"/>
    <w:rsid w:val="00EF26CD"/>
    <w:rsid w:val="00EF31DB"/>
    <w:rsid w:val="00EF430B"/>
    <w:rsid w:val="00EF460E"/>
    <w:rsid w:val="00EF5108"/>
    <w:rsid w:val="00EF54DB"/>
    <w:rsid w:val="00EF5558"/>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BC0"/>
    <w:rsid w:val="00F25BC1"/>
    <w:rsid w:val="00F25E12"/>
    <w:rsid w:val="00F266A1"/>
    <w:rsid w:val="00F26AC8"/>
    <w:rsid w:val="00F26F02"/>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7727"/>
    <w:rsid w:val="00F402F1"/>
    <w:rsid w:val="00F406A0"/>
    <w:rsid w:val="00F406CF"/>
    <w:rsid w:val="00F40903"/>
    <w:rsid w:val="00F40AEA"/>
    <w:rsid w:val="00F40C3A"/>
    <w:rsid w:val="00F429E2"/>
    <w:rsid w:val="00F42C9B"/>
    <w:rsid w:val="00F43162"/>
    <w:rsid w:val="00F439EF"/>
    <w:rsid w:val="00F442B0"/>
    <w:rsid w:val="00F45117"/>
    <w:rsid w:val="00F45CE7"/>
    <w:rsid w:val="00F47039"/>
    <w:rsid w:val="00F4716D"/>
    <w:rsid w:val="00F479EA"/>
    <w:rsid w:val="00F47B4D"/>
    <w:rsid w:val="00F500FC"/>
    <w:rsid w:val="00F5017D"/>
    <w:rsid w:val="00F5072E"/>
    <w:rsid w:val="00F50A4B"/>
    <w:rsid w:val="00F511A2"/>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F77"/>
    <w:rsid w:val="00F968BE"/>
    <w:rsid w:val="00F96C48"/>
    <w:rsid w:val="00FA0737"/>
    <w:rsid w:val="00FA083A"/>
    <w:rsid w:val="00FA1520"/>
    <w:rsid w:val="00FA1799"/>
    <w:rsid w:val="00FA1B0A"/>
    <w:rsid w:val="00FA1FA0"/>
    <w:rsid w:val="00FA2FE5"/>
    <w:rsid w:val="00FA4D66"/>
    <w:rsid w:val="00FA4F9D"/>
    <w:rsid w:val="00FA545A"/>
    <w:rsid w:val="00FA59AC"/>
    <w:rsid w:val="00FA5ACF"/>
    <w:rsid w:val="00FA5E70"/>
    <w:rsid w:val="00FA6608"/>
    <w:rsid w:val="00FA7692"/>
    <w:rsid w:val="00FA7DBD"/>
    <w:rsid w:val="00FB019E"/>
    <w:rsid w:val="00FB079C"/>
    <w:rsid w:val="00FB24BF"/>
    <w:rsid w:val="00FB2A07"/>
    <w:rsid w:val="00FB42CF"/>
    <w:rsid w:val="00FB46C1"/>
    <w:rsid w:val="00FB4881"/>
    <w:rsid w:val="00FB56F6"/>
    <w:rsid w:val="00FB71D9"/>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B72512E2-442B-4EED-B858-D9674230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D70A6E"/>
    <w:pPr>
      <w:spacing w:after="120" w:line="360" w:lineRule="auto"/>
      <w:ind w:firstLine="709"/>
      <w:jc w:val="both"/>
    </w:pPr>
    <w:rPr>
      <w:rFonts w:ascii="Times New Roman" w:hAnsi="Times New Roman"/>
      <w:sz w:val="24"/>
      <w:szCs w:val="22"/>
      <w:lang w:eastAsia="en-US"/>
    </w:rPr>
  </w:style>
  <w:style w:type="paragraph" w:styleId="Nadpis1">
    <w:name w:val="heading 1"/>
    <w:basedOn w:val="Normlny"/>
    <w:next w:val="Normlny"/>
    <w:link w:val="Nadpis1Char"/>
    <w:autoRedefine/>
    <w:uiPriority w:val="9"/>
    <w:qFormat/>
    <w:rsid w:val="00D70A6E"/>
    <w:pPr>
      <w:keepNext/>
      <w:keepLines/>
      <w:pageBreakBefore/>
      <w:numPr>
        <w:numId w:val="1"/>
      </w:numPr>
      <w:spacing w:before="240" w:after="240"/>
      <w:ind w:left="567" w:hanging="567"/>
      <w:outlineLvl w:val="0"/>
    </w:pPr>
    <w:rPr>
      <w:rFonts w:eastAsia="Times New Roman"/>
      <w:b/>
      <w:sz w:val="32"/>
      <w:szCs w:val="32"/>
    </w:rPr>
  </w:style>
  <w:style w:type="paragraph" w:styleId="Nadpis2">
    <w:name w:val="heading 2"/>
    <w:basedOn w:val="Normlny"/>
    <w:next w:val="Normlny"/>
    <w:link w:val="Nadpis2Char"/>
    <w:autoRedefine/>
    <w:uiPriority w:val="9"/>
    <w:unhideWhenUsed/>
    <w:qFormat/>
    <w:rsid w:val="00D70A6E"/>
    <w:pPr>
      <w:keepNext/>
      <w:keepLines/>
      <w:numPr>
        <w:ilvl w:val="1"/>
        <w:numId w:val="1"/>
      </w:numPr>
      <w:spacing w:before="480"/>
      <w:ind w:left="567"/>
      <w:outlineLvl w:val="1"/>
    </w:pPr>
    <w:rPr>
      <w:rFonts w:eastAsia="Times New Roman"/>
      <w:b/>
      <w:color w:val="000000"/>
      <w:sz w:val="28"/>
      <w:szCs w:val="26"/>
    </w:rPr>
  </w:style>
  <w:style w:type="paragraph" w:styleId="Nadpis3">
    <w:name w:val="heading 3"/>
    <w:basedOn w:val="Normlny"/>
    <w:next w:val="Normlny"/>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D70A6E"/>
    <w:rPr>
      <w:rFonts w:ascii="Times New Roman" w:eastAsia="Times New Roman" w:hAnsi="Times New Roman"/>
      <w:b/>
      <w:sz w:val="32"/>
      <w:szCs w:val="32"/>
      <w:lang w:eastAsia="en-US"/>
    </w:rPr>
  </w:style>
  <w:style w:type="paragraph" w:styleId="Popis">
    <w:name w:val="caption"/>
    <w:basedOn w:val="Normlny"/>
    <w:next w:val="Normlny"/>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rsid w:val="00F6356D"/>
    <w:pPr>
      <w:numPr>
        <w:numId w:val="0"/>
      </w:numPr>
      <w:spacing w:before="0" w:after="120" w:line="259" w:lineRule="auto"/>
      <w:jc w:val="left"/>
      <w:outlineLvl w:val="9"/>
    </w:pPr>
    <w:rPr>
      <w:color w:val="000000"/>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uiPriority w:val="19"/>
    <w:rsid w:val="00180BD3"/>
    <w:rPr>
      <w:i/>
      <w:iCs/>
      <w:color w:val="808080"/>
    </w:rPr>
  </w:style>
  <w:style w:type="character" w:customStyle="1" w:styleId="Nadpis2Char">
    <w:name w:val="Nadpis 2 Char"/>
    <w:link w:val="Nadpis2"/>
    <w:uiPriority w:val="9"/>
    <w:rsid w:val="00D70A6E"/>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uiPriority w:val="99"/>
    <w:semiHidden/>
    <w:unhideWhenUsed/>
    <w:rsid w:val="00803F8B"/>
    <w:rPr>
      <w:color w:val="954F72"/>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PtaChar">
    <w:name w:val="Päta Char"/>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link w:val="Textpoznmkypodiarou"/>
    <w:uiPriority w:val="99"/>
    <w:semiHidden/>
    <w:rsid w:val="00726E80"/>
    <w:rPr>
      <w:rFonts w:ascii="Times New Roman" w:hAnsi="Times New Roman"/>
      <w:sz w:val="20"/>
      <w:szCs w:val="20"/>
    </w:rPr>
  </w:style>
  <w:style w:type="character" w:styleId="Odkaznapoznmkupodi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uiPriority w:val="31"/>
    <w:rsid w:val="00180BD3"/>
    <w:rPr>
      <w:smallCaps/>
      <w:color w:val="ED7D31"/>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y"/>
    <w:rsid w:val="00557A42"/>
    <w:pPr>
      <w:ind w:firstLine="0"/>
    </w:pPr>
    <w:rPr>
      <w:b/>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line="360" w:lineRule="auto"/>
    </w:pPr>
    <w:rPr>
      <w:rFonts w:ascii="Times New Roman" w:hAnsi="Times New Roman"/>
      <w:sz w:val="24"/>
      <w:szCs w:val="22"/>
      <w:lang w:eastAsia="en-US"/>
    </w:rPr>
  </w:style>
  <w:style w:type="table" w:styleId="Mriekatabuky">
    <w:name w:val="Table Grid"/>
    <w:basedOn w:val="Normlnatabu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atabu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r">
    <w:name w:val="annotation reference"/>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atabuka"/>
    <w:next w:val="Mriekatabu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paragraph" w:styleId="Normlnywebov">
    <w:name w:val="Normal (Web)"/>
    <w:basedOn w:val="Normlny"/>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Predvolenpsmoodseku"/>
    <w:rsid w:val="00D70A6E"/>
  </w:style>
  <w:style w:type="paragraph" w:customStyle="1" w:styleId="paragraph">
    <w:name w:val="paragraph"/>
    <w:basedOn w:val="Normlny"/>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Predvolenpsmoodseku"/>
    <w:rsid w:val="00D70A6E"/>
  </w:style>
  <w:style w:type="character" w:customStyle="1" w:styleId="apple-converted-space">
    <w:name w:val="apple-converted-space"/>
    <w:basedOn w:val="Predvolenpsmoodseku"/>
    <w:rsid w:val="00D70A6E"/>
  </w:style>
  <w:style w:type="character" w:customStyle="1" w:styleId="eop">
    <w:name w:val="eop"/>
    <w:basedOn w:val="Predvolenpsmoodseku"/>
    <w:rsid w:val="00D70A6E"/>
  </w:style>
  <w:style w:type="character" w:styleId="Hypertextovprepojenie">
    <w:name w:val="Hyperlink"/>
    <w:basedOn w:val="Predvolenpsmoodseku"/>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Mention">
    <w:name w:val="Mention"/>
    <w:basedOn w:val="Predvolenpsmoodseku"/>
    <w:uiPriority w:val="99"/>
    <w:semiHidden/>
    <w:unhideWhenUsed/>
    <w:rsid w:val="00D70A6E"/>
    <w:rPr>
      <w:color w:val="2B579A"/>
      <w:shd w:val="clear" w:color="auto" w:fill="E6E6E6"/>
    </w:rPr>
  </w:style>
  <w:style w:type="character" w:customStyle="1" w:styleId="fn">
    <w:name w:val="fn"/>
    <w:basedOn w:val="Predvolenpsmoodseku"/>
    <w:rsid w:val="00D70A6E"/>
  </w:style>
  <w:style w:type="paragraph" w:customStyle="1" w:styleId="graf">
    <w:name w:val="graf"/>
    <w:basedOn w:val="Normlny"/>
    <w:rsid w:val="00D70A6E"/>
    <w:pPr>
      <w:spacing w:before="100" w:beforeAutospacing="1" w:after="100" w:afterAutospacing="1" w:line="240" w:lineRule="auto"/>
      <w:ind w:firstLine="0"/>
      <w:jc w:val="left"/>
    </w:pPr>
    <w:rPr>
      <w:rFonts w:eastAsia="Times New Roman"/>
      <w:szCs w:val="24"/>
      <w:lang w:eastAsia="sk-SK"/>
    </w:rPr>
  </w:style>
  <w:style w:type="character" w:styleId="Zvraznenie">
    <w:name w:val="Emphasis"/>
    <w:basedOn w:val="Predvolenpsmoodseku"/>
    <w:uiPriority w:val="20"/>
    <w:qFormat/>
    <w:rsid w:val="00D70A6E"/>
    <w:rPr>
      <w:i/>
      <w:iCs/>
    </w:rPr>
  </w:style>
  <w:style w:type="paragraph" w:customStyle="1" w:styleId="DoasnLINK">
    <w:name w:val="Dočasný LINK"/>
    <w:basedOn w:val="Normlny"/>
    <w:link w:val="DoasnLINKChar"/>
    <w:qFormat/>
    <w:rsid w:val="00D70A6E"/>
    <w:pPr>
      <w:spacing w:line="240" w:lineRule="auto"/>
    </w:pPr>
    <w:rPr>
      <w:color w:val="2F5496" w:themeColor="accent5" w:themeShade="BF"/>
      <w:szCs w:val="24"/>
      <w:u w:val="single"/>
    </w:rPr>
  </w:style>
  <w:style w:type="paragraph" w:styleId="PredformtovanHTML">
    <w:name w:val="HTML Preformatted"/>
    <w:basedOn w:val="Normlny"/>
    <w:link w:val="Predformtovan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D70A6E"/>
    <w:rPr>
      <w:rFonts w:ascii="Courier New" w:eastAsia="Times New Roman" w:hAnsi="Courier New" w:cs="Courier New"/>
    </w:rPr>
  </w:style>
  <w:style w:type="character" w:customStyle="1" w:styleId="DoasnLINKChar">
    <w:name w:val="Dočasný LINK Char"/>
    <w:basedOn w:val="Predvolenpsmoodseku"/>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Predvolenpsmoodseku"/>
    <w:rsid w:val="00D70A6E"/>
  </w:style>
  <w:style w:type="character" w:customStyle="1" w:styleId="nf">
    <w:name w:val="nf"/>
    <w:basedOn w:val="Predvolenpsmoodseku"/>
    <w:rsid w:val="00D70A6E"/>
  </w:style>
  <w:style w:type="character" w:customStyle="1" w:styleId="p">
    <w:name w:val="p"/>
    <w:basedOn w:val="Predvolenpsmoodseku"/>
    <w:rsid w:val="00D70A6E"/>
  </w:style>
  <w:style w:type="character" w:customStyle="1" w:styleId="n">
    <w:name w:val="n"/>
    <w:basedOn w:val="Predvolenpsmoodseku"/>
    <w:rsid w:val="00D70A6E"/>
  </w:style>
  <w:style w:type="character" w:customStyle="1" w:styleId="o">
    <w:name w:val="o"/>
    <w:basedOn w:val="Predvolenpsmoodseku"/>
    <w:rsid w:val="00D70A6E"/>
  </w:style>
  <w:style w:type="character" w:customStyle="1" w:styleId="s1">
    <w:name w:val="s1"/>
    <w:basedOn w:val="Predvolenpsmoodseku"/>
    <w:rsid w:val="00D70A6E"/>
  </w:style>
  <w:style w:type="character" w:customStyle="1" w:styleId="mi">
    <w:name w:val="mi"/>
    <w:basedOn w:val="Predvolenpsmoodseku"/>
    <w:rsid w:val="00D70A6E"/>
  </w:style>
  <w:style w:type="table" w:styleId="Obyajntabuka1">
    <w:name w:val="Plain Table 1"/>
    <w:basedOn w:val="Normlnatabu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ukasozoznamom1svetlzvraznenie1">
    <w:name w:val="List Table 1 Light Accent 1"/>
    <w:basedOn w:val="Normlnatabu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zia">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Predvolenpsmoodseku"/>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77491396eb51d89e/Bakalarka/ONEDRIVE.docx" TargetMode="External"/><Relationship Id="rId21" Type="http://schemas.openxmlformats.org/officeDocument/2006/relationships/hyperlink" Target="https://d.docs.live.net/77491396eb51d89e/Bakalarka/ONEDRIVE.docx"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19.png"/><Relationship Id="rId68" Type="http://schemas.openxmlformats.org/officeDocument/2006/relationships/image" Target="media/image23.jpe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https://d.docs.live.net/77491396eb51d89e/Bakalarka/ONEDRIVE.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hyperlink" Target="https://d.docs.live.net/77491396eb51d89e/Bakalarka/ONEDRIVE.docx" TargetMode="External"/><Relationship Id="rId37" Type="http://schemas.openxmlformats.org/officeDocument/2006/relationships/image" Target="media/image3.jpeg"/><Relationship Id="rId53" Type="http://schemas.openxmlformats.org/officeDocument/2006/relationships/hyperlink" Target="http://www.fri.uniza.sk" TargetMode="External"/><Relationship Id="rId58" Type="http://schemas.openxmlformats.org/officeDocument/2006/relationships/header" Target="header2.xml"/><Relationship Id="rId74" Type="http://schemas.openxmlformats.org/officeDocument/2006/relationships/image" Target="media/image27.jpg"/><Relationship Id="rId79"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image" Target="media/image43.png"/><Relationship Id="rId22" Type="http://schemas.openxmlformats.org/officeDocument/2006/relationships/hyperlink" Target="https://d.docs.live.net/77491396eb51d89e/Bakalarka/ONEDRIVE.docx" TargetMode="External"/><Relationship Id="rId27" Type="http://schemas.openxmlformats.org/officeDocument/2006/relationships/hyperlink" Target="https://d.docs.live.net/77491396eb51d89e/Bakalarka/ONEDRIVE.docx" TargetMode="External"/><Relationship Id="rId43" Type="http://schemas.openxmlformats.org/officeDocument/2006/relationships/image" Target="media/image9.jpeg"/><Relationship Id="rId48" Type="http://schemas.openxmlformats.org/officeDocument/2006/relationships/image" Target="media/image14.jpeg"/><Relationship Id="rId64" Type="http://schemas.openxmlformats.org/officeDocument/2006/relationships/chart" Target="charts/chart2.xml"/><Relationship Id="rId69" Type="http://schemas.openxmlformats.org/officeDocument/2006/relationships/hyperlink" Target="https://d.docs.live.net/77491396eb51d89e/Bakalarka/Pokyny_pre_vypracovanie_ZP.docx" TargetMode="External"/><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image" Target="media/image25.jpe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ocs.live.net/77491396eb51d89e/Bakalarka/Pokyny_pre_vypracovanie_ZP.docx" TargetMode="External"/><Relationship Id="rId17" Type="http://schemas.openxmlformats.org/officeDocument/2006/relationships/hyperlink" Target="https://d.docs.live.net/77491396eb51d89e/Bakalarka/ONEDRIVE.docx" TargetMode="External"/><Relationship Id="rId25" Type="http://schemas.openxmlformats.org/officeDocument/2006/relationships/hyperlink" Target="https://d.docs.live.net/77491396eb51d89e/Bakalarka/ONEDRIVE.docx" TargetMode="External"/><Relationship Id="rId33" Type="http://schemas.openxmlformats.org/officeDocument/2006/relationships/hyperlink" Target="https://d.docs.live.net/77491396eb51d89e/Bakalarka/ONEDRIVE.docx" TargetMode="External"/><Relationship Id="rId38" Type="http://schemas.openxmlformats.org/officeDocument/2006/relationships/image" Target="media/image4.png"/><Relationship Id="rId46" Type="http://schemas.openxmlformats.org/officeDocument/2006/relationships/image" Target="media/image12.jpeg"/><Relationship Id="rId59" Type="http://schemas.openxmlformats.org/officeDocument/2006/relationships/footer" Target="footer2.xml"/><Relationship Id="rId67" Type="http://schemas.openxmlformats.org/officeDocument/2006/relationships/image" Target="media/image22.jpeg"/><Relationship Id="rId20" Type="http://schemas.openxmlformats.org/officeDocument/2006/relationships/hyperlink" Target="https://d.docs.live.net/77491396eb51d89e/Bakalarka/ONEDRIVE.docx" TargetMode="External"/><Relationship Id="rId41" Type="http://schemas.openxmlformats.org/officeDocument/2006/relationships/image" Target="media/image7.jpeg"/><Relationship Id="rId54" Type="http://schemas.openxmlformats.org/officeDocument/2006/relationships/hyperlink" Target="http://www.gvp.cz/local/new/ucebnice/Vyptech/internet/protokoly.htm" TargetMode="External"/><Relationship Id="rId62" Type="http://schemas.openxmlformats.org/officeDocument/2006/relationships/hyperlink" Target="https://sk.wikipedia.org/w/index.php?title=Asynchr%C3%B3nne_I/O&amp;action=edit&amp;redlink=1" TargetMode="External"/><Relationship Id="rId70" Type="http://schemas.openxmlformats.org/officeDocument/2006/relationships/hyperlink" Target="http://www.resource.datavideo.com/images/MS-2800_side.jpg" TargetMode="External"/><Relationship Id="rId75" Type="http://schemas.openxmlformats.org/officeDocument/2006/relationships/image" Target="media/image28.jpe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77491396eb51d89e/Bakalarka/Pokyny_pre_vypracovanie_ZP.docx" TargetMode="External"/><Relationship Id="rId23" Type="http://schemas.openxmlformats.org/officeDocument/2006/relationships/hyperlink" Target="https://d.docs.live.net/77491396eb51d89e/Bakalarka/ONEDRIVE.docx" TargetMode="External"/><Relationship Id="rId28" Type="http://schemas.openxmlformats.org/officeDocument/2006/relationships/hyperlink" Target="https://d.docs.live.net/77491396eb51d89e/Bakalarka/ONEDRIVE.docx" TargetMode="External"/><Relationship Id="rId36" Type="http://schemas.openxmlformats.org/officeDocument/2006/relationships/image" Target="media/image2.jpeg"/><Relationship Id="rId49" Type="http://schemas.openxmlformats.org/officeDocument/2006/relationships/image" Target="media/image15.png"/><Relationship Id="rId57" Type="http://schemas.openxmlformats.org/officeDocument/2006/relationships/hyperlink" Target="http://www.priklad.sk"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hyperlink" Target="https://d.docs.live.net/77491396eb51d89e/Bakalarka/Pokyny_pre_vypracovanie_ZP.docx" TargetMode="External"/><Relationship Id="rId44" Type="http://schemas.openxmlformats.org/officeDocument/2006/relationships/image" Target="media/image10.jpg"/><Relationship Id="rId52" Type="http://schemas.openxmlformats.org/officeDocument/2006/relationships/hyperlink" Target="http://xamarin.com/" TargetMode="External"/><Relationship Id="rId60" Type="http://schemas.openxmlformats.org/officeDocument/2006/relationships/chart" Target="charts/chart1.xml"/><Relationship Id="rId65" Type="http://schemas.openxmlformats.org/officeDocument/2006/relationships/image" Target="media/image20.png"/><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Pokyny_pre_vypracovanie_ZP.docx" TargetMode="External"/><Relationship Id="rId18" Type="http://schemas.openxmlformats.org/officeDocument/2006/relationships/hyperlink" Target="https://d.docs.live.net/77491396eb51d89e/Bakalarka/ONEDRIVE.docx" TargetMode="External"/><Relationship Id="rId39" Type="http://schemas.openxmlformats.org/officeDocument/2006/relationships/image" Target="media/image5.jpeg"/><Relationship Id="rId34" Type="http://schemas.openxmlformats.org/officeDocument/2006/relationships/hyperlink" Target="https://d.docs.live.net/77491396eb51d89e/Bakalarka/Pokyny_pre_vypracovanie_ZP.docx" TargetMode="External"/><Relationship Id="rId50" Type="http://schemas.openxmlformats.org/officeDocument/2006/relationships/image" Target="media/image16.jpeg"/><Relationship Id="rId55" Type="http://schemas.openxmlformats.org/officeDocument/2006/relationships/image" Target="media/image18.png"/><Relationship Id="rId76" Type="http://schemas.openxmlformats.org/officeDocument/2006/relationships/image" Target="media/image29.jpe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d.docs.live.net/77491396eb51d89e/Bakalarka/ONEDRIVE.docx" TargetMode="External"/><Relationship Id="rId24" Type="http://schemas.openxmlformats.org/officeDocument/2006/relationships/hyperlink" Target="https://d.docs.live.net/77491396eb51d89e/Bakalarka/ONEDRIVE.docx" TargetMode="External"/><Relationship Id="rId40" Type="http://schemas.openxmlformats.org/officeDocument/2006/relationships/image" Target="media/image6.jpeg"/><Relationship Id="rId45" Type="http://schemas.openxmlformats.org/officeDocument/2006/relationships/image" Target="media/image11.jpg"/><Relationship Id="rId66" Type="http://schemas.openxmlformats.org/officeDocument/2006/relationships/image" Target="media/image21.png"/><Relationship Id="rId87" Type="http://schemas.openxmlformats.org/officeDocument/2006/relationships/image" Target="media/image40.png"/><Relationship Id="rId61" Type="http://schemas.openxmlformats.org/officeDocument/2006/relationships/hyperlink" Target="https://trends.builtwith.com/javascript/javascript-library" TargetMode="External"/><Relationship Id="rId82" Type="http://schemas.openxmlformats.org/officeDocument/2006/relationships/image" Target="media/image35.png"/><Relationship Id="rId19" Type="http://schemas.openxmlformats.org/officeDocument/2006/relationships/hyperlink" Target="https://d.docs.live.net/77491396eb51d89e/Bakalarka/ONEDRIVE.docx" TargetMode="External"/><Relationship Id="rId14" Type="http://schemas.openxmlformats.org/officeDocument/2006/relationships/hyperlink" Target="https://d.docs.live.net/77491396eb51d89e/Bakalarka/Pokyny_pre_vypracovanie_ZP.docx" TargetMode="External"/><Relationship Id="rId30" Type="http://schemas.openxmlformats.org/officeDocument/2006/relationships/hyperlink" Target="https://d.docs.live.net/77491396eb51d89e/Bakalarka/Pokyny_pre_vypracovanie_ZP.docx" TargetMode="External"/><Relationship Id="rId35" Type="http://schemas.openxmlformats.org/officeDocument/2006/relationships/image" Target="media/image1.jpeg"/><Relationship Id="rId56" Type="http://schemas.openxmlformats.org/officeDocument/2006/relationships/image" Target="media/image19.svg"/><Relationship Id="rId77"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H_rok_programu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_rok_programu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899521531100477"/>
          <c:y val="2.0833333333333332E-2"/>
          <c:w val="0.43745727956254271"/>
          <c:h val="0.88888888888888884"/>
        </c:manualLayout>
      </c:layout>
      <c:pieChart>
        <c:varyColors val="1"/>
        <c:ser>
          <c:idx val="0"/>
          <c:order val="0"/>
          <c:tx>
            <c:strRef>
              <c:f>Hárok1!$B$1</c:f>
              <c:strCache>
                <c:ptCount val="1"/>
                <c:pt idx="0">
                  <c:v>Štatistika využivania JavaScript sknižníc</c:v>
                </c:pt>
              </c:strCache>
            </c:strRef>
          </c:tx>
          <c:explosion val="59"/>
          <c:dPt>
            <c:idx val="0"/>
            <c:bubble3D val="0"/>
            <c:explosion val="75"/>
            <c:spPr>
              <a:gradFill>
                <a:gsLst>
                  <a:gs pos="100000">
                    <a:schemeClr val="accent1">
                      <a:lumMod val="60000"/>
                      <a:lumOff val="40000"/>
                    </a:schemeClr>
                  </a:gs>
                  <a:gs pos="0">
                    <a:schemeClr val="accent1"/>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1-DD5A-4581-AAFD-BF472933AE6B}"/>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3-DD5A-4581-AAFD-BF472933AE6B}"/>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5-DD5A-4581-AAFD-BF472933AE6B}"/>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7-DD5A-4581-AAFD-BF472933AE6B}"/>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9-DD5A-4581-AAFD-BF472933AE6B}"/>
              </c:ext>
            </c:extLst>
          </c:dPt>
          <c:dPt>
            <c:idx val="5"/>
            <c:bubble3D val="0"/>
            <c:spPr>
              <a:gradFill>
                <a:gsLst>
                  <a:gs pos="100000">
                    <a:schemeClr val="accent6">
                      <a:lumMod val="60000"/>
                      <a:lumOff val="40000"/>
                    </a:schemeClr>
                  </a:gs>
                  <a:gs pos="0">
                    <a:schemeClr val="accent6"/>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B-DD5A-4581-AAFD-BF472933AE6B}"/>
              </c:ext>
            </c:extLst>
          </c:dPt>
          <c:dPt>
            <c:idx val="6"/>
            <c:bubble3D val="0"/>
            <c:spPr>
              <a:gradFill>
                <a:gsLst>
                  <a:gs pos="100000">
                    <a:schemeClr val="accent1">
                      <a:lumMod val="60000"/>
                      <a:lumMod val="60000"/>
                      <a:lumOff val="40000"/>
                    </a:schemeClr>
                  </a:gs>
                  <a:gs pos="0">
                    <a:schemeClr val="accent1">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D-DD5A-4581-AAFD-BF472933AE6B}"/>
              </c:ext>
            </c:extLst>
          </c:dPt>
          <c:dPt>
            <c:idx val="7"/>
            <c:bubble3D val="0"/>
            <c:spPr>
              <a:gradFill>
                <a:gsLst>
                  <a:gs pos="100000">
                    <a:schemeClr val="accent2">
                      <a:lumMod val="60000"/>
                      <a:lumMod val="60000"/>
                      <a:lumOff val="40000"/>
                    </a:schemeClr>
                  </a:gs>
                  <a:gs pos="0">
                    <a:schemeClr val="accent2">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F-DD5A-4581-AAFD-BF472933AE6B}"/>
              </c:ext>
            </c:extLst>
          </c:dPt>
          <c:dPt>
            <c:idx val="8"/>
            <c:bubble3D val="0"/>
            <c:spPr>
              <a:gradFill>
                <a:gsLst>
                  <a:gs pos="100000">
                    <a:schemeClr val="accent3">
                      <a:lumMod val="60000"/>
                      <a:lumMod val="60000"/>
                      <a:lumOff val="40000"/>
                    </a:schemeClr>
                  </a:gs>
                  <a:gs pos="0">
                    <a:schemeClr val="accent3">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11-DD5A-4581-AAFD-BF472933AE6B}"/>
              </c:ext>
            </c:extLst>
          </c:dPt>
          <c:dPt>
            <c:idx val="9"/>
            <c:bubble3D val="0"/>
            <c:spPr>
              <a:gradFill>
                <a:gsLst>
                  <a:gs pos="100000">
                    <a:schemeClr val="accent4">
                      <a:lumMod val="60000"/>
                      <a:lumMod val="60000"/>
                      <a:lumOff val="40000"/>
                    </a:schemeClr>
                  </a:gs>
                  <a:gs pos="0">
                    <a:schemeClr val="accent4">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13-DD5A-4581-AAFD-BF472933AE6B}"/>
              </c:ext>
            </c:extLst>
          </c:dPt>
          <c:dPt>
            <c:idx val="10"/>
            <c:bubble3D val="0"/>
            <c:spPr>
              <a:gradFill>
                <a:gsLst>
                  <a:gs pos="100000">
                    <a:schemeClr val="accent5">
                      <a:lumMod val="60000"/>
                      <a:lumMod val="60000"/>
                      <a:lumOff val="40000"/>
                    </a:schemeClr>
                  </a:gs>
                  <a:gs pos="0">
                    <a:schemeClr val="accent5">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15-DD5A-4581-AAFD-BF472933AE6B}"/>
              </c:ext>
            </c:extLst>
          </c:dPt>
          <c:dLbls>
            <c:dLbl>
              <c:idx val="0"/>
              <c:layout>
                <c:manualLayout>
                  <c:x val="-1.5104075532225139E-2"/>
                  <c:y val="2.0341207349080636E-3"/>
                </c:manualLayout>
              </c:layout>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DD5A-4581-AAFD-BF472933AE6B}"/>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sk-SK"/>
              </a:p>
            </c:txPr>
            <c:dLblPos val="bestFit"/>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Hárok1!$A$2:$A$12</c:f>
              <c:strCache>
                <c:ptCount val="11"/>
                <c:pt idx="0">
                  <c:v>jQuery</c:v>
                </c:pt>
                <c:pt idx="1">
                  <c:v>Yahoo User Interface</c:v>
                </c:pt>
                <c:pt idx="2">
                  <c:v>Moment JS</c:v>
                </c:pt>
                <c:pt idx="3">
                  <c:v>Prototype</c:v>
                </c:pt>
                <c:pt idx="4">
                  <c:v>Backbone.js</c:v>
                </c:pt>
                <c:pt idx="5">
                  <c:v>script.aculo.us</c:v>
                </c:pt>
                <c:pt idx="6">
                  <c:v>MooTools</c:v>
                </c:pt>
                <c:pt idx="7">
                  <c:v>Enquire JS</c:v>
                </c:pt>
                <c:pt idx="8">
                  <c:v>KnockoutJS</c:v>
                </c:pt>
                <c:pt idx="9">
                  <c:v>React</c:v>
                </c:pt>
                <c:pt idx="10">
                  <c:v>Ostatné</c:v>
                </c:pt>
              </c:strCache>
            </c:strRef>
          </c:cat>
          <c:val>
            <c:numRef>
              <c:f>Hárok1!$B$2:$B$12</c:f>
              <c:numCache>
                <c:formatCode>General</c:formatCode>
                <c:ptCount val="11"/>
                <c:pt idx="0">
                  <c:v>6751</c:v>
                </c:pt>
                <c:pt idx="1">
                  <c:v>729</c:v>
                </c:pt>
                <c:pt idx="2">
                  <c:v>739</c:v>
                </c:pt>
                <c:pt idx="3">
                  <c:v>459</c:v>
                </c:pt>
                <c:pt idx="4">
                  <c:v>641</c:v>
                </c:pt>
                <c:pt idx="5">
                  <c:v>318</c:v>
                </c:pt>
                <c:pt idx="6">
                  <c:v>166</c:v>
                </c:pt>
                <c:pt idx="7">
                  <c:v>173</c:v>
                </c:pt>
                <c:pt idx="8">
                  <c:v>175</c:v>
                </c:pt>
                <c:pt idx="9">
                  <c:v>157</c:v>
                </c:pt>
                <c:pt idx="10">
                  <c:v>300</c:v>
                </c:pt>
              </c:numCache>
            </c:numRef>
          </c:val>
          <c:extLst xmlns:c16r2="http://schemas.microsoft.com/office/drawing/2015/06/chart">
            <c:ext xmlns:c16="http://schemas.microsoft.com/office/drawing/2014/chart" uri="{C3380CC4-5D6E-409C-BE32-E72D297353CC}">
              <c16:uniqueId val="{00000016-DD5A-4581-AAFD-BF472933AE6B}"/>
            </c:ext>
          </c:extLst>
        </c:ser>
        <c:dLbls>
          <c:dLblPos val="outEnd"/>
          <c:showLegendKey val="0"/>
          <c:showVal val="0"/>
          <c:showCatName val="0"/>
          <c:showSerName val="0"/>
          <c:showPercent val="1"/>
          <c:showBubbleSize val="0"/>
          <c:showLeaderLines val="1"/>
        </c:dLbls>
        <c:firstSliceAng val="138"/>
      </c:pieChart>
      <c:spPr>
        <a:noFill/>
        <a:ln>
          <a:noFill/>
        </a:ln>
        <a:effectLst/>
      </c:spPr>
    </c:plotArea>
    <c:plotVisOnly val="1"/>
    <c:dispBlanksAs val="gap"/>
    <c:showDLblsOverMax val="0"/>
  </c:chart>
  <c:spPr>
    <a:noFill/>
    <a:ln w="9525" cap="flat" cmpd="sng" algn="ctr">
      <a:solidFill>
        <a:schemeClr val="bg1"/>
      </a:solidFill>
      <a:round/>
    </a:ln>
    <a:effectLst/>
  </c:spPr>
  <c:txPr>
    <a:bodyPr/>
    <a:lstStyle/>
    <a:p>
      <a:pPr>
        <a:defRPr>
          <a:solidFill>
            <a:schemeClr val="tx1"/>
          </a:solidFill>
        </a:defRPr>
      </a:pPr>
      <a:endParaRPr lang="sk-SK"/>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2338149960177494E-2"/>
          <c:y val="0.10014727540500737"/>
          <c:w val="0.89901155972524716"/>
          <c:h val="0.73078658982060229"/>
        </c:manualLayout>
      </c:layout>
      <c:barChart>
        <c:barDir val="col"/>
        <c:grouping val="clustered"/>
        <c:varyColors val="0"/>
        <c:ser>
          <c:idx val="0"/>
          <c:order val="0"/>
          <c:tx>
            <c:strRef>
              <c:f>Hárok1!$B$1</c:f>
              <c:strCache>
                <c:ptCount val="1"/>
                <c:pt idx="0">
                  <c:v>TOP 10k</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sk-SK"/>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Hárok1!$B$2:$B$3</c:f>
              <c:numCache>
                <c:formatCode>0.0%</c:formatCode>
                <c:ptCount val="2"/>
                <c:pt idx="0">
                  <c:v>0.13059999999999999</c:v>
                </c:pt>
                <c:pt idx="1">
                  <c:v>3.7400000000000003E-2</c:v>
                </c:pt>
              </c:numCache>
            </c:numRef>
          </c:val>
          <c:extLst xmlns:c16r2="http://schemas.microsoft.com/office/drawing/2015/06/chart">
            <c:ext xmlns:c16="http://schemas.microsoft.com/office/drawing/2014/chart" uri="{C3380CC4-5D6E-409C-BE32-E72D297353CC}">
              <c16:uniqueId val="{00000000-4F3D-4E8E-9245-6D32CF5A70E2}"/>
            </c:ext>
          </c:extLst>
        </c:ser>
        <c:ser>
          <c:idx val="1"/>
          <c:order val="1"/>
          <c:tx>
            <c:strRef>
              <c:f>Hárok1!$C$1</c:f>
              <c:strCache>
                <c:ptCount val="1"/>
                <c:pt idx="0">
                  <c:v>TOP 100k</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sk-SK"/>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Hárok1!$C$2:$C$3</c:f>
              <c:numCache>
                <c:formatCode>0.0%</c:formatCode>
                <c:ptCount val="2"/>
                <c:pt idx="0">
                  <c:v>0.12672</c:v>
                </c:pt>
                <c:pt idx="1">
                  <c:v>2.392E-2</c:v>
                </c:pt>
              </c:numCache>
            </c:numRef>
          </c:val>
          <c:extLst xmlns:c16r2="http://schemas.microsoft.com/office/drawing/2015/06/chart">
            <c:ext xmlns:c16="http://schemas.microsoft.com/office/drawing/2014/chart" uri="{C3380CC4-5D6E-409C-BE32-E72D297353CC}">
              <c16:uniqueId val="{00000001-4F3D-4E8E-9245-6D32CF5A70E2}"/>
            </c:ext>
          </c:extLst>
        </c:ser>
        <c:ser>
          <c:idx val="2"/>
          <c:order val="2"/>
          <c:tx>
            <c:strRef>
              <c:f>Hárok1!$D$1</c:f>
              <c:strCache>
                <c:ptCount val="1"/>
                <c:pt idx="0">
                  <c:v>TOP 1m</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sk-SK"/>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Hárok1!$D$2:$D$3</c:f>
              <c:numCache>
                <c:formatCode>0.0%</c:formatCode>
                <c:ptCount val="2"/>
                <c:pt idx="0">
                  <c:v>0.16649600000000001</c:v>
                </c:pt>
                <c:pt idx="1">
                  <c:v>1.0019999999999999E-2</c:v>
                </c:pt>
              </c:numCache>
            </c:numRef>
          </c:val>
          <c:extLst xmlns:c16r2="http://schemas.microsoft.com/office/drawing/2015/06/chart">
            <c:ext xmlns:c16="http://schemas.microsoft.com/office/drawing/2014/chart" uri="{C3380CC4-5D6E-409C-BE32-E72D297353CC}">
              <c16:uniqueId val="{00000002-4F3D-4E8E-9245-6D32CF5A70E2}"/>
            </c:ext>
          </c:extLst>
        </c:ser>
        <c:dLbls>
          <c:dLblPos val="outEnd"/>
          <c:showLegendKey val="0"/>
          <c:showVal val="1"/>
          <c:showCatName val="0"/>
          <c:showSerName val="0"/>
          <c:showPercent val="0"/>
          <c:showBubbleSize val="0"/>
        </c:dLbls>
        <c:gapWidth val="444"/>
        <c:overlap val="-90"/>
        <c:axId val="255728560"/>
        <c:axId val="255731824"/>
      </c:barChart>
      <c:catAx>
        <c:axId val="255728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sk-SK"/>
          </a:p>
        </c:txPr>
        <c:crossAx val="255731824"/>
        <c:crosses val="autoZero"/>
        <c:auto val="1"/>
        <c:lblAlgn val="ctr"/>
        <c:lblOffset val="100"/>
        <c:noMultiLvlLbl val="0"/>
      </c:catAx>
      <c:valAx>
        <c:axId val="255731824"/>
        <c:scaling>
          <c:orientation val="minMax"/>
        </c:scaling>
        <c:delete val="1"/>
        <c:axPos val="l"/>
        <c:numFmt formatCode="0.0%" sourceLinked="1"/>
        <c:majorTickMark val="none"/>
        <c:minorTickMark val="none"/>
        <c:tickLblPos val="nextTo"/>
        <c:crossAx val="255728560"/>
        <c:crosses val="autoZero"/>
        <c:crossBetween val="between"/>
      </c:valAx>
      <c:spPr>
        <a:noFill/>
        <a:ln>
          <a:noFill/>
        </a:ln>
        <a:effectLst/>
      </c:spPr>
    </c:plotArea>
    <c:legend>
      <c:legendPos val="t"/>
      <c:layout>
        <c:manualLayout>
          <c:xMode val="edge"/>
          <c:yMode val="edge"/>
          <c:x val="0.33312992125984248"/>
          <c:y val="0.93277777777777782"/>
          <c:w val="0.34299941673957424"/>
          <c:h val="6.72226847776958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sk-S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Syn17</b:Tag>
    <b:SourceType>InternetSite</b:SourceType>
    <b:Guid>{F8DCA761-E6DD-4B4E-A702-174DA27434D3}</b:Guid>
    <b:Title>DataVideo TB-5</b:Title>
    <b:URL>http://www.datavideo.com/us/product/TB-5</b:URL>
    <b:Year>2017</b:Year>
    <b:Month>Marec</b:Month>
    <b:Author>
      <b:Author>
        <b:Corporate>DataVideo Technologies</b:Corporate>
      </b:Author>
    </b:Author>
    <b:RefOrder>1</b:RefOrder>
  </b:Source>
  <b:Source>
    <b:Tag>Dat17</b:Tag>
    <b:SourceType>InternetSite</b:SourceType>
    <b:Guid>{AB7F2651-FD4A-4753-B830-BFE2E589CCF8}</b:Guid>
    <b:Title>DataVideo ITC-100</b:Title>
    <b:URL>http://www.datavideo.com/us/product/ITC-100</b:URL>
    <b:Year>2017</b:Year>
    <b:Month>Marec</b:Month>
    <b:Author>
      <b:Author>
        <b:Corporate>DataVideo Technologies</b:Corporate>
      </b:Author>
    </b:Author>
    <b:RefOrder>2</b:RefOrder>
  </b:Source>
  <b:Source>
    <b:Tag>Tal17</b:Tag>
    <b:SourceType>InternetSite</b:SourceType>
    <b:Guid>{923322C1-1CC5-4C6A-9972-7E03F1E2F266}</b:Guid>
    <b:Title>TallyTec Products</b:Title>
    <b:URL>http://www.tallytec.net/products</b:URL>
    <b:Year>2017</b:Year>
    <b:Month>Marec</b:Month>
    <b:Author>
      <b:Author>
        <b:Corporate>Tally Technologies</b:Corporate>
      </b:Author>
    </b:Author>
    <b:RefOrder>3</b:RefOrder>
  </b:Source>
  <b:Source>
    <b:Tag>Bla17</b:Tag>
    <b:SourceType>InternetSite</b:SourceType>
    <b:Guid>{3DEBE2C3-4677-4699-9AE6-1B6B667BD3FE}</b:Guid>
    <b:Title>ATEM Studio and Camera Converters</b:Title>
    <b:URL>https://www.blackmagicdesign.com/products/atemconverters</b:URL>
    <b:Year>2017</b:Year>
    <b:Month>Marec</b:Month>
    <b:Author>
      <b:Author>
        <b:Corporate>Blackmagic Design</b:Corporate>
      </b:Author>
    </b:Author>
    <b:RefOrder>4</b:RefOrder>
  </b:Source>
  <b:Source>
    <b:Tag>Jas17</b:Tag>
    <b:SourceType>InternetSite</b:SourceType>
    <b:Guid>{F0CA107D-5156-4692-B159-69F9A5D2B740}</b:Guid>
    <b:Author>
      <b:Author>
        <b:Corporate>Jason Baker</b:Corporate>
      </b:Author>
    </b:Author>
    <b:URL>https://opensource.com/resources/what-raspberry-pi</b:URL>
    <b:Title>What is a Raspberry Pi?</b:Title>
    <b:InternetSiteTitle>opensource.com</b:InternetSiteTitle>
    <b:Year>2017</b:Year>
    <b:Month>Marec</b:Month>
    <b:RefOrder>5</b:RefOrder>
  </b:Source>
  <b:Source>
    <b:Tag>Liz17</b:Tag>
    <b:SourceType>InternetSite</b:SourceType>
    <b:Guid>{98F12578-7690-4980-80A2-0C8E7CB79F60}</b:Guid>
    <b:Author>
      <b:Author>
        <b:Corporate>Liz Upton</b:Corporate>
      </b:Author>
    </b:Author>
    <b:URL>https://www.raspberrypi.org/blog/pinout-for-gpio-connectors/</b:URL>
    <b:Title>Pinout for GPIO connectors</b:Title>
    <b:Year>2017</b:Year>
    <b:Month>Apríl</b:Month>
    <b:RefOrder>6</b:RefOrder>
  </b:Source>
  <b:Source>
    <b:Tag>17Ma</b:Tag>
    <b:SourceType>InternetSite</b:SourceType>
    <b:Guid>{E921E676-D29D-42EC-8185-7060024D0EAE}</b:Guid>
    <b:URL>https://techterms.com/definition/framework</b:URL>
    <b:Author>
      <b:Author>
        <b:Corporate>Per Christensson</b:Corporate>
      </b:Author>
    </b:Author>
    <b:Title>Framework</b:Title>
    <b:InternetSiteTitle>techterms.com</b:InternetSiteTitle>
    <b:Year>2017</b:Year>
    <b:Month>Marec</b:Month>
    <b:RefOrder>7</b:RefOrder>
  </b:Source>
  <b:Source>
    <b:Tag>Viz17</b:Tag>
    <b:SourceType>InternetSite</b:SourceType>
    <b:Guid>{1657D4C4-8AB6-418D-82AA-C12150A27866}</b:Guid>
    <b:Author>
      <b:Author>
        <b:Corporate>Viz Teams</b:Corporate>
      </b:Author>
    </b:Author>
    <b:URL>http://www.vizteams.com/blog/advantages-and-disadvantages-of-frameworks/</b:URL>
    <b:Title>Advantages and disadvantages of framework</b:Title>
    <b:Year>2017</b:Year>
    <b:Month>Apríl</b:Month>
    <b:RefOrder>8</b:RefOrder>
  </b:Source>
  <b:Source>
    <b:Tag>Jiř17</b:Tag>
    <b:SourceType>InternetSite</b:SourceType>
    <b:Guid>{D09FBF7D-95E3-46CE-970B-9FDDAD97F344}</b:Guid>
    <b:Author>
      <b:Author>
        <b:Corporate>Jiří Kosek</b:Corporate>
      </b:Author>
    </b:Author>
    <b:Title>Webový server</b:Title>
    <b:URL>http://htmlguru.cz/vystaveni-webovy-server.html</b:URL>
    <b:InternetSiteTitle>htmlguru.cz</b:InternetSiteTitle>
    <b:Year>2017</b:Year>
    <b:Month>Apríl</b:Month>
    <b:RefOrder>9</b:RefOrder>
  </b:Source>
  <b:Source>
    <b:Tag>Mar17</b:Tag>
    <b:SourceType>InternetSite</b:SourceType>
    <b:Guid>{E3F5FD4C-3019-48EB-8F15-EEDABC633112}</b:Guid>
    <b:Author>
      <b:Author>
        <b:Corporate>Margaret Rouse</b:Corporate>
      </b:Author>
    </b:Author>
    <b:Title>HTTP (Hypertext Transfer Protocol)</b:Title>
    <b:URL>http://searchwindevelopment.techtarget.com/definition/HTTP</b:URL>
    <b:InternetSiteTitle>techtarget.com</b:InternetSiteTitle>
    <b:Year>2017</b:Year>
    <b:Month>Marec</b:Month>
    <b:RefOrder>10</b:RefOrder>
  </b:Source>
  <b:Source>
    <b:Tag>wik17</b:Tag>
    <b:SourceType>InternetSite</b:SourceType>
    <b:Guid>{556C15F2-47B1-4343-84CC-DD9819A97187}</b:Guid>
    <b:Title>Hypertext Transfer Protocol</b:Title>
    <b:URL>https://en.wikipedia.org/wiki/Hypertext_Transfer_Protocol</b:URL>
    <b:Year>2017</b:Year>
    <b:Month>Marec</b:Month>
    <b:Author>
      <b:Author>
        <b:Corporate>Wikipédia</b:Corporate>
      </b:Author>
    </b:Author>
    <b:RefOrder>11</b:RefOrder>
  </b:Source>
  <b:Source>
    <b:Tag>iet17</b:Tag>
    <b:SourceType>DocumentFromInternetSite</b:SourceType>
    <b:Guid>{2CB0CD9C-526D-4193-B698-35604C287BB5}</b:Guid>
    <b:Title>Hypertext Transfer Protocol - RFC 2616</b:Title>
    <b:URL>https://tools.ietf.org/html/rfc2616</b:URL>
    <b:ProductionCompany>Network Working Group</b:ProductionCompany>
    <b:Year>2017</b:Year>
    <b:Month>Marec</b:Month>
    <b:InternetSiteTitle>ietf.org</b:InternetSiteTitle>
    <b:Author>
      <b:Author>
        <b:Corporate>R. Fielding, J. Gettys, J. Mogul,  H. Frystyk, L. Masinter, P. Leach, T. Berners-Lee, Microsoft, Xerox, W3S/MIT</b:Corporate>
      </b:Author>
    </b:Author>
    <b:RefOrder>12</b:RefOrder>
  </b:Source>
  <b:Source>
    <b:Tag>ERe17</b:Tag>
    <b:SourceType>DocumentFromInternetSite</b:SourceType>
    <b:Guid>{1DE0D8B6-865E-49DF-9CC3-91AF2CBD5705}</b:Guid>
    <b:Author>
      <b:Author>
        <b:Corporate>E. Rescorla</b:Corporate>
      </b:Author>
    </b:Author>
    <b:Title>HTTP Over TLS - RFC 2181</b:Title>
    <b:ProductionCompany>Network Working Group</b:ProductionCompany>
    <b:URL>https://tools.ietf.org/html/rfc2818</b:URL>
    <b:Year>2017</b:Year>
    <b:Month>Marec</b:Month>
    <b:InternetSiteTitle>ietf.org</b:InternetSiteTitle>
    <b:RefOrder>13</b:RefOrder>
  </b:Source>
  <b:Source>
    <b:Tag>wik171</b:Tag>
    <b:SourceType>InternetSite</b:SourceType>
    <b:Guid>{D29B2F7C-AC9C-45D2-8337-6D297F23A389}</b:Guid>
    <b:Title>Hypertextový značkový jazyk</b:Title>
    <b:URL>https://sk.wikipedia.org/wiki/Hypertextov%C3%BD_zna%C4%8Dkov%C3%BD_jazyk</b:URL>
    <b:Year>2017</b:Year>
    <b:Month>Apríl</b:Month>
    <b:Author>
      <b:Author>
        <b:Corporate>Wikipédia</b:Corporate>
      </b:Author>
    </b:Author>
    <b:RefOrder>14</b:RefOrder>
  </b:Source>
  <b:Source>
    <b:Tag>Ros17</b:Tag>
    <b:SourceType>InternetSite</b:SourceType>
    <b:Guid>{9379E3ED-11AB-4049-8B14-A5CA258C76E5}</b:Guid>
    <b:Author>
      <b:Author>
        <b:Corporate>Ross Shannon</b:Corporate>
      </b:Author>
    </b:Author>
    <b:Title>What is HTML?</b:Title>
    <b:URL>http://www.yourhtmlsource.com/starthere/whatishtml.html</b:URL>
    <b:InternetSiteTitle>yourhtmlsource.com</b:InternetSiteTitle>
    <b:Year>2017</b:Year>
    <b:Month>Apríl</b:Month>
    <b:RefOrder>15</b:RefOrder>
  </b:Source>
  <b:Source>
    <b:Tag>Pet17</b:Tag>
    <b:SourceType>InternetSite</b:SourceType>
    <b:Guid>{B8ED8502-F171-4A74-85AE-9ED4502B1FBB}</b:Guid>
    <b:Title>CSS – čo je to a na čo sa používa</b:Title>
    <b:URL>https://cookies.sk/co-je-to-css/</b:URL>
    <b:Author>
      <b:Author>
        <b:Corporate>Peter Bohuš</b:Corporate>
      </b:Author>
    </b:Author>
    <b:InternetSiteTitle>cookies.sk</b:InternetSiteTitle>
    <b:Year>2017</b:Year>
    <b:Month>Apríl</b:Month>
    <b:RefOrder>16</b:RefOrder>
  </b:Source>
  <b:Source>
    <b:Tag>w3s17</b:Tag>
    <b:SourceType>InternetSite</b:SourceType>
    <b:Guid>{B758A1B5-E9DD-4EE3-98BC-FFB9FED00774}</b:Guid>
    <b:Title>jQuery Introduction</b:Title>
    <b:URL>https://www.w3schools.com/jquery/jquery_intro.asp</b:URL>
    <b:InternetSiteTitle>w3schools.com</b:InternetSiteTitle>
    <b:Year>2017</b:Year>
    <b:Month>April</b:Month>
    <b:Author>
      <b:Author>
        <b:Corporate>w3schools</b:Corporate>
      </b:Author>
    </b:Author>
    <b:RefOrder>17</b:RefOrder>
  </b:Source>
  <b:Source>
    <b:Tag>jqu17</b:Tag>
    <b:SourceType>InternetSite</b:SourceType>
    <b:Guid>{BA31705B-7705-4852-A3BD-78563A742B72}</b:Guid>
    <b:Title>Introduction to AJAX</b:Title>
    <b:URL>http://www.jquery-tutorial.net/ajax/introduction/</b:URL>
    <b:Year>2017</b:Year>
    <b:Month>Apríl</b:Month>
    <b:Author>
      <b:Author>
        <b:Corporate>jQuery Tutorial</b:Corporate>
      </b:Author>
    </b:Author>
    <b:RefOrder>18</b:RefOrder>
  </b:Source>
  <b:Source>
    <b:Tag>wik172</b:Tag>
    <b:SourceType>InternetSite</b:SourceType>
    <b:Guid>{9CDE5667-41A4-430B-B2CF-9EC5EF132455}</b:Guid>
    <b:Title>Web Frameworks for Python</b:Title>
    <b:URL>https://wiki.python.org/moin/WebFrameworks</b:URL>
    <b:InternetSiteTitle>wiki.python.org</b:InternetSiteTitle>
    <b:Year>2017</b:Year>
    <b:Month>Apríl</b:Month>
    <b:Author>
      <b:Author>
        <b:Corporate> Juha Koskelainen</b:Corporate>
      </b:Author>
    </b:Author>
    <b:RefOrder>19</b:RefOrder>
  </b:Source>
  <b:Source>
    <b:Tag>RND17</b:Tag>
    <b:SourceType>InternetSite</b:SourceType>
    <b:Guid>{06151D69-04BE-4941-A46D-CFA35D7DC239}</b:Guid>
    <b:Author>
      <b:Author>
        <b:Corporate>RNDr. Jozef Jirásek, PhD.</b:Corporate>
      </b:Author>
    </b:Author>
    <b:Title>Python</b:Title>
    <b:URL>http://ics.upjs.sk/~jirasek/sps/python/python.html</b:URL>
    <b:InternetSiteTitle>ics.upjs.sk</b:InternetSiteTitle>
    <b:ProductionCompany>Univerzita Pavla Jozefa Šafárika v Košiciach</b:ProductionCompany>
    <b:Year>2017</b:Year>
    <b:Month>Apríl</b:Month>
    <b:RefOrder>20</b:RefOrder>
  </b:Source>
  <b:Source>
    <b:Tag>Mat17</b:Tag>
    <b:SourceType>InternetSite</b:SourceType>
    <b:Guid>{0F1C476E-DC6F-44BE-8CBD-4F10180526BA}</b:Guid>
    <b:Author>
      <b:Author>
        <b:Corporate>Matt Makai</b:Corporate>
      </b:Author>
    </b:Author>
    <b:Title>Django</b:Title>
    <b:URL>https://www.fullstackpython.com/django.html</b:URL>
    <b:InternetSiteTitle>fullstackpython.com</b:InternetSiteTitle>
    <b:Year>2017</b:Year>
    <b:Month>Apríl</b:Month>
    <b:RefOrder>21</b:RefOrder>
  </b:Source>
  <b:Source>
    <b:Tag>Mat171</b:Tag>
    <b:SourceType>InternetSite</b:SourceType>
    <b:Guid>{DEA30C2D-E9A7-488D-B6D8-8F8ADFFABFC4}</b:Guid>
    <b:Author>
      <b:Author>
        <b:Corporate>Matt Makai</b:Corporate>
      </b:Author>
    </b:Author>
    <b:Title>Flask</b:Title>
    <b:URL>https://www.fullstackpython.com/flask.html</b:URL>
    <b:InternetSiteTitle>fullstackpython.com</b:InternetSiteTitle>
    <b:Year>2017</b:Year>
    <b:Month>Apríl</b:Month>
    <b:RefOrder>22</b:RefOrder>
  </b:Source>
  <b:Source>
    <b:Tag>Ray17</b:Tag>
    <b:SourceType>InternetSite</b:SourceType>
    <b:Guid>{71AC0A1A-4038-4655-AB07-CB50C166A460}</b:Guid>
    <b:Author>
      <b:Author>
        <b:Corporate>Rayn Brown</b:Corporate>
      </b:Author>
    </b:Author>
    <b:Title>Django vs Flask vs Pyramid: Choosing a Python Web Framework</b:Title>
    <b:URL>https://www.airpair.com/python/posts/django-flask-pyramid</b:URL>
    <b:InternetSiteTitle>airpair.com</b:InternetSiteTitle>
    <b:Year>2017</b:Year>
    <b:Month>Apríl</b:Month>
    <b:RefOrder>23</b:RefOrder>
  </b:Source>
  <b:Source>
    <b:Tag>Gar17</b:Tag>
    <b:SourceType>InternetSite</b:SourceType>
    <b:Guid>{3B9755C0-37CA-4F7B-9DCE-A78F75762744}</b:Guid>
    <b:Author>
      <b:Author>
        <b:Corporate>Gareth Dwyer</b:Corporate>
      </b:Author>
    </b:Author>
    <b:Title>Flask vs. Django: Why Flask Might Be Better</b:Title>
    <b:URL>https://www.codementor.io/garethdwyer/flask-vs-django-why-flask-might-be-better-4xs7mdf8v</b:URL>
    <b:InternetSiteTitle>codementor.io</b:InternetSiteTitle>
    <b:Year>2017</b:Year>
    <b:Month>Apríl</b:Month>
    <b:RefOrder>24</b:RefOrder>
  </b:Source>
  <b:Source>
    <b:Tag>BcD17</b:Tag>
    <b:SourceType>DocumentFromInternetSite</b:SourceType>
    <b:Guid>{7493E310-F659-4129-9B2D-97DBEA827B37}</b:Guid>
    <b:Title>Diplomová práca - Webová aplikace pro správu</b:Title>
    <b:URL>https://is.muni.cz/th/374560/fi_m/diplomovaPraca.txt</b:URL>
    <b:Author>
      <b:Author>
        <b:Corporate>Bc. Daniel Sák</b:Corporate>
      </b:Author>
    </b:Author>
    <b:ProductionCompany>Masarykova Univerzita - Fakulta informatiky</b:ProductionCompany>
    <b:Year>2017</b:Year>
    <b:Month>Apríl</b:Month>
    <b:RefOrder>25</b:RefOrder>
  </b:Source>
  <b:Source>
    <b:Tag>IHi17</b:Tag>
    <b:SourceType>DocumentFromInternetSite</b:SourceType>
    <b:Guid>{03F5AF65-D8CC-4B80-8F29-B69C6473553C}</b:Guid>
    <b:Author>
      <b:Author>
        <b:Corporate>I. Hickson, Google Inc.</b:Corporate>
      </b:Author>
    </b:Author>
    <b:Title>The WebSocket protocol</b:Title>
    <b:ProductionCompany>Network Working Group</b:ProductionCompany>
    <b:URL>https://tools.ietf.org/html/draft-hixie-thewebsocketprotocol-76</b:URL>
    <b:InternetSiteTitle>ietf.com</b:InternetSiteTitle>
    <b:Year>2017</b:Year>
    <b:Month>Apríl</b:Month>
    <b:RefOrder>26</b:RefOrder>
  </b:Source>
  <b:Source>
    <b:Tag>htt</b:Tag>
    <b:SourceType>InternetSite</b:SourceType>
    <b:Guid>{FFCEF77D-9923-45B9-B07D-35053A080D94}</b:Guid>
    <b:URL>https://en.wikipedia.org/wiki/Socket.IO</b:URL>
    <b:Title> Socket.IO</b:Title>
    <b:Year>2017</b:Year>
    <b:Month>Apríl</b:Month>
    <b:Author>
      <b:Author>
        <b:NameList>
          <b:Person>
            <b:Last>Wikipédia</b:Last>
          </b:Person>
        </b:NameList>
      </b:Author>
    </b:Author>
    <b:RefOrder>27</b:RefOrder>
  </b:Source>
  <b:Source>
    <b:Tag>Gui17</b:Tag>
    <b:SourceType>InternetSite</b:SourceType>
    <b:Guid>{8F97DF7D-0008-4746-BDA2-0410765EBAB8}</b:Guid>
    <b:Author>
      <b:Author>
        <b:Corporate>Guillermo Rauch</b:Corporate>
      </b:Author>
    </b:Author>
    <b:URL>https://github.com/socketio/engine.io</b:URL>
    <b:Title>Socket.IO-Engine.IO: the realtime engine</b:Title>
    <b:Year>2017</b:Year>
    <b:Month>Apríl</b:Month>
    <b:InternetSiteTitle>github.com</b:InternetSiteTitle>
    <b:RefOrder>28</b:RefOrder>
  </b:Source>
  <b:Source>
    <b:Tag>Mig17</b:Tag>
    <b:SourceType>InternetSite</b:SourceType>
    <b:Guid>{356DD53F-4C66-4DC4-B4CD-84BB3C60933C}</b:Guid>
    <b:Author>
      <b:Author>
        <b:Corporate>Miguel Grinberg</b:Corporate>
      </b:Author>
    </b:Author>
    <b:URL>https://flask-socketio.readthedocs.io/en/latest/</b:URL>
    <b:Title>Flask-SocketIO</b:Title>
    <b:Year>2017</b:Year>
    <b:Month>Apríl</b:Month>
    <b:RefOrder>29</b:RefOrder>
  </b:Source>
  <b:Source>
    <b:Tag>htt1</b:Tag>
    <b:SourceType>InternetSite</b:SourceType>
    <b:Guid>{0ACD7F5C-1219-4C6B-8F90-CFF8389A9AB2}</b:Guid>
    <b:URL>https://cs.wikipedia.org/wiki/Bootstrap#Znovu_vyu.C5.BEiteln.C3.A9_komponenty</b:URL>
    <b:Title>Bootstrap</b:Title>
    <b:Year>2017</b:Year>
    <b:Month>Apríl</b:Month>
    <b:Author>
      <b:Author>
        <b:Corporate>Wikipédia</b:Corporate>
      </b:Author>
    </b:Author>
    <b:RefOrder>30</b:RefOrder>
  </b:Source>
  <b:Source>
    <b:Tag>BRI17</b:Tag>
    <b:SourceType>InternetSite</b:SourceType>
    <b:Guid>{D843D788-25AF-4A89-9B66-E39A8B1F0E43}</b:Guid>
    <b:Author>
      <b:Author>
        <b:Corporate>Brain Jackson</b:Corporate>
      </b:Author>
    </b:Author>
    <b:URL>https://www.keycdn.com/blog/bootstrap-vs-foundation/</b:URL>
    <b:Title>Bootstrap vs Foundation – Top 2 CSS Frameworks</b:Title>
    <b:Year>2017</b:Year>
    <b:Month>Apríl</b:Month>
    <b:InternetSiteTitle>keycdn.com</b:InternetSiteTitle>
    <b:RefOrder>31</b:RefOrder>
  </b:Source>
  <b:Source>
    <b:Tag>Mat172</b:Tag>
    <b:SourceType>InternetSite</b:SourceType>
    <b:Guid>{43509FEB-A647-4B32-B845-16643ED4DA93}</b:Guid>
    <b:Author>
      <b:Author>
        <b:Corporate>Matthew Dean</b:Corporate>
      </b:Author>
    </b:Author>
    <b:URL>http://lesscss.org/</b:URL>
    <b:Title>Less - Getting Started</b:Title>
    <b:Year>2017</b:Year>
    <b:Month>Apríl</b:Month>
    <b:RefOrder>32</b:RefOrder>
  </b:Source>
  <b:Source>
    <b:Tag>17Ap</b:Tag>
    <b:SourceType>InternetSite</b:SourceType>
    <b:Guid>{8C248C29-D8E4-4104-B8D7-297FF1329603}</b:Guid>
    <b:URL>http://getbootstrap.com/css/</b:URL>
    <b:Title>Front-End Framework</b:Title>
    <b:Year>2017</b:Year>
    <b:Month>Apríl</b:Month>
    <b:Author>
      <b:Author>
        <b:Corporate>Bootstrap</b:Corporate>
      </b:Author>
    </b:Author>
    <b:RefOrder>33</b:RefOrder>
  </b:Source>
</b:Sources>
</file>

<file path=customXml/itemProps1.xml><?xml version="1.0" encoding="utf-8"?>
<ds:datastoreItem xmlns:ds="http://schemas.openxmlformats.org/officeDocument/2006/customXml" ds:itemID="{A6CD6717-4643-494E-B559-51A618FE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1458639827-sablona-zaverecnej-prace.dotx</Template>
  <TotalTime>52</TotalTime>
  <Pages>57</Pages>
  <Words>12349</Words>
  <Characters>70392</Characters>
  <Application>Microsoft Office Word</Application>
  <DocSecurity>0</DocSecurity>
  <Lines>586</Lines>
  <Paragraphs>165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82576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Tomáš Klein</dc:creator>
  <cp:lastModifiedBy>Stanislav Grega</cp:lastModifiedBy>
  <cp:revision>14</cp:revision>
  <cp:lastPrinted>2017-04-19T20:27:00Z</cp:lastPrinted>
  <dcterms:created xsi:type="dcterms:W3CDTF">2017-04-19T18:53:00Z</dcterms:created>
  <dcterms:modified xsi:type="dcterms:W3CDTF">2017-04-19T20:29:00Z</dcterms:modified>
</cp:coreProperties>
</file>